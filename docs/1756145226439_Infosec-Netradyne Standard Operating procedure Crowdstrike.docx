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4176324"/>
        <w:docPartObj>
          <w:docPartGallery w:val="Cover Pages"/>
          <w:docPartUnique/>
        </w:docPartObj>
      </w:sdtPr>
      <w:sdtContent>
        <w:p w14:paraId="5B517D9F" w14:textId="77777777" w:rsidR="00650B52" w:rsidRDefault="00B23147" w:rsidP="00EB7BEB">
          <w:r>
            <w:rPr>
              <w:noProof/>
            </w:rPr>
            <w:drawing>
              <wp:inline distT="0" distB="0" distL="0" distR="0" wp14:anchorId="21C197C9" wp14:editId="1AE8B13F">
                <wp:extent cx="3200000" cy="546032"/>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200000" cy="546032"/>
                        </a:xfrm>
                        <a:prstGeom prst="rect">
                          <a:avLst/>
                        </a:prstGeom>
                      </pic:spPr>
                    </pic:pic>
                  </a:graphicData>
                </a:graphic>
              </wp:inline>
            </w:drawing>
          </w:r>
          <w:r w:rsidR="003E56AC">
            <w:rPr>
              <w:noProof/>
            </w:rPr>
            <mc:AlternateContent>
              <mc:Choice Requires="wps">
                <w:drawing>
                  <wp:anchor distT="0" distB="0" distL="114300" distR="114300" simplePos="0" relativeHeight="251658241" behindDoc="0" locked="0" layoutInCell="1" allowOverlap="1" wp14:anchorId="6BE46C57" wp14:editId="351D371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7475C" w14:textId="77777777" w:rsidR="003E56AC" w:rsidRDefault="003E56AC">
                                <w:pPr>
                                  <w:pStyle w:val="NoSpacing"/>
                                  <w:jc w:val="right"/>
                                  <w:rPr>
                                    <w:color w:val="595959" w:themeColor="text1" w:themeTint="A6"/>
                                    <w:sz w:val="28"/>
                                    <w:szCs w:val="28"/>
                                  </w:rPr>
                                </w:pPr>
                                <w:r>
                                  <w:rPr>
                                    <w:color w:val="595959" w:themeColor="text1" w:themeTint="A6"/>
                                    <w:sz w:val="28"/>
                                    <w:szCs w:val="28"/>
                                  </w:rPr>
                                  <w:t>Internal and Confidential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BE46C57" id="_x0000_t202" coordsize="21600,21600" o:spt="202" path="m,l,21600r21600,l21600,xe">
                    <v:stroke joinstyle="miter"/>
                    <v:path gradientshapeok="t" o:connecttype="rect"/>
                  </v:shapetype>
                  <v:shape id="Text Box 7"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4D57475C" w14:textId="77777777" w:rsidR="003E56AC" w:rsidRDefault="003E56AC">
                          <w:pPr>
                            <w:pStyle w:val="NoSpacing"/>
                            <w:jc w:val="right"/>
                            <w:rPr>
                              <w:color w:val="595959" w:themeColor="text1" w:themeTint="A6"/>
                              <w:sz w:val="28"/>
                              <w:szCs w:val="28"/>
                            </w:rPr>
                          </w:pPr>
                          <w:r>
                            <w:rPr>
                              <w:color w:val="595959" w:themeColor="text1" w:themeTint="A6"/>
                              <w:sz w:val="28"/>
                              <w:szCs w:val="28"/>
                            </w:rPr>
                            <w:t>Internal and Confidential</w:t>
                          </w:r>
                        </w:p>
                      </w:txbxContent>
                    </v:textbox>
                    <w10:wrap type="square" anchorx="page" anchory="page"/>
                  </v:shape>
                </w:pict>
              </mc:Fallback>
            </mc:AlternateContent>
          </w:r>
          <w:r w:rsidR="003E56AC">
            <w:rPr>
              <w:noProof/>
            </w:rPr>
            <mc:AlternateContent>
              <mc:Choice Requires="wps">
                <w:drawing>
                  <wp:anchor distT="0" distB="0" distL="114300" distR="114300" simplePos="0" relativeHeight="251658240" behindDoc="0" locked="0" layoutInCell="1" allowOverlap="1" wp14:anchorId="3CD8814B" wp14:editId="58E4FCB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8" name="Text Box 8"/>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02035589"/>
                              <w:bookmarkStart w:id="1" w:name="_Toc139967328"/>
                              <w:bookmarkStart w:id="2" w:name="_Toc204080481"/>
                              <w:p w14:paraId="0B326325" w14:textId="77777777" w:rsidR="003E56AC" w:rsidRDefault="00000000">
                                <w:pPr>
                                  <w:jc w:val="right"/>
                                  <w:rPr>
                                    <w:color w:val="4472C4" w:themeColor="accent1"/>
                                    <w:sz w:val="64"/>
                                    <w:szCs w:val="64"/>
                                  </w:rPr>
                                </w:pPr>
                                <w:sdt>
                                  <w:sdtPr>
                                    <w:rPr>
                                      <w:rStyle w:val="Heading2Char"/>
                                      <w:rFonts w:eastAsiaTheme="majorEastAsia" w:cstheme="majorBidi"/>
                                      <w:b w:val="0"/>
                                      <w:bCs w:val="0"/>
                                      <w:spacing w:val="-10"/>
                                      <w:kern w:val="28"/>
                                      <w:sz w:val="36"/>
                                      <w:szCs w:val="56"/>
                                    </w:rPr>
                                    <w:alias w:val="Title"/>
                                    <w:tag w:val=""/>
                                    <w:id w:val="2091185148"/>
                                    <w:dataBinding w:prefixMappings="xmlns:ns0='http://purl.org/dc/elements/1.1/' xmlns:ns1='http://schemas.openxmlformats.org/package/2006/metadata/core-properties' " w:xpath="/ns1:coreProperties[1]/ns0:title[1]" w:storeItemID="{6C3C8BC8-F283-45AE-878A-BAB7291924A1}"/>
                                    <w:text w:multiLine="1"/>
                                  </w:sdtPr>
                                  <w:sdtContent>
                                    <w:r w:rsidR="005E2B3C" w:rsidRPr="006555C5">
                                      <w:rPr>
                                        <w:rStyle w:val="Heading2Char"/>
                                        <w:rFonts w:eastAsiaTheme="majorEastAsia" w:cstheme="majorBidi"/>
                                        <w:b w:val="0"/>
                                        <w:bCs w:val="0"/>
                                        <w:spacing w:val="-10"/>
                                        <w:kern w:val="28"/>
                                        <w:sz w:val="36"/>
                                        <w:szCs w:val="56"/>
                                      </w:rPr>
                                      <w:t xml:space="preserve">Netradyne </w:t>
                                    </w:r>
                                    <w:r w:rsidR="00F57C73">
                                      <w:rPr>
                                        <w:rStyle w:val="Heading2Char"/>
                                        <w:rFonts w:eastAsiaTheme="majorEastAsia" w:cstheme="majorBidi"/>
                                        <w:b w:val="0"/>
                                        <w:bCs w:val="0"/>
                                        <w:spacing w:val="-10"/>
                                        <w:kern w:val="28"/>
                                        <w:sz w:val="36"/>
                                        <w:szCs w:val="56"/>
                                      </w:rPr>
                                      <w:t>Standard Operating procedure Crowdstrike</w:t>
                                    </w:r>
                                  </w:sdtContent>
                                </w:sdt>
                                <w:bookmarkEnd w:id="0"/>
                                <w:bookmarkEnd w:id="1"/>
                                <w:bookmarkEnd w:id="2"/>
                              </w:p>
                              <w:p w14:paraId="271227E8" w14:textId="7814A2BB" w:rsidR="003E56AC" w:rsidRDefault="00000000">
                                <w:pPr>
                                  <w:jc w:val="right"/>
                                  <w:rPr>
                                    <w:smallCaps/>
                                    <w:color w:val="404040" w:themeColor="text1" w:themeTint="BF"/>
                                    <w:sz w:val="36"/>
                                    <w:szCs w:val="36"/>
                                  </w:rPr>
                                </w:pPr>
                                <w:sdt>
                                  <w:sdtPr>
                                    <w:rPr>
                                      <w:color w:val="404040" w:themeColor="text1" w:themeTint="BF"/>
                                      <w:sz w:val="24"/>
                                      <w:szCs w:val="24"/>
                                    </w:rPr>
                                    <w:alias w:val="Subtitle"/>
                                    <w:tag w:val=""/>
                                    <w:id w:val="2112388648"/>
                                    <w:showingPlcHdr/>
                                    <w:dataBinding w:prefixMappings="xmlns:ns0='http://purl.org/dc/elements/1.1/' xmlns:ns1='http://schemas.openxmlformats.org/package/2006/metadata/core-properties' " w:xpath="/ns1:coreProperties[1]/ns0:subject[1]" w:storeItemID="{6C3C8BC8-F283-45AE-878A-BAB7291924A1}"/>
                                    <w:text/>
                                  </w:sdtPr>
                                  <w:sdtContent>
                                    <w:r w:rsidR="003E56AC">
                                      <w:rPr>
                                        <w:color w:val="404040" w:themeColor="text1" w:themeTint="BF"/>
                                        <w:sz w:val="24"/>
                                        <w:szCs w:val="24"/>
                                      </w:rPr>
                                      <w:t xml:space="preserve">     </w:t>
                                    </w:r>
                                  </w:sdtContent>
                                </w:sdt>
                                <w:r w:rsidR="00B35A4A">
                                  <w:rPr>
                                    <w:color w:val="404040" w:themeColor="text1" w:themeTint="BF"/>
                                    <w:sz w:val="24"/>
                                    <w:szCs w:val="24"/>
                                  </w:rPr>
                                  <w:t>v2</w:t>
                                </w:r>
                                <w:r w:rsidR="00B22AB2">
                                  <w:rPr>
                                    <w:color w:val="404040" w:themeColor="text1" w:themeTint="BF"/>
                                    <w:sz w:val="24"/>
                                    <w:szCs w:val="24"/>
                                  </w:rPr>
                                  <w:t>.</w:t>
                                </w:r>
                                <w:r w:rsidR="004C4913">
                                  <w:rPr>
                                    <w:color w:val="404040" w:themeColor="text1" w:themeTint="BF"/>
                                    <w:sz w:val="24"/>
                                    <w:szCs w:val="24"/>
                                  </w:rPr>
                                  <w:t>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CD8814B" id="Text Box 8" o:spid="_x0000_s1027"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bookmarkStart w:id="3" w:name="_Toc102035589"/>
                        <w:bookmarkStart w:id="4" w:name="_Toc139967328"/>
                        <w:bookmarkStart w:id="5" w:name="_Toc204080481"/>
                        <w:p w14:paraId="0B326325" w14:textId="77777777" w:rsidR="003E56AC" w:rsidRDefault="00000000">
                          <w:pPr>
                            <w:jc w:val="right"/>
                            <w:rPr>
                              <w:color w:val="4472C4" w:themeColor="accent1"/>
                              <w:sz w:val="64"/>
                              <w:szCs w:val="64"/>
                            </w:rPr>
                          </w:pPr>
                          <w:sdt>
                            <w:sdtPr>
                              <w:rPr>
                                <w:rStyle w:val="Heading2Char"/>
                                <w:rFonts w:eastAsiaTheme="majorEastAsia" w:cstheme="majorBidi"/>
                                <w:b w:val="0"/>
                                <w:bCs w:val="0"/>
                                <w:spacing w:val="-10"/>
                                <w:kern w:val="28"/>
                                <w:sz w:val="36"/>
                                <w:szCs w:val="56"/>
                              </w:rPr>
                              <w:alias w:val="Title"/>
                              <w:tag w:val=""/>
                              <w:id w:val="2091185148"/>
                              <w:dataBinding w:prefixMappings="xmlns:ns0='http://purl.org/dc/elements/1.1/' xmlns:ns1='http://schemas.openxmlformats.org/package/2006/metadata/core-properties' " w:xpath="/ns1:coreProperties[1]/ns0:title[1]" w:storeItemID="{6C3C8BC8-F283-45AE-878A-BAB7291924A1}"/>
                              <w:text w:multiLine="1"/>
                            </w:sdtPr>
                            <w:sdtContent>
                              <w:r w:rsidR="005E2B3C" w:rsidRPr="006555C5">
                                <w:rPr>
                                  <w:rStyle w:val="Heading2Char"/>
                                  <w:rFonts w:eastAsiaTheme="majorEastAsia" w:cstheme="majorBidi"/>
                                  <w:b w:val="0"/>
                                  <w:bCs w:val="0"/>
                                  <w:spacing w:val="-10"/>
                                  <w:kern w:val="28"/>
                                  <w:sz w:val="36"/>
                                  <w:szCs w:val="56"/>
                                </w:rPr>
                                <w:t xml:space="preserve">Netradyne </w:t>
                              </w:r>
                              <w:r w:rsidR="00F57C73">
                                <w:rPr>
                                  <w:rStyle w:val="Heading2Char"/>
                                  <w:rFonts w:eastAsiaTheme="majorEastAsia" w:cstheme="majorBidi"/>
                                  <w:b w:val="0"/>
                                  <w:bCs w:val="0"/>
                                  <w:spacing w:val="-10"/>
                                  <w:kern w:val="28"/>
                                  <w:sz w:val="36"/>
                                  <w:szCs w:val="56"/>
                                </w:rPr>
                                <w:t>Standard Operating procedure Crowdstrike</w:t>
                              </w:r>
                            </w:sdtContent>
                          </w:sdt>
                          <w:bookmarkEnd w:id="3"/>
                          <w:bookmarkEnd w:id="4"/>
                          <w:bookmarkEnd w:id="5"/>
                        </w:p>
                        <w:p w14:paraId="271227E8" w14:textId="7814A2BB" w:rsidR="003E56AC" w:rsidRDefault="00000000">
                          <w:pPr>
                            <w:jc w:val="right"/>
                            <w:rPr>
                              <w:smallCaps/>
                              <w:color w:val="404040" w:themeColor="text1" w:themeTint="BF"/>
                              <w:sz w:val="36"/>
                              <w:szCs w:val="36"/>
                            </w:rPr>
                          </w:pPr>
                          <w:sdt>
                            <w:sdtPr>
                              <w:rPr>
                                <w:color w:val="404040" w:themeColor="text1" w:themeTint="BF"/>
                                <w:sz w:val="24"/>
                                <w:szCs w:val="24"/>
                              </w:rPr>
                              <w:alias w:val="Subtitle"/>
                              <w:tag w:val=""/>
                              <w:id w:val="2112388648"/>
                              <w:showingPlcHdr/>
                              <w:dataBinding w:prefixMappings="xmlns:ns0='http://purl.org/dc/elements/1.1/' xmlns:ns1='http://schemas.openxmlformats.org/package/2006/metadata/core-properties' " w:xpath="/ns1:coreProperties[1]/ns0:subject[1]" w:storeItemID="{6C3C8BC8-F283-45AE-878A-BAB7291924A1}"/>
                              <w:text/>
                            </w:sdtPr>
                            <w:sdtContent>
                              <w:r w:rsidR="003E56AC">
                                <w:rPr>
                                  <w:color w:val="404040" w:themeColor="text1" w:themeTint="BF"/>
                                  <w:sz w:val="24"/>
                                  <w:szCs w:val="24"/>
                                </w:rPr>
                                <w:t xml:space="preserve">     </w:t>
                              </w:r>
                            </w:sdtContent>
                          </w:sdt>
                          <w:r w:rsidR="00B35A4A">
                            <w:rPr>
                              <w:color w:val="404040" w:themeColor="text1" w:themeTint="BF"/>
                              <w:sz w:val="24"/>
                              <w:szCs w:val="24"/>
                            </w:rPr>
                            <w:t>v2</w:t>
                          </w:r>
                          <w:r w:rsidR="00B22AB2">
                            <w:rPr>
                              <w:color w:val="404040" w:themeColor="text1" w:themeTint="BF"/>
                              <w:sz w:val="24"/>
                              <w:szCs w:val="24"/>
                            </w:rPr>
                            <w:t>.</w:t>
                          </w:r>
                          <w:r w:rsidR="004C4913">
                            <w:rPr>
                              <w:color w:val="404040" w:themeColor="text1" w:themeTint="BF"/>
                              <w:sz w:val="24"/>
                              <w:szCs w:val="24"/>
                            </w:rPr>
                            <w:t>1</w:t>
                          </w:r>
                        </w:p>
                      </w:txbxContent>
                    </v:textbox>
                    <w10:wrap type="square" anchorx="page" anchory="page"/>
                  </v:shape>
                </w:pict>
              </mc:Fallback>
            </mc:AlternateContent>
          </w:r>
          <w:r w:rsidR="003E56AC">
            <w:br w:type="page"/>
          </w:r>
        </w:p>
      </w:sdtContent>
    </w:sdt>
    <w:p w14:paraId="604D2369" w14:textId="77777777" w:rsidR="006E7FF5" w:rsidRDefault="00264126" w:rsidP="00EB7BEB">
      <w:pPr>
        <w:pStyle w:val="IntenseQuote"/>
        <w:jc w:val="both"/>
        <w:rPr>
          <w:rStyle w:val="IntenseReference"/>
        </w:rPr>
      </w:pPr>
      <w:r>
        <w:rPr>
          <w:rStyle w:val="IntenseReference"/>
        </w:rPr>
        <w:lastRenderedPageBreak/>
        <w:t xml:space="preserve">                                            </w:t>
      </w:r>
      <w:r w:rsidR="008B3BF0" w:rsidRPr="005F6750">
        <w:rPr>
          <w:rStyle w:val="IntenseReference"/>
        </w:rPr>
        <w:t>Table of Contents</w:t>
      </w:r>
    </w:p>
    <w:sdt>
      <w:sdtPr>
        <w:rPr>
          <w:rFonts w:ascii="Verdana" w:eastAsiaTheme="minorEastAsia" w:hAnsi="Verdana" w:cstheme="minorBidi"/>
          <w:color w:val="auto"/>
          <w:sz w:val="18"/>
          <w:szCs w:val="18"/>
          <w:lang w:val="en-IN"/>
        </w:rPr>
        <w:id w:val="709238858"/>
        <w:docPartObj>
          <w:docPartGallery w:val="Table of Contents"/>
          <w:docPartUnique/>
        </w:docPartObj>
      </w:sdtPr>
      <w:sdtEndPr>
        <w:rPr>
          <w:b/>
          <w:bCs/>
          <w:noProof/>
        </w:rPr>
      </w:sdtEndPr>
      <w:sdtContent>
        <w:p w14:paraId="0A546D82" w14:textId="77777777" w:rsidR="00264126" w:rsidRDefault="00264126">
          <w:pPr>
            <w:pStyle w:val="TOCHeading"/>
          </w:pPr>
        </w:p>
        <w:p w14:paraId="5491491F" w14:textId="2A3D4032" w:rsidR="009712D8" w:rsidRDefault="00264126">
          <w:pPr>
            <w:pStyle w:val="TOC2"/>
            <w:tabs>
              <w:tab w:val="right" w:leader="dot" w:pos="9016"/>
            </w:tabs>
            <w:rPr>
              <w:rFonts w:eastAsiaTheme="minorEastAsia"/>
              <w:smallCaps w:val="0"/>
              <w:noProof/>
              <w:kern w:val="2"/>
              <w:sz w:val="24"/>
              <w:szCs w:val="24"/>
              <w:lang w:val="en-US"/>
              <w14:ligatures w14:val="standardContextual"/>
            </w:rPr>
          </w:pPr>
          <w:r>
            <w:fldChar w:fldCharType="begin"/>
          </w:r>
          <w:r>
            <w:instrText xml:space="preserve"> TOC \o "1-3" \h \z \u </w:instrText>
          </w:r>
          <w:r>
            <w:fldChar w:fldCharType="separate"/>
          </w:r>
          <w:hyperlink w:anchor="_Toc204080481" w:history="1">
            <w:r w:rsidR="009712D8" w:rsidRPr="00663975">
              <w:rPr>
                <w:rStyle w:val="Hyperlink"/>
                <w:rFonts w:eastAsiaTheme="majorEastAsia" w:cstheme="majorBidi"/>
                <w:noProof/>
                <w:spacing w:val="-10"/>
                <w:kern w:val="28"/>
              </w:rPr>
              <w:t>Netradyne Standard Operating procedure Crowdstrike</w:t>
            </w:r>
            <w:r w:rsidR="009712D8">
              <w:rPr>
                <w:noProof/>
                <w:webHidden/>
              </w:rPr>
              <w:tab/>
            </w:r>
            <w:r w:rsidR="009712D8">
              <w:rPr>
                <w:noProof/>
                <w:webHidden/>
              </w:rPr>
              <w:fldChar w:fldCharType="begin"/>
            </w:r>
            <w:r w:rsidR="009712D8">
              <w:rPr>
                <w:noProof/>
                <w:webHidden/>
              </w:rPr>
              <w:instrText xml:space="preserve"> PAGEREF _Toc204080481 \h </w:instrText>
            </w:r>
            <w:r w:rsidR="009712D8">
              <w:rPr>
                <w:noProof/>
                <w:webHidden/>
              </w:rPr>
            </w:r>
            <w:r w:rsidR="009712D8">
              <w:rPr>
                <w:noProof/>
                <w:webHidden/>
              </w:rPr>
              <w:fldChar w:fldCharType="separate"/>
            </w:r>
            <w:r w:rsidR="00A45FDF">
              <w:rPr>
                <w:noProof/>
                <w:webHidden/>
              </w:rPr>
              <w:t>0</w:t>
            </w:r>
            <w:r w:rsidR="009712D8">
              <w:rPr>
                <w:noProof/>
                <w:webHidden/>
              </w:rPr>
              <w:fldChar w:fldCharType="end"/>
            </w:r>
          </w:hyperlink>
        </w:p>
        <w:p w14:paraId="64AF1E53" w14:textId="2AED4D1A" w:rsidR="009712D8" w:rsidRDefault="009712D8">
          <w:pPr>
            <w:pStyle w:val="TOC3"/>
            <w:tabs>
              <w:tab w:val="right" w:leader="dot" w:pos="9016"/>
            </w:tabs>
            <w:rPr>
              <w:rFonts w:eastAsiaTheme="minorEastAsia"/>
              <w:i w:val="0"/>
              <w:iCs w:val="0"/>
              <w:noProof/>
              <w:kern w:val="2"/>
              <w:sz w:val="24"/>
              <w:szCs w:val="24"/>
              <w:lang w:val="en-US"/>
              <w14:ligatures w14:val="standardContextual"/>
            </w:rPr>
          </w:pPr>
          <w:hyperlink w:anchor="_Toc204080482" w:history="1">
            <w:r w:rsidRPr="00663975">
              <w:rPr>
                <w:rStyle w:val="Hyperlink"/>
                <w:noProof/>
              </w:rPr>
              <w:t>Document Control</w:t>
            </w:r>
            <w:r>
              <w:rPr>
                <w:noProof/>
                <w:webHidden/>
              </w:rPr>
              <w:tab/>
            </w:r>
            <w:r>
              <w:rPr>
                <w:noProof/>
                <w:webHidden/>
              </w:rPr>
              <w:fldChar w:fldCharType="begin"/>
            </w:r>
            <w:r>
              <w:rPr>
                <w:noProof/>
                <w:webHidden/>
              </w:rPr>
              <w:instrText xml:space="preserve"> PAGEREF _Toc204080482 \h </w:instrText>
            </w:r>
            <w:r>
              <w:rPr>
                <w:noProof/>
                <w:webHidden/>
              </w:rPr>
            </w:r>
            <w:r>
              <w:rPr>
                <w:noProof/>
                <w:webHidden/>
              </w:rPr>
              <w:fldChar w:fldCharType="separate"/>
            </w:r>
            <w:r w:rsidR="00A45FDF">
              <w:rPr>
                <w:noProof/>
                <w:webHidden/>
              </w:rPr>
              <w:t>4</w:t>
            </w:r>
            <w:r>
              <w:rPr>
                <w:noProof/>
                <w:webHidden/>
              </w:rPr>
              <w:fldChar w:fldCharType="end"/>
            </w:r>
          </w:hyperlink>
        </w:p>
        <w:p w14:paraId="2D2B3DDB" w14:textId="43CEAFEB"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3" w:history="1">
            <w:r w:rsidRPr="00663975">
              <w:rPr>
                <w:rStyle w:val="Hyperlink"/>
                <w:rFonts w:eastAsiaTheme="majorEastAsia"/>
                <w:iCs/>
                <w:noProof/>
              </w:rPr>
              <w:t>1</w:t>
            </w:r>
            <w:r>
              <w:rPr>
                <w:rFonts w:eastAsiaTheme="minorEastAsia"/>
                <w:b w:val="0"/>
                <w:bCs w:val="0"/>
                <w:caps w:val="0"/>
                <w:noProof/>
                <w:kern w:val="2"/>
                <w:sz w:val="24"/>
                <w:szCs w:val="24"/>
                <w:lang w:val="en-US"/>
                <w14:ligatures w14:val="standardContextual"/>
              </w:rPr>
              <w:tab/>
            </w:r>
            <w:r w:rsidRPr="00663975">
              <w:rPr>
                <w:rStyle w:val="Hyperlink"/>
                <w:rFonts w:eastAsiaTheme="majorEastAsia"/>
                <w:noProof/>
              </w:rPr>
              <w:t>Overview</w:t>
            </w:r>
            <w:r>
              <w:rPr>
                <w:noProof/>
                <w:webHidden/>
              </w:rPr>
              <w:tab/>
            </w:r>
            <w:r>
              <w:rPr>
                <w:noProof/>
                <w:webHidden/>
              </w:rPr>
              <w:fldChar w:fldCharType="begin"/>
            </w:r>
            <w:r>
              <w:rPr>
                <w:noProof/>
                <w:webHidden/>
              </w:rPr>
              <w:instrText xml:space="preserve"> PAGEREF _Toc204080483 \h </w:instrText>
            </w:r>
            <w:r>
              <w:rPr>
                <w:noProof/>
                <w:webHidden/>
              </w:rPr>
            </w:r>
            <w:r>
              <w:rPr>
                <w:noProof/>
                <w:webHidden/>
              </w:rPr>
              <w:fldChar w:fldCharType="separate"/>
            </w:r>
            <w:r w:rsidR="00A45FDF">
              <w:rPr>
                <w:noProof/>
                <w:webHidden/>
              </w:rPr>
              <w:t>5</w:t>
            </w:r>
            <w:r>
              <w:rPr>
                <w:noProof/>
                <w:webHidden/>
              </w:rPr>
              <w:fldChar w:fldCharType="end"/>
            </w:r>
          </w:hyperlink>
        </w:p>
        <w:p w14:paraId="6EF0BD04" w14:textId="03C4FAB5"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4" w:history="1">
            <w:r w:rsidRPr="00663975">
              <w:rPr>
                <w:rStyle w:val="Hyperlink"/>
                <w:rFonts w:eastAsiaTheme="majorEastAsia"/>
                <w:iCs/>
                <w:noProof/>
              </w:rPr>
              <w:t>2</w:t>
            </w:r>
            <w:r>
              <w:rPr>
                <w:rFonts w:eastAsiaTheme="minorEastAsia"/>
                <w:b w:val="0"/>
                <w:bCs w:val="0"/>
                <w:caps w:val="0"/>
                <w:noProof/>
                <w:kern w:val="2"/>
                <w:sz w:val="24"/>
                <w:szCs w:val="24"/>
                <w:lang w:val="en-US"/>
                <w14:ligatures w14:val="standardContextual"/>
              </w:rPr>
              <w:tab/>
            </w:r>
            <w:r w:rsidRPr="00663975">
              <w:rPr>
                <w:rStyle w:val="Hyperlink"/>
                <w:rFonts w:eastAsiaTheme="majorEastAsia"/>
                <w:noProof/>
              </w:rPr>
              <w:t>Scope</w:t>
            </w:r>
            <w:r>
              <w:rPr>
                <w:noProof/>
                <w:webHidden/>
              </w:rPr>
              <w:tab/>
            </w:r>
            <w:r>
              <w:rPr>
                <w:noProof/>
                <w:webHidden/>
              </w:rPr>
              <w:fldChar w:fldCharType="begin"/>
            </w:r>
            <w:r>
              <w:rPr>
                <w:noProof/>
                <w:webHidden/>
              </w:rPr>
              <w:instrText xml:space="preserve"> PAGEREF _Toc204080484 \h </w:instrText>
            </w:r>
            <w:r>
              <w:rPr>
                <w:noProof/>
                <w:webHidden/>
              </w:rPr>
            </w:r>
            <w:r>
              <w:rPr>
                <w:noProof/>
                <w:webHidden/>
              </w:rPr>
              <w:fldChar w:fldCharType="separate"/>
            </w:r>
            <w:r w:rsidR="00A45FDF">
              <w:rPr>
                <w:noProof/>
                <w:webHidden/>
              </w:rPr>
              <w:t>5</w:t>
            </w:r>
            <w:r>
              <w:rPr>
                <w:noProof/>
                <w:webHidden/>
              </w:rPr>
              <w:fldChar w:fldCharType="end"/>
            </w:r>
          </w:hyperlink>
        </w:p>
        <w:p w14:paraId="24904714" w14:textId="4933A474"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5" w:history="1">
            <w:r w:rsidRPr="00663975">
              <w:rPr>
                <w:rStyle w:val="Hyperlink"/>
                <w:rFonts w:eastAsiaTheme="majorEastAsia"/>
                <w:iCs/>
                <w:noProof/>
              </w:rPr>
              <w:t>3</w:t>
            </w:r>
            <w:r>
              <w:rPr>
                <w:rFonts w:eastAsiaTheme="minorEastAsia"/>
                <w:b w:val="0"/>
                <w:bCs w:val="0"/>
                <w:caps w:val="0"/>
                <w:noProof/>
                <w:kern w:val="2"/>
                <w:sz w:val="24"/>
                <w:szCs w:val="24"/>
                <w:lang w:val="en-US"/>
                <w14:ligatures w14:val="standardContextual"/>
              </w:rPr>
              <w:tab/>
            </w:r>
            <w:r w:rsidRPr="00663975">
              <w:rPr>
                <w:rStyle w:val="Hyperlink"/>
                <w:rFonts w:eastAsiaTheme="majorEastAsia"/>
                <w:noProof/>
              </w:rPr>
              <w:t>Roles and Responsibilities</w:t>
            </w:r>
            <w:r>
              <w:rPr>
                <w:noProof/>
                <w:webHidden/>
              </w:rPr>
              <w:tab/>
            </w:r>
            <w:r>
              <w:rPr>
                <w:noProof/>
                <w:webHidden/>
              </w:rPr>
              <w:fldChar w:fldCharType="begin"/>
            </w:r>
            <w:r>
              <w:rPr>
                <w:noProof/>
                <w:webHidden/>
              </w:rPr>
              <w:instrText xml:space="preserve"> PAGEREF _Toc204080485 \h </w:instrText>
            </w:r>
            <w:r>
              <w:rPr>
                <w:noProof/>
                <w:webHidden/>
              </w:rPr>
            </w:r>
            <w:r>
              <w:rPr>
                <w:noProof/>
                <w:webHidden/>
              </w:rPr>
              <w:fldChar w:fldCharType="separate"/>
            </w:r>
            <w:r w:rsidR="00A45FDF">
              <w:rPr>
                <w:noProof/>
                <w:webHidden/>
              </w:rPr>
              <w:t>5</w:t>
            </w:r>
            <w:r>
              <w:rPr>
                <w:noProof/>
                <w:webHidden/>
              </w:rPr>
              <w:fldChar w:fldCharType="end"/>
            </w:r>
          </w:hyperlink>
        </w:p>
        <w:p w14:paraId="4E039113" w14:textId="65287D87"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6" w:history="1">
            <w:r w:rsidRPr="00663975">
              <w:rPr>
                <w:rStyle w:val="Hyperlink"/>
                <w:iCs/>
                <w:noProof/>
              </w:rPr>
              <w:t>4</w:t>
            </w:r>
            <w:r>
              <w:rPr>
                <w:rFonts w:eastAsiaTheme="minorEastAsia"/>
                <w:b w:val="0"/>
                <w:bCs w:val="0"/>
                <w:caps w:val="0"/>
                <w:noProof/>
                <w:kern w:val="2"/>
                <w:sz w:val="24"/>
                <w:szCs w:val="24"/>
                <w:lang w:val="en-US"/>
                <w14:ligatures w14:val="standardContextual"/>
              </w:rPr>
              <w:tab/>
            </w:r>
            <w:r w:rsidRPr="00663975">
              <w:rPr>
                <w:rStyle w:val="Hyperlink"/>
                <w:noProof/>
              </w:rPr>
              <w:t>Architecture</w:t>
            </w:r>
            <w:r>
              <w:rPr>
                <w:noProof/>
                <w:webHidden/>
              </w:rPr>
              <w:tab/>
            </w:r>
            <w:r>
              <w:rPr>
                <w:noProof/>
                <w:webHidden/>
              </w:rPr>
              <w:fldChar w:fldCharType="begin"/>
            </w:r>
            <w:r>
              <w:rPr>
                <w:noProof/>
                <w:webHidden/>
              </w:rPr>
              <w:instrText xml:space="preserve"> PAGEREF _Toc204080486 \h </w:instrText>
            </w:r>
            <w:r>
              <w:rPr>
                <w:noProof/>
                <w:webHidden/>
              </w:rPr>
            </w:r>
            <w:r>
              <w:rPr>
                <w:noProof/>
                <w:webHidden/>
              </w:rPr>
              <w:fldChar w:fldCharType="separate"/>
            </w:r>
            <w:r w:rsidR="00A45FDF">
              <w:rPr>
                <w:noProof/>
                <w:webHidden/>
              </w:rPr>
              <w:t>5</w:t>
            </w:r>
            <w:r>
              <w:rPr>
                <w:noProof/>
                <w:webHidden/>
              </w:rPr>
              <w:fldChar w:fldCharType="end"/>
            </w:r>
          </w:hyperlink>
        </w:p>
        <w:p w14:paraId="79E15253" w14:textId="78DB581B"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7" w:history="1">
            <w:r w:rsidRPr="00663975">
              <w:rPr>
                <w:rStyle w:val="Hyperlink"/>
                <w:iCs/>
                <w:noProof/>
              </w:rPr>
              <w:t>5</w:t>
            </w:r>
            <w:r>
              <w:rPr>
                <w:rFonts w:eastAsiaTheme="minorEastAsia"/>
                <w:b w:val="0"/>
                <w:bCs w:val="0"/>
                <w:caps w:val="0"/>
                <w:noProof/>
                <w:kern w:val="2"/>
                <w:sz w:val="24"/>
                <w:szCs w:val="24"/>
                <w:lang w:val="en-US"/>
                <w14:ligatures w14:val="standardContextual"/>
              </w:rPr>
              <w:tab/>
            </w:r>
            <w:r w:rsidRPr="00663975">
              <w:rPr>
                <w:rStyle w:val="Hyperlink"/>
                <w:noProof/>
              </w:rPr>
              <w:t>Pre-requisites / Assumptions</w:t>
            </w:r>
            <w:r>
              <w:rPr>
                <w:noProof/>
                <w:webHidden/>
              </w:rPr>
              <w:tab/>
            </w:r>
            <w:r>
              <w:rPr>
                <w:noProof/>
                <w:webHidden/>
              </w:rPr>
              <w:fldChar w:fldCharType="begin"/>
            </w:r>
            <w:r>
              <w:rPr>
                <w:noProof/>
                <w:webHidden/>
              </w:rPr>
              <w:instrText xml:space="preserve"> PAGEREF _Toc204080487 \h </w:instrText>
            </w:r>
            <w:r>
              <w:rPr>
                <w:noProof/>
                <w:webHidden/>
              </w:rPr>
            </w:r>
            <w:r>
              <w:rPr>
                <w:noProof/>
                <w:webHidden/>
              </w:rPr>
              <w:fldChar w:fldCharType="separate"/>
            </w:r>
            <w:r w:rsidR="00A45FDF">
              <w:rPr>
                <w:noProof/>
                <w:webHidden/>
              </w:rPr>
              <w:t>6</w:t>
            </w:r>
            <w:r>
              <w:rPr>
                <w:noProof/>
                <w:webHidden/>
              </w:rPr>
              <w:fldChar w:fldCharType="end"/>
            </w:r>
          </w:hyperlink>
        </w:p>
        <w:p w14:paraId="542044D8" w14:textId="75CEE678"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8" w:history="1">
            <w:r w:rsidRPr="00663975">
              <w:rPr>
                <w:rStyle w:val="Hyperlink"/>
                <w:rFonts w:eastAsiaTheme="majorEastAsia"/>
                <w:iCs/>
                <w:noProof/>
              </w:rPr>
              <w:t>6</w:t>
            </w:r>
            <w:r>
              <w:rPr>
                <w:rFonts w:eastAsiaTheme="minorEastAsia"/>
                <w:b w:val="0"/>
                <w:bCs w:val="0"/>
                <w:caps w:val="0"/>
                <w:noProof/>
                <w:kern w:val="2"/>
                <w:sz w:val="24"/>
                <w:szCs w:val="24"/>
                <w:lang w:val="en-US"/>
                <w14:ligatures w14:val="standardContextual"/>
              </w:rPr>
              <w:tab/>
            </w:r>
            <w:r w:rsidRPr="00663975">
              <w:rPr>
                <w:rStyle w:val="Hyperlink"/>
                <w:rFonts w:eastAsiaTheme="majorEastAsia"/>
                <w:noProof/>
              </w:rPr>
              <w:t>Monthly Device reconciliation process</w:t>
            </w:r>
            <w:r>
              <w:rPr>
                <w:noProof/>
                <w:webHidden/>
              </w:rPr>
              <w:tab/>
            </w:r>
            <w:r>
              <w:rPr>
                <w:noProof/>
                <w:webHidden/>
              </w:rPr>
              <w:fldChar w:fldCharType="begin"/>
            </w:r>
            <w:r>
              <w:rPr>
                <w:noProof/>
                <w:webHidden/>
              </w:rPr>
              <w:instrText xml:space="preserve"> PAGEREF _Toc204080488 \h </w:instrText>
            </w:r>
            <w:r>
              <w:rPr>
                <w:noProof/>
                <w:webHidden/>
              </w:rPr>
            </w:r>
            <w:r>
              <w:rPr>
                <w:noProof/>
                <w:webHidden/>
              </w:rPr>
              <w:fldChar w:fldCharType="separate"/>
            </w:r>
            <w:r w:rsidR="00A45FDF">
              <w:rPr>
                <w:noProof/>
                <w:webHidden/>
              </w:rPr>
              <w:t>7</w:t>
            </w:r>
            <w:r>
              <w:rPr>
                <w:noProof/>
                <w:webHidden/>
              </w:rPr>
              <w:fldChar w:fldCharType="end"/>
            </w:r>
          </w:hyperlink>
        </w:p>
        <w:p w14:paraId="74FDF4B2" w14:textId="67738E57"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89" w:history="1">
            <w:r w:rsidRPr="00663975">
              <w:rPr>
                <w:rStyle w:val="Hyperlink"/>
                <w:iCs/>
                <w:noProof/>
              </w:rPr>
              <w:t>7</w:t>
            </w:r>
            <w:r>
              <w:rPr>
                <w:rFonts w:eastAsiaTheme="minorEastAsia"/>
                <w:b w:val="0"/>
                <w:bCs w:val="0"/>
                <w:caps w:val="0"/>
                <w:noProof/>
                <w:kern w:val="2"/>
                <w:sz w:val="24"/>
                <w:szCs w:val="24"/>
                <w:lang w:val="en-US"/>
                <w14:ligatures w14:val="standardContextual"/>
              </w:rPr>
              <w:tab/>
            </w:r>
            <w:r w:rsidRPr="00663975">
              <w:rPr>
                <w:rStyle w:val="Hyperlink"/>
                <w:rFonts w:eastAsiaTheme="majorEastAsia"/>
                <w:noProof/>
              </w:rPr>
              <w:t>Crowdstrike Console Overview</w:t>
            </w:r>
            <w:r>
              <w:rPr>
                <w:noProof/>
                <w:webHidden/>
              </w:rPr>
              <w:tab/>
            </w:r>
            <w:r>
              <w:rPr>
                <w:noProof/>
                <w:webHidden/>
              </w:rPr>
              <w:fldChar w:fldCharType="begin"/>
            </w:r>
            <w:r>
              <w:rPr>
                <w:noProof/>
                <w:webHidden/>
              </w:rPr>
              <w:instrText xml:space="preserve"> PAGEREF _Toc204080489 \h </w:instrText>
            </w:r>
            <w:r>
              <w:rPr>
                <w:noProof/>
                <w:webHidden/>
              </w:rPr>
            </w:r>
            <w:r>
              <w:rPr>
                <w:noProof/>
                <w:webHidden/>
              </w:rPr>
              <w:fldChar w:fldCharType="separate"/>
            </w:r>
            <w:r w:rsidR="00A45FDF">
              <w:rPr>
                <w:noProof/>
                <w:webHidden/>
              </w:rPr>
              <w:t>7</w:t>
            </w:r>
            <w:r>
              <w:rPr>
                <w:noProof/>
                <w:webHidden/>
              </w:rPr>
              <w:fldChar w:fldCharType="end"/>
            </w:r>
          </w:hyperlink>
        </w:p>
        <w:p w14:paraId="4DA155E3" w14:textId="4A45D3DE"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0" w:history="1">
            <w:r w:rsidRPr="00663975">
              <w:rPr>
                <w:rStyle w:val="Hyperlink"/>
                <w:iCs/>
                <w:noProof/>
              </w:rPr>
              <w:t>7.1</w:t>
            </w:r>
            <w:r>
              <w:rPr>
                <w:rFonts w:eastAsiaTheme="minorEastAsia"/>
                <w:smallCaps w:val="0"/>
                <w:noProof/>
                <w:kern w:val="2"/>
                <w:sz w:val="24"/>
                <w:szCs w:val="24"/>
                <w:lang w:val="en-US"/>
                <w14:ligatures w14:val="standardContextual"/>
              </w:rPr>
              <w:tab/>
            </w:r>
            <w:r w:rsidRPr="00663975">
              <w:rPr>
                <w:rStyle w:val="Hyperlink"/>
                <w:noProof/>
              </w:rPr>
              <w:t>Accessing the falcon console</w:t>
            </w:r>
            <w:r>
              <w:rPr>
                <w:noProof/>
                <w:webHidden/>
              </w:rPr>
              <w:tab/>
            </w:r>
            <w:r>
              <w:rPr>
                <w:noProof/>
                <w:webHidden/>
              </w:rPr>
              <w:fldChar w:fldCharType="begin"/>
            </w:r>
            <w:r>
              <w:rPr>
                <w:noProof/>
                <w:webHidden/>
              </w:rPr>
              <w:instrText xml:space="preserve"> PAGEREF _Toc204080490 \h </w:instrText>
            </w:r>
            <w:r>
              <w:rPr>
                <w:noProof/>
                <w:webHidden/>
              </w:rPr>
            </w:r>
            <w:r>
              <w:rPr>
                <w:noProof/>
                <w:webHidden/>
              </w:rPr>
              <w:fldChar w:fldCharType="separate"/>
            </w:r>
            <w:r w:rsidR="00A45FDF">
              <w:rPr>
                <w:noProof/>
                <w:webHidden/>
              </w:rPr>
              <w:t>7</w:t>
            </w:r>
            <w:r>
              <w:rPr>
                <w:noProof/>
                <w:webHidden/>
              </w:rPr>
              <w:fldChar w:fldCharType="end"/>
            </w:r>
          </w:hyperlink>
        </w:p>
        <w:p w14:paraId="4168BDA8" w14:textId="1B8419E4"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1" w:history="1">
            <w:r w:rsidRPr="00663975">
              <w:rPr>
                <w:rStyle w:val="Hyperlink"/>
                <w:rFonts w:ascii="Times New Roman" w:hAnsi="Times New Roman" w:cs="Times New Roman"/>
                <w:iCs/>
                <w:noProof/>
              </w:rPr>
              <w:t>7.2</w:t>
            </w:r>
            <w:r>
              <w:rPr>
                <w:rFonts w:eastAsiaTheme="minorEastAsia"/>
                <w:smallCaps w:val="0"/>
                <w:noProof/>
                <w:kern w:val="2"/>
                <w:sz w:val="24"/>
                <w:szCs w:val="24"/>
                <w:lang w:val="en-US"/>
                <w14:ligatures w14:val="standardContextual"/>
              </w:rPr>
              <w:tab/>
            </w:r>
            <w:r w:rsidRPr="00663975">
              <w:rPr>
                <w:rStyle w:val="Hyperlink"/>
                <w:rFonts w:ascii="Times New Roman" w:hAnsi="Times New Roman" w:cs="Times New Roman"/>
                <w:noProof/>
              </w:rPr>
              <w:t>Falcon console navigation</w:t>
            </w:r>
            <w:r>
              <w:rPr>
                <w:noProof/>
                <w:webHidden/>
              </w:rPr>
              <w:tab/>
            </w:r>
            <w:r>
              <w:rPr>
                <w:noProof/>
                <w:webHidden/>
              </w:rPr>
              <w:fldChar w:fldCharType="begin"/>
            </w:r>
            <w:r>
              <w:rPr>
                <w:noProof/>
                <w:webHidden/>
              </w:rPr>
              <w:instrText xml:space="preserve"> PAGEREF _Toc204080491 \h </w:instrText>
            </w:r>
            <w:r>
              <w:rPr>
                <w:noProof/>
                <w:webHidden/>
              </w:rPr>
            </w:r>
            <w:r>
              <w:rPr>
                <w:noProof/>
                <w:webHidden/>
              </w:rPr>
              <w:fldChar w:fldCharType="separate"/>
            </w:r>
            <w:r w:rsidR="00A45FDF">
              <w:rPr>
                <w:noProof/>
                <w:webHidden/>
              </w:rPr>
              <w:t>7</w:t>
            </w:r>
            <w:r>
              <w:rPr>
                <w:noProof/>
                <w:webHidden/>
              </w:rPr>
              <w:fldChar w:fldCharType="end"/>
            </w:r>
          </w:hyperlink>
        </w:p>
        <w:p w14:paraId="6A40A7DA" w14:textId="38BE4351"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2" w:history="1">
            <w:r w:rsidRPr="00663975">
              <w:rPr>
                <w:rStyle w:val="Hyperlink"/>
                <w:rFonts w:ascii="Times New Roman" w:hAnsi="Times New Roman" w:cs="Times New Roman"/>
                <w:iCs/>
                <w:noProof/>
              </w:rPr>
              <w:t>7.3</w:t>
            </w:r>
            <w:r>
              <w:rPr>
                <w:rFonts w:eastAsiaTheme="minorEastAsia"/>
                <w:smallCaps w:val="0"/>
                <w:noProof/>
                <w:kern w:val="2"/>
                <w:sz w:val="24"/>
                <w:szCs w:val="24"/>
                <w:lang w:val="en-US"/>
                <w14:ligatures w14:val="standardContextual"/>
              </w:rPr>
              <w:tab/>
            </w:r>
            <w:r w:rsidRPr="00663975">
              <w:rPr>
                <w:rStyle w:val="Hyperlink"/>
                <w:rFonts w:ascii="Times New Roman" w:hAnsi="Times New Roman" w:cs="Times New Roman"/>
                <w:noProof/>
              </w:rPr>
              <w:t>Falcon console menu</w:t>
            </w:r>
            <w:r>
              <w:rPr>
                <w:noProof/>
                <w:webHidden/>
              </w:rPr>
              <w:tab/>
            </w:r>
            <w:r>
              <w:rPr>
                <w:noProof/>
                <w:webHidden/>
              </w:rPr>
              <w:fldChar w:fldCharType="begin"/>
            </w:r>
            <w:r>
              <w:rPr>
                <w:noProof/>
                <w:webHidden/>
              </w:rPr>
              <w:instrText xml:space="preserve"> PAGEREF _Toc204080492 \h </w:instrText>
            </w:r>
            <w:r>
              <w:rPr>
                <w:noProof/>
                <w:webHidden/>
              </w:rPr>
            </w:r>
            <w:r>
              <w:rPr>
                <w:noProof/>
                <w:webHidden/>
              </w:rPr>
              <w:fldChar w:fldCharType="separate"/>
            </w:r>
            <w:r w:rsidR="00A45FDF">
              <w:rPr>
                <w:noProof/>
                <w:webHidden/>
              </w:rPr>
              <w:t>8</w:t>
            </w:r>
            <w:r>
              <w:rPr>
                <w:noProof/>
                <w:webHidden/>
              </w:rPr>
              <w:fldChar w:fldCharType="end"/>
            </w:r>
          </w:hyperlink>
        </w:p>
        <w:p w14:paraId="4D743D85" w14:textId="2C13B50C"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3" w:history="1">
            <w:r w:rsidRPr="00663975">
              <w:rPr>
                <w:rStyle w:val="Hyperlink"/>
                <w:rFonts w:ascii="Times New Roman" w:hAnsi="Times New Roman" w:cs="Times New Roman"/>
                <w:iCs/>
                <w:noProof/>
              </w:rPr>
              <w:t>7.4</w:t>
            </w:r>
            <w:r>
              <w:rPr>
                <w:rFonts w:eastAsiaTheme="minorEastAsia"/>
                <w:smallCaps w:val="0"/>
                <w:noProof/>
                <w:kern w:val="2"/>
                <w:sz w:val="24"/>
                <w:szCs w:val="24"/>
                <w:lang w:val="en-US"/>
                <w14:ligatures w14:val="standardContextual"/>
              </w:rPr>
              <w:tab/>
            </w:r>
            <w:r w:rsidRPr="00663975">
              <w:rPr>
                <w:rStyle w:val="Hyperlink"/>
                <w:rFonts w:ascii="Times New Roman" w:hAnsi="Times New Roman" w:cs="Times New Roman"/>
                <w:noProof/>
              </w:rPr>
              <w:t>Falcon console bookmarks</w:t>
            </w:r>
            <w:r>
              <w:rPr>
                <w:noProof/>
                <w:webHidden/>
              </w:rPr>
              <w:tab/>
            </w:r>
            <w:r>
              <w:rPr>
                <w:noProof/>
                <w:webHidden/>
              </w:rPr>
              <w:fldChar w:fldCharType="begin"/>
            </w:r>
            <w:r>
              <w:rPr>
                <w:noProof/>
                <w:webHidden/>
              </w:rPr>
              <w:instrText xml:space="preserve"> PAGEREF _Toc204080493 \h </w:instrText>
            </w:r>
            <w:r>
              <w:rPr>
                <w:noProof/>
                <w:webHidden/>
              </w:rPr>
            </w:r>
            <w:r>
              <w:rPr>
                <w:noProof/>
                <w:webHidden/>
              </w:rPr>
              <w:fldChar w:fldCharType="separate"/>
            </w:r>
            <w:r w:rsidR="00A45FDF">
              <w:rPr>
                <w:noProof/>
                <w:webHidden/>
              </w:rPr>
              <w:t>8</w:t>
            </w:r>
            <w:r>
              <w:rPr>
                <w:noProof/>
                <w:webHidden/>
              </w:rPr>
              <w:fldChar w:fldCharType="end"/>
            </w:r>
          </w:hyperlink>
        </w:p>
        <w:p w14:paraId="7F6903A9" w14:textId="4CCEFC19"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4" w:history="1">
            <w:r w:rsidRPr="00663975">
              <w:rPr>
                <w:rStyle w:val="Hyperlink"/>
                <w:rFonts w:ascii="Times New Roman" w:hAnsi="Times New Roman" w:cs="Times New Roman"/>
                <w:iCs/>
                <w:noProof/>
              </w:rPr>
              <w:t>7.5</w:t>
            </w:r>
            <w:r>
              <w:rPr>
                <w:rFonts w:eastAsiaTheme="minorEastAsia"/>
                <w:smallCaps w:val="0"/>
                <w:noProof/>
                <w:kern w:val="2"/>
                <w:sz w:val="24"/>
                <w:szCs w:val="24"/>
                <w:lang w:val="en-US"/>
                <w14:ligatures w14:val="standardContextual"/>
              </w:rPr>
              <w:tab/>
            </w:r>
            <w:r w:rsidRPr="00663975">
              <w:rPr>
                <w:rStyle w:val="Hyperlink"/>
                <w:rFonts w:ascii="Times New Roman" w:hAnsi="Times New Roman" w:cs="Times New Roman"/>
                <w:noProof/>
              </w:rPr>
              <w:t>Creating bookmark</w:t>
            </w:r>
            <w:r>
              <w:rPr>
                <w:noProof/>
                <w:webHidden/>
              </w:rPr>
              <w:tab/>
            </w:r>
            <w:r>
              <w:rPr>
                <w:noProof/>
                <w:webHidden/>
              </w:rPr>
              <w:fldChar w:fldCharType="begin"/>
            </w:r>
            <w:r>
              <w:rPr>
                <w:noProof/>
                <w:webHidden/>
              </w:rPr>
              <w:instrText xml:space="preserve"> PAGEREF _Toc204080494 \h </w:instrText>
            </w:r>
            <w:r>
              <w:rPr>
                <w:noProof/>
                <w:webHidden/>
              </w:rPr>
            </w:r>
            <w:r>
              <w:rPr>
                <w:noProof/>
                <w:webHidden/>
              </w:rPr>
              <w:fldChar w:fldCharType="separate"/>
            </w:r>
            <w:r w:rsidR="00A45FDF">
              <w:rPr>
                <w:noProof/>
                <w:webHidden/>
              </w:rPr>
              <w:t>9</w:t>
            </w:r>
            <w:r>
              <w:rPr>
                <w:noProof/>
                <w:webHidden/>
              </w:rPr>
              <w:fldChar w:fldCharType="end"/>
            </w:r>
          </w:hyperlink>
        </w:p>
        <w:p w14:paraId="7ABE5D42" w14:textId="0B3FED6D"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95" w:history="1">
            <w:r w:rsidRPr="00663975">
              <w:rPr>
                <w:rStyle w:val="Hyperlink"/>
                <w:iCs/>
                <w:noProof/>
              </w:rPr>
              <w:t>8</w:t>
            </w:r>
            <w:r>
              <w:rPr>
                <w:rFonts w:eastAsiaTheme="minorEastAsia"/>
                <w:b w:val="0"/>
                <w:bCs w:val="0"/>
                <w:caps w:val="0"/>
                <w:noProof/>
                <w:kern w:val="2"/>
                <w:sz w:val="24"/>
                <w:szCs w:val="24"/>
                <w:lang w:val="en-US"/>
                <w14:ligatures w14:val="standardContextual"/>
              </w:rPr>
              <w:tab/>
            </w:r>
            <w:r w:rsidRPr="00663975">
              <w:rPr>
                <w:rStyle w:val="Hyperlink"/>
                <w:noProof/>
              </w:rPr>
              <w:t>Crowdstrike Agent Integration Process Installation Steps</w:t>
            </w:r>
            <w:r>
              <w:rPr>
                <w:noProof/>
                <w:webHidden/>
              </w:rPr>
              <w:tab/>
            </w:r>
            <w:r>
              <w:rPr>
                <w:noProof/>
                <w:webHidden/>
              </w:rPr>
              <w:fldChar w:fldCharType="begin"/>
            </w:r>
            <w:r>
              <w:rPr>
                <w:noProof/>
                <w:webHidden/>
              </w:rPr>
              <w:instrText xml:space="preserve"> PAGEREF _Toc204080495 \h </w:instrText>
            </w:r>
            <w:r>
              <w:rPr>
                <w:noProof/>
                <w:webHidden/>
              </w:rPr>
            </w:r>
            <w:r>
              <w:rPr>
                <w:noProof/>
                <w:webHidden/>
              </w:rPr>
              <w:fldChar w:fldCharType="separate"/>
            </w:r>
            <w:r w:rsidR="00A45FDF">
              <w:rPr>
                <w:noProof/>
                <w:webHidden/>
              </w:rPr>
              <w:t>9</w:t>
            </w:r>
            <w:r>
              <w:rPr>
                <w:noProof/>
                <w:webHidden/>
              </w:rPr>
              <w:fldChar w:fldCharType="end"/>
            </w:r>
          </w:hyperlink>
        </w:p>
        <w:p w14:paraId="740C9859" w14:textId="1C8996AF"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6" w:history="1">
            <w:r w:rsidRPr="00663975">
              <w:rPr>
                <w:rStyle w:val="Hyperlink"/>
                <w:iCs/>
                <w:noProof/>
              </w:rPr>
              <w:t>8.1</w:t>
            </w:r>
            <w:r>
              <w:rPr>
                <w:rFonts w:eastAsiaTheme="minorEastAsia"/>
                <w:smallCaps w:val="0"/>
                <w:noProof/>
                <w:kern w:val="2"/>
                <w:sz w:val="24"/>
                <w:szCs w:val="24"/>
                <w:lang w:val="en-US"/>
                <w14:ligatures w14:val="standardContextual"/>
              </w:rPr>
              <w:tab/>
            </w:r>
            <w:r w:rsidRPr="00663975">
              <w:rPr>
                <w:rStyle w:val="Hyperlink"/>
                <w:noProof/>
              </w:rPr>
              <w:t>Windows</w:t>
            </w:r>
            <w:r>
              <w:rPr>
                <w:noProof/>
                <w:webHidden/>
              </w:rPr>
              <w:tab/>
            </w:r>
            <w:r>
              <w:rPr>
                <w:noProof/>
                <w:webHidden/>
              </w:rPr>
              <w:fldChar w:fldCharType="begin"/>
            </w:r>
            <w:r>
              <w:rPr>
                <w:noProof/>
                <w:webHidden/>
              </w:rPr>
              <w:instrText xml:space="preserve"> PAGEREF _Toc204080496 \h </w:instrText>
            </w:r>
            <w:r>
              <w:rPr>
                <w:noProof/>
                <w:webHidden/>
              </w:rPr>
            </w:r>
            <w:r>
              <w:rPr>
                <w:noProof/>
                <w:webHidden/>
              </w:rPr>
              <w:fldChar w:fldCharType="separate"/>
            </w:r>
            <w:r w:rsidR="00A45FDF">
              <w:rPr>
                <w:noProof/>
                <w:webHidden/>
              </w:rPr>
              <w:t>10</w:t>
            </w:r>
            <w:r>
              <w:rPr>
                <w:noProof/>
                <w:webHidden/>
              </w:rPr>
              <w:fldChar w:fldCharType="end"/>
            </w:r>
          </w:hyperlink>
        </w:p>
        <w:p w14:paraId="223D736A" w14:textId="254DE196"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7" w:history="1">
            <w:r w:rsidRPr="00663975">
              <w:rPr>
                <w:rStyle w:val="Hyperlink"/>
                <w:iCs/>
                <w:noProof/>
              </w:rPr>
              <w:t>8.2</w:t>
            </w:r>
            <w:r>
              <w:rPr>
                <w:rFonts w:eastAsiaTheme="minorEastAsia"/>
                <w:smallCaps w:val="0"/>
                <w:noProof/>
                <w:kern w:val="2"/>
                <w:sz w:val="24"/>
                <w:szCs w:val="24"/>
                <w:lang w:val="en-US"/>
                <w14:ligatures w14:val="standardContextual"/>
              </w:rPr>
              <w:tab/>
            </w:r>
            <w:r w:rsidRPr="00663975">
              <w:rPr>
                <w:rStyle w:val="Hyperlink"/>
                <w:noProof/>
              </w:rPr>
              <w:t>Linux</w:t>
            </w:r>
            <w:r>
              <w:rPr>
                <w:noProof/>
                <w:webHidden/>
              </w:rPr>
              <w:tab/>
            </w:r>
            <w:r>
              <w:rPr>
                <w:noProof/>
                <w:webHidden/>
              </w:rPr>
              <w:fldChar w:fldCharType="begin"/>
            </w:r>
            <w:r>
              <w:rPr>
                <w:noProof/>
                <w:webHidden/>
              </w:rPr>
              <w:instrText xml:space="preserve"> PAGEREF _Toc204080497 \h </w:instrText>
            </w:r>
            <w:r>
              <w:rPr>
                <w:noProof/>
                <w:webHidden/>
              </w:rPr>
            </w:r>
            <w:r>
              <w:rPr>
                <w:noProof/>
                <w:webHidden/>
              </w:rPr>
              <w:fldChar w:fldCharType="separate"/>
            </w:r>
            <w:r w:rsidR="00A45FDF">
              <w:rPr>
                <w:noProof/>
                <w:webHidden/>
              </w:rPr>
              <w:t>13</w:t>
            </w:r>
            <w:r>
              <w:rPr>
                <w:noProof/>
                <w:webHidden/>
              </w:rPr>
              <w:fldChar w:fldCharType="end"/>
            </w:r>
          </w:hyperlink>
        </w:p>
        <w:p w14:paraId="2A815E55" w14:textId="5AB2DDB1"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498" w:history="1">
            <w:r w:rsidRPr="00663975">
              <w:rPr>
                <w:rStyle w:val="Hyperlink"/>
                <w:iCs/>
                <w:noProof/>
              </w:rPr>
              <w:t>8.3</w:t>
            </w:r>
            <w:r>
              <w:rPr>
                <w:rFonts w:eastAsiaTheme="minorEastAsia"/>
                <w:smallCaps w:val="0"/>
                <w:noProof/>
                <w:kern w:val="2"/>
                <w:sz w:val="24"/>
                <w:szCs w:val="24"/>
                <w:lang w:val="en-US"/>
                <w14:ligatures w14:val="standardContextual"/>
              </w:rPr>
              <w:tab/>
            </w:r>
            <w:r w:rsidRPr="00663975">
              <w:rPr>
                <w:rStyle w:val="Hyperlink"/>
                <w:noProof/>
              </w:rPr>
              <w:t>Mac</w:t>
            </w:r>
            <w:r>
              <w:rPr>
                <w:noProof/>
                <w:webHidden/>
              </w:rPr>
              <w:tab/>
            </w:r>
            <w:r>
              <w:rPr>
                <w:noProof/>
                <w:webHidden/>
              </w:rPr>
              <w:fldChar w:fldCharType="begin"/>
            </w:r>
            <w:r>
              <w:rPr>
                <w:noProof/>
                <w:webHidden/>
              </w:rPr>
              <w:instrText xml:space="preserve"> PAGEREF _Toc204080498 \h </w:instrText>
            </w:r>
            <w:r>
              <w:rPr>
                <w:noProof/>
                <w:webHidden/>
              </w:rPr>
            </w:r>
            <w:r>
              <w:rPr>
                <w:noProof/>
                <w:webHidden/>
              </w:rPr>
              <w:fldChar w:fldCharType="separate"/>
            </w:r>
            <w:r w:rsidR="00A45FDF">
              <w:rPr>
                <w:noProof/>
                <w:webHidden/>
              </w:rPr>
              <w:t>13</w:t>
            </w:r>
            <w:r>
              <w:rPr>
                <w:noProof/>
                <w:webHidden/>
              </w:rPr>
              <w:fldChar w:fldCharType="end"/>
            </w:r>
          </w:hyperlink>
        </w:p>
        <w:p w14:paraId="400CBEE4" w14:textId="793844BA" w:rsidR="009712D8" w:rsidRDefault="009712D8">
          <w:pPr>
            <w:pStyle w:val="TOC1"/>
            <w:tabs>
              <w:tab w:val="left" w:pos="360"/>
              <w:tab w:val="right" w:leader="dot" w:pos="9016"/>
            </w:tabs>
            <w:rPr>
              <w:rFonts w:eastAsiaTheme="minorEastAsia"/>
              <w:b w:val="0"/>
              <w:bCs w:val="0"/>
              <w:caps w:val="0"/>
              <w:noProof/>
              <w:kern w:val="2"/>
              <w:sz w:val="24"/>
              <w:szCs w:val="24"/>
              <w:lang w:val="en-US"/>
              <w14:ligatures w14:val="standardContextual"/>
            </w:rPr>
          </w:pPr>
          <w:hyperlink w:anchor="_Toc204080499" w:history="1">
            <w:r w:rsidRPr="00663975">
              <w:rPr>
                <w:rStyle w:val="Hyperlink"/>
                <w:iCs/>
                <w:noProof/>
              </w:rPr>
              <w:t>9</w:t>
            </w:r>
            <w:r>
              <w:rPr>
                <w:rFonts w:eastAsiaTheme="minorEastAsia"/>
                <w:b w:val="0"/>
                <w:bCs w:val="0"/>
                <w:caps w:val="0"/>
                <w:noProof/>
                <w:kern w:val="2"/>
                <w:sz w:val="24"/>
                <w:szCs w:val="24"/>
                <w:lang w:val="en-US"/>
                <w14:ligatures w14:val="standardContextual"/>
              </w:rPr>
              <w:tab/>
            </w:r>
            <w:r w:rsidRPr="00663975">
              <w:rPr>
                <w:rStyle w:val="Hyperlink"/>
                <w:noProof/>
              </w:rPr>
              <w:t>Agent Removal Process</w:t>
            </w:r>
            <w:r>
              <w:rPr>
                <w:noProof/>
                <w:webHidden/>
              </w:rPr>
              <w:tab/>
            </w:r>
            <w:r>
              <w:rPr>
                <w:noProof/>
                <w:webHidden/>
              </w:rPr>
              <w:fldChar w:fldCharType="begin"/>
            </w:r>
            <w:r>
              <w:rPr>
                <w:noProof/>
                <w:webHidden/>
              </w:rPr>
              <w:instrText xml:space="preserve"> PAGEREF _Toc204080499 \h </w:instrText>
            </w:r>
            <w:r>
              <w:rPr>
                <w:noProof/>
                <w:webHidden/>
              </w:rPr>
            </w:r>
            <w:r>
              <w:rPr>
                <w:noProof/>
                <w:webHidden/>
              </w:rPr>
              <w:fldChar w:fldCharType="separate"/>
            </w:r>
            <w:r w:rsidR="00A45FDF">
              <w:rPr>
                <w:noProof/>
                <w:webHidden/>
              </w:rPr>
              <w:t>15</w:t>
            </w:r>
            <w:r>
              <w:rPr>
                <w:noProof/>
                <w:webHidden/>
              </w:rPr>
              <w:fldChar w:fldCharType="end"/>
            </w:r>
          </w:hyperlink>
        </w:p>
        <w:p w14:paraId="44040CC4" w14:textId="7CBB6D78"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500" w:history="1">
            <w:r w:rsidRPr="00663975">
              <w:rPr>
                <w:rStyle w:val="Hyperlink"/>
                <w:iCs/>
                <w:noProof/>
              </w:rPr>
              <w:t>9.1</w:t>
            </w:r>
            <w:r>
              <w:rPr>
                <w:rFonts w:eastAsiaTheme="minorEastAsia"/>
                <w:smallCaps w:val="0"/>
                <w:noProof/>
                <w:kern w:val="2"/>
                <w:sz w:val="24"/>
                <w:szCs w:val="24"/>
                <w:lang w:val="en-US"/>
                <w14:ligatures w14:val="standardContextual"/>
              </w:rPr>
              <w:tab/>
            </w:r>
            <w:r w:rsidRPr="00663975">
              <w:rPr>
                <w:rStyle w:val="Hyperlink"/>
                <w:noProof/>
              </w:rPr>
              <w:t>Windows</w:t>
            </w:r>
            <w:r>
              <w:rPr>
                <w:noProof/>
                <w:webHidden/>
              </w:rPr>
              <w:tab/>
            </w:r>
            <w:r>
              <w:rPr>
                <w:noProof/>
                <w:webHidden/>
              </w:rPr>
              <w:fldChar w:fldCharType="begin"/>
            </w:r>
            <w:r>
              <w:rPr>
                <w:noProof/>
                <w:webHidden/>
              </w:rPr>
              <w:instrText xml:space="preserve"> PAGEREF _Toc204080500 \h </w:instrText>
            </w:r>
            <w:r>
              <w:rPr>
                <w:noProof/>
                <w:webHidden/>
              </w:rPr>
            </w:r>
            <w:r>
              <w:rPr>
                <w:noProof/>
                <w:webHidden/>
              </w:rPr>
              <w:fldChar w:fldCharType="separate"/>
            </w:r>
            <w:r w:rsidR="00A45FDF">
              <w:rPr>
                <w:noProof/>
                <w:webHidden/>
              </w:rPr>
              <w:t>16</w:t>
            </w:r>
            <w:r>
              <w:rPr>
                <w:noProof/>
                <w:webHidden/>
              </w:rPr>
              <w:fldChar w:fldCharType="end"/>
            </w:r>
          </w:hyperlink>
        </w:p>
        <w:p w14:paraId="6A6A902B" w14:textId="2D4DCA84"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501" w:history="1">
            <w:r w:rsidRPr="00663975">
              <w:rPr>
                <w:rStyle w:val="Hyperlink"/>
                <w:iCs/>
                <w:noProof/>
              </w:rPr>
              <w:t>9.2</w:t>
            </w:r>
            <w:r>
              <w:rPr>
                <w:rFonts w:eastAsiaTheme="minorEastAsia"/>
                <w:smallCaps w:val="0"/>
                <w:noProof/>
                <w:kern w:val="2"/>
                <w:sz w:val="24"/>
                <w:szCs w:val="24"/>
                <w:lang w:val="en-US"/>
                <w14:ligatures w14:val="standardContextual"/>
              </w:rPr>
              <w:tab/>
            </w:r>
            <w:r w:rsidRPr="00663975">
              <w:rPr>
                <w:rStyle w:val="Hyperlink"/>
                <w:noProof/>
              </w:rPr>
              <w:t>Mac</w:t>
            </w:r>
            <w:r>
              <w:rPr>
                <w:noProof/>
                <w:webHidden/>
              </w:rPr>
              <w:tab/>
            </w:r>
            <w:r>
              <w:rPr>
                <w:noProof/>
                <w:webHidden/>
              </w:rPr>
              <w:fldChar w:fldCharType="begin"/>
            </w:r>
            <w:r>
              <w:rPr>
                <w:noProof/>
                <w:webHidden/>
              </w:rPr>
              <w:instrText xml:space="preserve"> PAGEREF _Toc204080501 \h </w:instrText>
            </w:r>
            <w:r>
              <w:rPr>
                <w:noProof/>
                <w:webHidden/>
              </w:rPr>
            </w:r>
            <w:r>
              <w:rPr>
                <w:noProof/>
                <w:webHidden/>
              </w:rPr>
              <w:fldChar w:fldCharType="separate"/>
            </w:r>
            <w:r w:rsidR="00A45FDF">
              <w:rPr>
                <w:noProof/>
                <w:webHidden/>
              </w:rPr>
              <w:t>17</w:t>
            </w:r>
            <w:r>
              <w:rPr>
                <w:noProof/>
                <w:webHidden/>
              </w:rPr>
              <w:fldChar w:fldCharType="end"/>
            </w:r>
          </w:hyperlink>
        </w:p>
        <w:p w14:paraId="1529C114" w14:textId="03E4F723" w:rsidR="009712D8" w:rsidRDefault="009712D8">
          <w:pPr>
            <w:pStyle w:val="TOC2"/>
            <w:tabs>
              <w:tab w:val="left" w:pos="720"/>
              <w:tab w:val="right" w:leader="dot" w:pos="9016"/>
            </w:tabs>
            <w:rPr>
              <w:rFonts w:eastAsiaTheme="minorEastAsia"/>
              <w:smallCaps w:val="0"/>
              <w:noProof/>
              <w:kern w:val="2"/>
              <w:sz w:val="24"/>
              <w:szCs w:val="24"/>
              <w:lang w:val="en-US"/>
              <w14:ligatures w14:val="standardContextual"/>
            </w:rPr>
          </w:pPr>
          <w:hyperlink w:anchor="_Toc204080502" w:history="1">
            <w:r w:rsidRPr="00663975">
              <w:rPr>
                <w:rStyle w:val="Hyperlink"/>
                <w:iCs/>
                <w:noProof/>
              </w:rPr>
              <w:t>9.3</w:t>
            </w:r>
            <w:r>
              <w:rPr>
                <w:rFonts w:eastAsiaTheme="minorEastAsia"/>
                <w:smallCaps w:val="0"/>
                <w:noProof/>
                <w:kern w:val="2"/>
                <w:sz w:val="24"/>
                <w:szCs w:val="24"/>
                <w:lang w:val="en-US"/>
                <w14:ligatures w14:val="standardContextual"/>
              </w:rPr>
              <w:tab/>
            </w:r>
            <w:r w:rsidRPr="00663975">
              <w:rPr>
                <w:rStyle w:val="Hyperlink"/>
                <w:noProof/>
              </w:rPr>
              <w:t>Linux</w:t>
            </w:r>
            <w:r>
              <w:rPr>
                <w:noProof/>
                <w:webHidden/>
              </w:rPr>
              <w:tab/>
            </w:r>
            <w:r>
              <w:rPr>
                <w:noProof/>
                <w:webHidden/>
              </w:rPr>
              <w:fldChar w:fldCharType="begin"/>
            </w:r>
            <w:r>
              <w:rPr>
                <w:noProof/>
                <w:webHidden/>
              </w:rPr>
              <w:instrText xml:space="preserve"> PAGEREF _Toc204080502 \h </w:instrText>
            </w:r>
            <w:r>
              <w:rPr>
                <w:noProof/>
                <w:webHidden/>
              </w:rPr>
            </w:r>
            <w:r>
              <w:rPr>
                <w:noProof/>
                <w:webHidden/>
              </w:rPr>
              <w:fldChar w:fldCharType="separate"/>
            </w:r>
            <w:r w:rsidR="00A45FDF">
              <w:rPr>
                <w:noProof/>
                <w:webHidden/>
              </w:rPr>
              <w:t>17</w:t>
            </w:r>
            <w:r>
              <w:rPr>
                <w:noProof/>
                <w:webHidden/>
              </w:rPr>
              <w:fldChar w:fldCharType="end"/>
            </w:r>
          </w:hyperlink>
        </w:p>
        <w:p w14:paraId="7DE0CE9D" w14:textId="7E0D524E"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03" w:history="1">
            <w:r w:rsidRPr="00663975">
              <w:rPr>
                <w:rStyle w:val="Hyperlink"/>
                <w:iCs/>
                <w:noProof/>
              </w:rPr>
              <w:t>10</w:t>
            </w:r>
            <w:r>
              <w:rPr>
                <w:rFonts w:eastAsiaTheme="minorEastAsia"/>
                <w:b w:val="0"/>
                <w:bCs w:val="0"/>
                <w:caps w:val="0"/>
                <w:noProof/>
                <w:kern w:val="2"/>
                <w:sz w:val="24"/>
                <w:szCs w:val="24"/>
                <w:lang w:val="en-US"/>
                <w14:ligatures w14:val="standardContextual"/>
              </w:rPr>
              <w:tab/>
            </w:r>
            <w:r w:rsidRPr="00663975">
              <w:rPr>
                <w:rStyle w:val="Hyperlink"/>
                <w:noProof/>
              </w:rPr>
              <w:t>Managing Host</w:t>
            </w:r>
            <w:r>
              <w:rPr>
                <w:noProof/>
                <w:webHidden/>
              </w:rPr>
              <w:tab/>
            </w:r>
            <w:r>
              <w:rPr>
                <w:noProof/>
                <w:webHidden/>
              </w:rPr>
              <w:fldChar w:fldCharType="begin"/>
            </w:r>
            <w:r>
              <w:rPr>
                <w:noProof/>
                <w:webHidden/>
              </w:rPr>
              <w:instrText xml:space="preserve"> PAGEREF _Toc204080503 \h </w:instrText>
            </w:r>
            <w:r>
              <w:rPr>
                <w:noProof/>
                <w:webHidden/>
              </w:rPr>
            </w:r>
            <w:r>
              <w:rPr>
                <w:noProof/>
                <w:webHidden/>
              </w:rPr>
              <w:fldChar w:fldCharType="separate"/>
            </w:r>
            <w:r w:rsidR="00A45FDF">
              <w:rPr>
                <w:noProof/>
                <w:webHidden/>
              </w:rPr>
              <w:t>17</w:t>
            </w:r>
            <w:r>
              <w:rPr>
                <w:noProof/>
                <w:webHidden/>
              </w:rPr>
              <w:fldChar w:fldCharType="end"/>
            </w:r>
          </w:hyperlink>
        </w:p>
        <w:p w14:paraId="34635FA3" w14:textId="16B225FC"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4" w:history="1">
            <w:r w:rsidRPr="00663975">
              <w:rPr>
                <w:rStyle w:val="Hyperlink"/>
                <w:iCs/>
                <w:noProof/>
              </w:rPr>
              <w:t>10.1</w:t>
            </w:r>
            <w:r>
              <w:rPr>
                <w:rFonts w:eastAsiaTheme="minorEastAsia"/>
                <w:smallCaps w:val="0"/>
                <w:noProof/>
                <w:kern w:val="2"/>
                <w:sz w:val="24"/>
                <w:szCs w:val="24"/>
                <w:lang w:val="en-US"/>
                <w14:ligatures w14:val="standardContextual"/>
              </w:rPr>
              <w:tab/>
            </w:r>
            <w:r w:rsidRPr="00663975">
              <w:rPr>
                <w:rStyle w:val="Hyperlink"/>
                <w:noProof/>
              </w:rPr>
              <w:t>Navigating the Host Management page</w:t>
            </w:r>
            <w:r>
              <w:rPr>
                <w:noProof/>
                <w:webHidden/>
              </w:rPr>
              <w:tab/>
            </w:r>
            <w:r>
              <w:rPr>
                <w:noProof/>
                <w:webHidden/>
              </w:rPr>
              <w:fldChar w:fldCharType="begin"/>
            </w:r>
            <w:r>
              <w:rPr>
                <w:noProof/>
                <w:webHidden/>
              </w:rPr>
              <w:instrText xml:space="preserve"> PAGEREF _Toc204080504 \h </w:instrText>
            </w:r>
            <w:r>
              <w:rPr>
                <w:noProof/>
                <w:webHidden/>
              </w:rPr>
            </w:r>
            <w:r>
              <w:rPr>
                <w:noProof/>
                <w:webHidden/>
              </w:rPr>
              <w:fldChar w:fldCharType="separate"/>
            </w:r>
            <w:r w:rsidR="00A45FDF">
              <w:rPr>
                <w:noProof/>
                <w:webHidden/>
              </w:rPr>
              <w:t>17</w:t>
            </w:r>
            <w:r>
              <w:rPr>
                <w:noProof/>
                <w:webHidden/>
              </w:rPr>
              <w:fldChar w:fldCharType="end"/>
            </w:r>
          </w:hyperlink>
        </w:p>
        <w:p w14:paraId="6358BAC4" w14:textId="6CD558F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5" w:history="1">
            <w:r w:rsidRPr="00663975">
              <w:rPr>
                <w:rStyle w:val="Hyperlink"/>
                <w:iCs/>
                <w:noProof/>
              </w:rPr>
              <w:t>10.2</w:t>
            </w:r>
            <w:r>
              <w:rPr>
                <w:rFonts w:eastAsiaTheme="minorEastAsia"/>
                <w:smallCaps w:val="0"/>
                <w:noProof/>
                <w:kern w:val="2"/>
                <w:sz w:val="24"/>
                <w:szCs w:val="24"/>
                <w:lang w:val="en-US"/>
                <w14:ligatures w14:val="standardContextual"/>
              </w:rPr>
              <w:tab/>
            </w:r>
            <w:r w:rsidRPr="00663975">
              <w:rPr>
                <w:rStyle w:val="Hyperlink"/>
                <w:noProof/>
              </w:rPr>
              <w:t>Find Host</w:t>
            </w:r>
            <w:r>
              <w:rPr>
                <w:noProof/>
                <w:webHidden/>
              </w:rPr>
              <w:tab/>
            </w:r>
            <w:r>
              <w:rPr>
                <w:noProof/>
                <w:webHidden/>
              </w:rPr>
              <w:fldChar w:fldCharType="begin"/>
            </w:r>
            <w:r>
              <w:rPr>
                <w:noProof/>
                <w:webHidden/>
              </w:rPr>
              <w:instrText xml:space="preserve"> PAGEREF _Toc204080505 \h </w:instrText>
            </w:r>
            <w:r>
              <w:rPr>
                <w:noProof/>
                <w:webHidden/>
              </w:rPr>
            </w:r>
            <w:r>
              <w:rPr>
                <w:noProof/>
                <w:webHidden/>
              </w:rPr>
              <w:fldChar w:fldCharType="separate"/>
            </w:r>
            <w:r w:rsidR="00A45FDF">
              <w:rPr>
                <w:noProof/>
                <w:webHidden/>
              </w:rPr>
              <w:t>18</w:t>
            </w:r>
            <w:r>
              <w:rPr>
                <w:noProof/>
                <w:webHidden/>
              </w:rPr>
              <w:fldChar w:fldCharType="end"/>
            </w:r>
          </w:hyperlink>
        </w:p>
        <w:p w14:paraId="5E01E724" w14:textId="30380E9D"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6" w:history="1">
            <w:r w:rsidRPr="00663975">
              <w:rPr>
                <w:rStyle w:val="Hyperlink"/>
                <w:iCs/>
                <w:noProof/>
              </w:rPr>
              <w:t>10.3</w:t>
            </w:r>
            <w:r>
              <w:rPr>
                <w:rFonts w:eastAsiaTheme="minorEastAsia"/>
                <w:smallCaps w:val="0"/>
                <w:noProof/>
                <w:kern w:val="2"/>
                <w:sz w:val="24"/>
                <w:szCs w:val="24"/>
                <w:lang w:val="en-US"/>
                <w14:ligatures w14:val="standardContextual"/>
              </w:rPr>
              <w:tab/>
            </w:r>
            <w:r w:rsidRPr="00663975">
              <w:rPr>
                <w:rStyle w:val="Hyperlink"/>
                <w:noProof/>
              </w:rPr>
              <w:t>Deleting Host</w:t>
            </w:r>
            <w:r>
              <w:rPr>
                <w:noProof/>
                <w:webHidden/>
              </w:rPr>
              <w:tab/>
            </w:r>
            <w:r>
              <w:rPr>
                <w:noProof/>
                <w:webHidden/>
              </w:rPr>
              <w:fldChar w:fldCharType="begin"/>
            </w:r>
            <w:r>
              <w:rPr>
                <w:noProof/>
                <w:webHidden/>
              </w:rPr>
              <w:instrText xml:space="preserve"> PAGEREF _Toc204080506 \h </w:instrText>
            </w:r>
            <w:r>
              <w:rPr>
                <w:noProof/>
                <w:webHidden/>
              </w:rPr>
            </w:r>
            <w:r>
              <w:rPr>
                <w:noProof/>
                <w:webHidden/>
              </w:rPr>
              <w:fldChar w:fldCharType="separate"/>
            </w:r>
            <w:r w:rsidR="00A45FDF">
              <w:rPr>
                <w:noProof/>
                <w:webHidden/>
              </w:rPr>
              <w:t>19</w:t>
            </w:r>
            <w:r>
              <w:rPr>
                <w:noProof/>
                <w:webHidden/>
              </w:rPr>
              <w:fldChar w:fldCharType="end"/>
            </w:r>
          </w:hyperlink>
        </w:p>
        <w:p w14:paraId="0A0D262D" w14:textId="0EBED863"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7" w:history="1">
            <w:r w:rsidRPr="00663975">
              <w:rPr>
                <w:rStyle w:val="Hyperlink"/>
                <w:iCs/>
                <w:noProof/>
              </w:rPr>
              <w:t>10.4</w:t>
            </w:r>
            <w:r>
              <w:rPr>
                <w:rFonts w:eastAsiaTheme="minorEastAsia"/>
                <w:smallCaps w:val="0"/>
                <w:noProof/>
                <w:kern w:val="2"/>
                <w:sz w:val="24"/>
                <w:szCs w:val="24"/>
                <w:lang w:val="en-US"/>
                <w14:ligatures w14:val="standardContextual"/>
              </w:rPr>
              <w:tab/>
            </w:r>
            <w:r w:rsidRPr="00663975">
              <w:rPr>
                <w:rStyle w:val="Hyperlink"/>
                <w:noProof/>
              </w:rPr>
              <w:t>How to delete host</w:t>
            </w:r>
            <w:r>
              <w:rPr>
                <w:noProof/>
                <w:webHidden/>
              </w:rPr>
              <w:tab/>
            </w:r>
            <w:r>
              <w:rPr>
                <w:noProof/>
                <w:webHidden/>
              </w:rPr>
              <w:fldChar w:fldCharType="begin"/>
            </w:r>
            <w:r>
              <w:rPr>
                <w:noProof/>
                <w:webHidden/>
              </w:rPr>
              <w:instrText xml:space="preserve"> PAGEREF _Toc204080507 \h </w:instrText>
            </w:r>
            <w:r>
              <w:rPr>
                <w:noProof/>
                <w:webHidden/>
              </w:rPr>
            </w:r>
            <w:r>
              <w:rPr>
                <w:noProof/>
                <w:webHidden/>
              </w:rPr>
              <w:fldChar w:fldCharType="separate"/>
            </w:r>
            <w:r w:rsidR="00A45FDF">
              <w:rPr>
                <w:noProof/>
                <w:webHidden/>
              </w:rPr>
              <w:t>19</w:t>
            </w:r>
            <w:r>
              <w:rPr>
                <w:noProof/>
                <w:webHidden/>
              </w:rPr>
              <w:fldChar w:fldCharType="end"/>
            </w:r>
          </w:hyperlink>
        </w:p>
        <w:p w14:paraId="357E3483" w14:textId="2A936B6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8" w:history="1">
            <w:r w:rsidRPr="00663975">
              <w:rPr>
                <w:rStyle w:val="Hyperlink"/>
                <w:iCs/>
                <w:noProof/>
              </w:rPr>
              <w:t>10.5</w:t>
            </w:r>
            <w:r>
              <w:rPr>
                <w:rFonts w:eastAsiaTheme="minorEastAsia"/>
                <w:smallCaps w:val="0"/>
                <w:noProof/>
                <w:kern w:val="2"/>
                <w:sz w:val="24"/>
                <w:szCs w:val="24"/>
                <w:lang w:val="en-US"/>
                <w14:ligatures w14:val="standardContextual"/>
              </w:rPr>
              <w:tab/>
            </w:r>
            <w:r w:rsidRPr="00663975">
              <w:rPr>
                <w:rStyle w:val="Hyperlink"/>
                <w:noProof/>
              </w:rPr>
              <w:t>Restoring a host</w:t>
            </w:r>
            <w:r>
              <w:rPr>
                <w:noProof/>
                <w:webHidden/>
              </w:rPr>
              <w:tab/>
            </w:r>
            <w:r>
              <w:rPr>
                <w:noProof/>
                <w:webHidden/>
              </w:rPr>
              <w:fldChar w:fldCharType="begin"/>
            </w:r>
            <w:r>
              <w:rPr>
                <w:noProof/>
                <w:webHidden/>
              </w:rPr>
              <w:instrText xml:space="preserve"> PAGEREF _Toc204080508 \h </w:instrText>
            </w:r>
            <w:r>
              <w:rPr>
                <w:noProof/>
                <w:webHidden/>
              </w:rPr>
            </w:r>
            <w:r>
              <w:rPr>
                <w:noProof/>
                <w:webHidden/>
              </w:rPr>
              <w:fldChar w:fldCharType="separate"/>
            </w:r>
            <w:r w:rsidR="00A45FDF">
              <w:rPr>
                <w:noProof/>
                <w:webHidden/>
              </w:rPr>
              <w:t>20</w:t>
            </w:r>
            <w:r>
              <w:rPr>
                <w:noProof/>
                <w:webHidden/>
              </w:rPr>
              <w:fldChar w:fldCharType="end"/>
            </w:r>
          </w:hyperlink>
        </w:p>
        <w:p w14:paraId="45B146DA" w14:textId="6A575550"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09" w:history="1">
            <w:r w:rsidRPr="00663975">
              <w:rPr>
                <w:rStyle w:val="Hyperlink"/>
                <w:iCs/>
                <w:noProof/>
              </w:rPr>
              <w:t>10.6</w:t>
            </w:r>
            <w:r>
              <w:rPr>
                <w:rFonts w:eastAsiaTheme="minorEastAsia"/>
                <w:smallCaps w:val="0"/>
                <w:noProof/>
                <w:kern w:val="2"/>
                <w:sz w:val="24"/>
                <w:szCs w:val="24"/>
                <w:lang w:val="en-US"/>
                <w14:ligatures w14:val="standardContextual"/>
              </w:rPr>
              <w:tab/>
            </w:r>
            <w:r w:rsidRPr="00663975">
              <w:rPr>
                <w:rStyle w:val="Hyperlink"/>
                <w:noProof/>
              </w:rPr>
              <w:t>Changing a host's containment status</w:t>
            </w:r>
            <w:r>
              <w:rPr>
                <w:noProof/>
                <w:webHidden/>
              </w:rPr>
              <w:tab/>
            </w:r>
            <w:r>
              <w:rPr>
                <w:noProof/>
                <w:webHidden/>
              </w:rPr>
              <w:fldChar w:fldCharType="begin"/>
            </w:r>
            <w:r>
              <w:rPr>
                <w:noProof/>
                <w:webHidden/>
              </w:rPr>
              <w:instrText xml:space="preserve"> PAGEREF _Toc204080509 \h </w:instrText>
            </w:r>
            <w:r>
              <w:rPr>
                <w:noProof/>
                <w:webHidden/>
              </w:rPr>
            </w:r>
            <w:r>
              <w:rPr>
                <w:noProof/>
                <w:webHidden/>
              </w:rPr>
              <w:fldChar w:fldCharType="separate"/>
            </w:r>
            <w:r w:rsidR="00A45FDF">
              <w:rPr>
                <w:noProof/>
                <w:webHidden/>
              </w:rPr>
              <w:t>21</w:t>
            </w:r>
            <w:r>
              <w:rPr>
                <w:noProof/>
                <w:webHidden/>
              </w:rPr>
              <w:fldChar w:fldCharType="end"/>
            </w:r>
          </w:hyperlink>
        </w:p>
        <w:p w14:paraId="3CF7FB0D" w14:textId="08685248"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10" w:history="1">
            <w:r w:rsidRPr="00663975">
              <w:rPr>
                <w:rStyle w:val="Hyperlink"/>
                <w:iCs/>
                <w:noProof/>
              </w:rPr>
              <w:t>10.7</w:t>
            </w:r>
            <w:r>
              <w:rPr>
                <w:rFonts w:eastAsiaTheme="minorEastAsia"/>
                <w:smallCaps w:val="0"/>
                <w:noProof/>
                <w:kern w:val="2"/>
                <w:sz w:val="24"/>
                <w:szCs w:val="24"/>
                <w:lang w:val="en-US"/>
                <w14:ligatures w14:val="standardContextual"/>
              </w:rPr>
              <w:tab/>
            </w:r>
            <w:r w:rsidRPr="00663975">
              <w:rPr>
                <w:rStyle w:val="Hyperlink"/>
                <w:noProof/>
              </w:rPr>
              <w:t>Disabling detections on a host</w:t>
            </w:r>
            <w:r>
              <w:rPr>
                <w:noProof/>
                <w:webHidden/>
              </w:rPr>
              <w:tab/>
            </w:r>
            <w:r>
              <w:rPr>
                <w:noProof/>
                <w:webHidden/>
              </w:rPr>
              <w:fldChar w:fldCharType="begin"/>
            </w:r>
            <w:r>
              <w:rPr>
                <w:noProof/>
                <w:webHidden/>
              </w:rPr>
              <w:instrText xml:space="preserve"> PAGEREF _Toc204080510 \h </w:instrText>
            </w:r>
            <w:r>
              <w:rPr>
                <w:noProof/>
                <w:webHidden/>
              </w:rPr>
            </w:r>
            <w:r>
              <w:rPr>
                <w:noProof/>
                <w:webHidden/>
              </w:rPr>
              <w:fldChar w:fldCharType="separate"/>
            </w:r>
            <w:r w:rsidR="00A45FDF">
              <w:rPr>
                <w:noProof/>
                <w:webHidden/>
              </w:rPr>
              <w:t>21</w:t>
            </w:r>
            <w:r>
              <w:rPr>
                <w:noProof/>
                <w:webHidden/>
              </w:rPr>
              <w:fldChar w:fldCharType="end"/>
            </w:r>
          </w:hyperlink>
        </w:p>
        <w:p w14:paraId="1067041B" w14:textId="3A7D313C"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11" w:history="1">
            <w:r w:rsidRPr="00663975">
              <w:rPr>
                <w:rStyle w:val="Hyperlink"/>
                <w:iCs/>
                <w:noProof/>
              </w:rPr>
              <w:t>10.8</w:t>
            </w:r>
            <w:r>
              <w:rPr>
                <w:rFonts w:eastAsiaTheme="minorEastAsia"/>
                <w:smallCaps w:val="0"/>
                <w:noProof/>
                <w:kern w:val="2"/>
                <w:sz w:val="24"/>
                <w:szCs w:val="24"/>
                <w:lang w:val="en-US"/>
                <w14:ligatures w14:val="standardContextual"/>
              </w:rPr>
              <w:tab/>
            </w:r>
            <w:r w:rsidRPr="00663975">
              <w:rPr>
                <w:rStyle w:val="Hyperlink"/>
                <w:noProof/>
              </w:rPr>
              <w:t>Managing Host group</w:t>
            </w:r>
            <w:r>
              <w:rPr>
                <w:noProof/>
                <w:webHidden/>
              </w:rPr>
              <w:tab/>
            </w:r>
            <w:r>
              <w:rPr>
                <w:noProof/>
                <w:webHidden/>
              </w:rPr>
              <w:fldChar w:fldCharType="begin"/>
            </w:r>
            <w:r>
              <w:rPr>
                <w:noProof/>
                <w:webHidden/>
              </w:rPr>
              <w:instrText xml:space="preserve"> PAGEREF _Toc204080511 \h </w:instrText>
            </w:r>
            <w:r>
              <w:rPr>
                <w:noProof/>
                <w:webHidden/>
              </w:rPr>
            </w:r>
            <w:r>
              <w:rPr>
                <w:noProof/>
                <w:webHidden/>
              </w:rPr>
              <w:fldChar w:fldCharType="separate"/>
            </w:r>
            <w:r w:rsidR="00A45FDF">
              <w:rPr>
                <w:noProof/>
                <w:webHidden/>
              </w:rPr>
              <w:t>22</w:t>
            </w:r>
            <w:r>
              <w:rPr>
                <w:noProof/>
                <w:webHidden/>
              </w:rPr>
              <w:fldChar w:fldCharType="end"/>
            </w:r>
          </w:hyperlink>
        </w:p>
        <w:p w14:paraId="5B15463D" w14:textId="14DEFC46"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12" w:history="1">
            <w:r w:rsidRPr="00663975">
              <w:rPr>
                <w:rStyle w:val="Hyperlink"/>
                <w:iCs/>
                <w:noProof/>
              </w:rPr>
              <w:t>10.9</w:t>
            </w:r>
            <w:r>
              <w:rPr>
                <w:rFonts w:eastAsiaTheme="minorEastAsia"/>
                <w:smallCaps w:val="0"/>
                <w:noProof/>
                <w:kern w:val="2"/>
                <w:sz w:val="24"/>
                <w:szCs w:val="24"/>
                <w:lang w:val="en-US"/>
                <w14:ligatures w14:val="standardContextual"/>
              </w:rPr>
              <w:tab/>
            </w:r>
            <w:r w:rsidRPr="00663975">
              <w:rPr>
                <w:rStyle w:val="Hyperlink"/>
                <w:noProof/>
              </w:rPr>
              <w:t>Planning dynamic host groups</w:t>
            </w:r>
            <w:r>
              <w:rPr>
                <w:noProof/>
                <w:webHidden/>
              </w:rPr>
              <w:tab/>
            </w:r>
            <w:r>
              <w:rPr>
                <w:noProof/>
                <w:webHidden/>
              </w:rPr>
              <w:fldChar w:fldCharType="begin"/>
            </w:r>
            <w:r>
              <w:rPr>
                <w:noProof/>
                <w:webHidden/>
              </w:rPr>
              <w:instrText xml:space="preserve"> PAGEREF _Toc204080512 \h </w:instrText>
            </w:r>
            <w:r>
              <w:rPr>
                <w:noProof/>
                <w:webHidden/>
              </w:rPr>
            </w:r>
            <w:r>
              <w:rPr>
                <w:noProof/>
                <w:webHidden/>
              </w:rPr>
              <w:fldChar w:fldCharType="separate"/>
            </w:r>
            <w:r w:rsidR="00A45FDF">
              <w:rPr>
                <w:noProof/>
                <w:webHidden/>
              </w:rPr>
              <w:t>23</w:t>
            </w:r>
            <w:r>
              <w:rPr>
                <w:noProof/>
                <w:webHidden/>
              </w:rPr>
              <w:fldChar w:fldCharType="end"/>
            </w:r>
          </w:hyperlink>
        </w:p>
        <w:p w14:paraId="5A348878" w14:textId="6CF849A3"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13" w:history="1">
            <w:r w:rsidRPr="00663975">
              <w:rPr>
                <w:rStyle w:val="Hyperlink"/>
                <w:iCs/>
                <w:noProof/>
              </w:rPr>
              <w:t>10.10</w:t>
            </w:r>
            <w:r>
              <w:rPr>
                <w:rFonts w:eastAsiaTheme="minorEastAsia"/>
                <w:smallCaps w:val="0"/>
                <w:noProof/>
                <w:kern w:val="2"/>
                <w:sz w:val="24"/>
                <w:szCs w:val="24"/>
                <w:lang w:val="en-US"/>
                <w14:ligatures w14:val="standardContextual"/>
              </w:rPr>
              <w:tab/>
            </w:r>
            <w:r w:rsidRPr="00663975">
              <w:rPr>
                <w:rStyle w:val="Hyperlink"/>
                <w:noProof/>
              </w:rPr>
              <w:t>Creating Host group</w:t>
            </w:r>
            <w:r>
              <w:rPr>
                <w:noProof/>
                <w:webHidden/>
              </w:rPr>
              <w:tab/>
            </w:r>
            <w:r>
              <w:rPr>
                <w:noProof/>
                <w:webHidden/>
              </w:rPr>
              <w:fldChar w:fldCharType="begin"/>
            </w:r>
            <w:r>
              <w:rPr>
                <w:noProof/>
                <w:webHidden/>
              </w:rPr>
              <w:instrText xml:space="preserve"> PAGEREF _Toc204080513 \h </w:instrText>
            </w:r>
            <w:r>
              <w:rPr>
                <w:noProof/>
                <w:webHidden/>
              </w:rPr>
            </w:r>
            <w:r>
              <w:rPr>
                <w:noProof/>
                <w:webHidden/>
              </w:rPr>
              <w:fldChar w:fldCharType="separate"/>
            </w:r>
            <w:r w:rsidR="00A45FDF">
              <w:rPr>
                <w:noProof/>
                <w:webHidden/>
              </w:rPr>
              <w:t>23</w:t>
            </w:r>
            <w:r>
              <w:rPr>
                <w:noProof/>
                <w:webHidden/>
              </w:rPr>
              <w:fldChar w:fldCharType="end"/>
            </w:r>
          </w:hyperlink>
        </w:p>
        <w:p w14:paraId="2C645C88" w14:textId="58891253"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14" w:history="1">
            <w:r w:rsidRPr="00663975">
              <w:rPr>
                <w:rStyle w:val="Hyperlink"/>
                <w:iCs/>
                <w:noProof/>
              </w:rPr>
              <w:t>10.11</w:t>
            </w:r>
            <w:r>
              <w:rPr>
                <w:rFonts w:eastAsiaTheme="minorEastAsia"/>
                <w:smallCaps w:val="0"/>
                <w:noProof/>
                <w:kern w:val="2"/>
                <w:sz w:val="24"/>
                <w:szCs w:val="24"/>
                <w:lang w:val="en-US"/>
                <w14:ligatures w14:val="standardContextual"/>
              </w:rPr>
              <w:tab/>
            </w:r>
            <w:r w:rsidRPr="00663975">
              <w:rPr>
                <w:rStyle w:val="Hyperlink"/>
                <w:noProof/>
              </w:rPr>
              <w:t>Assigning hosts to a host group</w:t>
            </w:r>
            <w:r>
              <w:rPr>
                <w:noProof/>
                <w:webHidden/>
              </w:rPr>
              <w:tab/>
            </w:r>
            <w:r>
              <w:rPr>
                <w:noProof/>
                <w:webHidden/>
              </w:rPr>
              <w:fldChar w:fldCharType="begin"/>
            </w:r>
            <w:r>
              <w:rPr>
                <w:noProof/>
                <w:webHidden/>
              </w:rPr>
              <w:instrText xml:space="preserve"> PAGEREF _Toc204080514 \h </w:instrText>
            </w:r>
            <w:r>
              <w:rPr>
                <w:noProof/>
                <w:webHidden/>
              </w:rPr>
            </w:r>
            <w:r>
              <w:rPr>
                <w:noProof/>
                <w:webHidden/>
              </w:rPr>
              <w:fldChar w:fldCharType="separate"/>
            </w:r>
            <w:r w:rsidR="00A45FDF">
              <w:rPr>
                <w:noProof/>
                <w:webHidden/>
              </w:rPr>
              <w:t>24</w:t>
            </w:r>
            <w:r>
              <w:rPr>
                <w:noProof/>
                <w:webHidden/>
              </w:rPr>
              <w:fldChar w:fldCharType="end"/>
            </w:r>
          </w:hyperlink>
        </w:p>
        <w:p w14:paraId="213E8754" w14:textId="5B54C416"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15" w:history="1">
            <w:r w:rsidRPr="00663975">
              <w:rPr>
                <w:rStyle w:val="Hyperlink"/>
                <w:iCs/>
                <w:noProof/>
              </w:rPr>
              <w:t>10.12</w:t>
            </w:r>
            <w:r>
              <w:rPr>
                <w:rFonts w:eastAsiaTheme="minorEastAsia"/>
                <w:smallCaps w:val="0"/>
                <w:noProof/>
                <w:kern w:val="2"/>
                <w:sz w:val="24"/>
                <w:szCs w:val="24"/>
                <w:lang w:val="en-US"/>
                <w14:ligatures w14:val="standardContextual"/>
              </w:rPr>
              <w:tab/>
            </w:r>
            <w:r w:rsidRPr="00663975">
              <w:rPr>
                <w:rStyle w:val="Hyperlink"/>
                <w:noProof/>
              </w:rPr>
              <w:t>Assigning Host to dynamic group</w:t>
            </w:r>
            <w:r>
              <w:rPr>
                <w:noProof/>
                <w:webHidden/>
              </w:rPr>
              <w:tab/>
            </w:r>
            <w:r>
              <w:rPr>
                <w:noProof/>
                <w:webHidden/>
              </w:rPr>
              <w:fldChar w:fldCharType="begin"/>
            </w:r>
            <w:r>
              <w:rPr>
                <w:noProof/>
                <w:webHidden/>
              </w:rPr>
              <w:instrText xml:space="preserve"> PAGEREF _Toc204080515 \h </w:instrText>
            </w:r>
            <w:r>
              <w:rPr>
                <w:noProof/>
                <w:webHidden/>
              </w:rPr>
            </w:r>
            <w:r>
              <w:rPr>
                <w:noProof/>
                <w:webHidden/>
              </w:rPr>
              <w:fldChar w:fldCharType="separate"/>
            </w:r>
            <w:r w:rsidR="00A45FDF">
              <w:rPr>
                <w:noProof/>
                <w:webHidden/>
              </w:rPr>
              <w:t>24</w:t>
            </w:r>
            <w:r>
              <w:rPr>
                <w:noProof/>
                <w:webHidden/>
              </w:rPr>
              <w:fldChar w:fldCharType="end"/>
            </w:r>
          </w:hyperlink>
        </w:p>
        <w:p w14:paraId="76DA64A6" w14:textId="5DEF1959"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16" w:history="1">
            <w:r w:rsidRPr="00663975">
              <w:rPr>
                <w:rStyle w:val="Hyperlink"/>
                <w:iCs/>
                <w:noProof/>
              </w:rPr>
              <w:t>10.13</w:t>
            </w:r>
            <w:r>
              <w:rPr>
                <w:rFonts w:eastAsiaTheme="minorEastAsia"/>
                <w:smallCaps w:val="0"/>
                <w:noProof/>
                <w:kern w:val="2"/>
                <w:sz w:val="24"/>
                <w:szCs w:val="24"/>
                <w:lang w:val="en-US"/>
                <w14:ligatures w14:val="standardContextual"/>
              </w:rPr>
              <w:tab/>
            </w:r>
            <w:r w:rsidRPr="00663975">
              <w:rPr>
                <w:rStyle w:val="Hyperlink"/>
                <w:noProof/>
              </w:rPr>
              <w:t>Assigning Host to static group</w:t>
            </w:r>
            <w:r>
              <w:rPr>
                <w:noProof/>
                <w:webHidden/>
              </w:rPr>
              <w:tab/>
            </w:r>
            <w:r>
              <w:rPr>
                <w:noProof/>
                <w:webHidden/>
              </w:rPr>
              <w:fldChar w:fldCharType="begin"/>
            </w:r>
            <w:r>
              <w:rPr>
                <w:noProof/>
                <w:webHidden/>
              </w:rPr>
              <w:instrText xml:space="preserve"> PAGEREF _Toc204080516 \h </w:instrText>
            </w:r>
            <w:r>
              <w:rPr>
                <w:noProof/>
                <w:webHidden/>
              </w:rPr>
            </w:r>
            <w:r>
              <w:rPr>
                <w:noProof/>
                <w:webHidden/>
              </w:rPr>
              <w:fldChar w:fldCharType="separate"/>
            </w:r>
            <w:r w:rsidR="00A45FDF">
              <w:rPr>
                <w:noProof/>
                <w:webHidden/>
              </w:rPr>
              <w:t>24</w:t>
            </w:r>
            <w:r>
              <w:rPr>
                <w:noProof/>
                <w:webHidden/>
              </w:rPr>
              <w:fldChar w:fldCharType="end"/>
            </w:r>
          </w:hyperlink>
        </w:p>
        <w:p w14:paraId="33542AEB" w14:textId="469B3B7D"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17" w:history="1">
            <w:r w:rsidRPr="00663975">
              <w:rPr>
                <w:rStyle w:val="Hyperlink"/>
                <w:iCs/>
                <w:noProof/>
              </w:rPr>
              <w:t>10.14</w:t>
            </w:r>
            <w:r>
              <w:rPr>
                <w:rFonts w:eastAsiaTheme="minorEastAsia"/>
                <w:smallCaps w:val="0"/>
                <w:noProof/>
                <w:kern w:val="2"/>
                <w:sz w:val="24"/>
                <w:szCs w:val="24"/>
                <w:lang w:val="en-US"/>
                <w14:ligatures w14:val="standardContextual"/>
              </w:rPr>
              <w:tab/>
            </w:r>
            <w:r w:rsidRPr="00663975">
              <w:rPr>
                <w:rStyle w:val="Hyperlink"/>
                <w:noProof/>
              </w:rPr>
              <w:t>Deleting a host group</w:t>
            </w:r>
            <w:r>
              <w:rPr>
                <w:noProof/>
                <w:webHidden/>
              </w:rPr>
              <w:tab/>
            </w:r>
            <w:r>
              <w:rPr>
                <w:noProof/>
                <w:webHidden/>
              </w:rPr>
              <w:fldChar w:fldCharType="begin"/>
            </w:r>
            <w:r>
              <w:rPr>
                <w:noProof/>
                <w:webHidden/>
              </w:rPr>
              <w:instrText xml:space="preserve"> PAGEREF _Toc204080517 \h </w:instrText>
            </w:r>
            <w:r>
              <w:rPr>
                <w:noProof/>
                <w:webHidden/>
              </w:rPr>
            </w:r>
            <w:r>
              <w:rPr>
                <w:noProof/>
                <w:webHidden/>
              </w:rPr>
              <w:fldChar w:fldCharType="separate"/>
            </w:r>
            <w:r w:rsidR="00A45FDF">
              <w:rPr>
                <w:noProof/>
                <w:webHidden/>
              </w:rPr>
              <w:t>24</w:t>
            </w:r>
            <w:r>
              <w:rPr>
                <w:noProof/>
                <w:webHidden/>
              </w:rPr>
              <w:fldChar w:fldCharType="end"/>
            </w:r>
          </w:hyperlink>
        </w:p>
        <w:p w14:paraId="3EFF4187" w14:textId="35B07654"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18" w:history="1">
            <w:r w:rsidRPr="00663975">
              <w:rPr>
                <w:rStyle w:val="Hyperlink"/>
                <w:iCs/>
                <w:noProof/>
              </w:rPr>
              <w:t>11</w:t>
            </w:r>
            <w:r>
              <w:rPr>
                <w:rFonts w:eastAsiaTheme="minorEastAsia"/>
                <w:b w:val="0"/>
                <w:bCs w:val="0"/>
                <w:caps w:val="0"/>
                <w:noProof/>
                <w:kern w:val="2"/>
                <w:sz w:val="24"/>
                <w:szCs w:val="24"/>
                <w:lang w:val="en-US"/>
                <w14:ligatures w14:val="standardContextual"/>
              </w:rPr>
              <w:tab/>
            </w:r>
            <w:r w:rsidRPr="00663975">
              <w:rPr>
                <w:rStyle w:val="Hyperlink"/>
                <w:noProof/>
              </w:rPr>
              <w:t>Sample detection and testing</w:t>
            </w:r>
            <w:r>
              <w:rPr>
                <w:noProof/>
                <w:webHidden/>
              </w:rPr>
              <w:tab/>
            </w:r>
            <w:r>
              <w:rPr>
                <w:noProof/>
                <w:webHidden/>
              </w:rPr>
              <w:fldChar w:fldCharType="begin"/>
            </w:r>
            <w:r>
              <w:rPr>
                <w:noProof/>
                <w:webHidden/>
              </w:rPr>
              <w:instrText xml:space="preserve"> PAGEREF _Toc204080518 \h </w:instrText>
            </w:r>
            <w:r>
              <w:rPr>
                <w:noProof/>
                <w:webHidden/>
              </w:rPr>
            </w:r>
            <w:r>
              <w:rPr>
                <w:noProof/>
                <w:webHidden/>
              </w:rPr>
              <w:fldChar w:fldCharType="separate"/>
            </w:r>
            <w:r w:rsidR="00A45FDF">
              <w:rPr>
                <w:noProof/>
                <w:webHidden/>
              </w:rPr>
              <w:t>25</w:t>
            </w:r>
            <w:r>
              <w:rPr>
                <w:noProof/>
                <w:webHidden/>
              </w:rPr>
              <w:fldChar w:fldCharType="end"/>
            </w:r>
          </w:hyperlink>
        </w:p>
        <w:p w14:paraId="6181AECF" w14:textId="2FD14B31"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19" w:history="1">
            <w:r w:rsidRPr="00663975">
              <w:rPr>
                <w:rStyle w:val="Hyperlink"/>
                <w:iCs/>
                <w:noProof/>
              </w:rPr>
              <w:t>11.1</w:t>
            </w:r>
            <w:r>
              <w:rPr>
                <w:rFonts w:eastAsiaTheme="minorEastAsia"/>
                <w:smallCaps w:val="0"/>
                <w:noProof/>
                <w:kern w:val="2"/>
                <w:sz w:val="24"/>
                <w:szCs w:val="24"/>
                <w:lang w:val="en-US"/>
                <w14:ligatures w14:val="standardContextual"/>
              </w:rPr>
              <w:tab/>
            </w:r>
            <w:r w:rsidRPr="00663975">
              <w:rPr>
                <w:rStyle w:val="Hyperlink"/>
                <w:noProof/>
              </w:rPr>
              <w:t>Viewing Detection</w:t>
            </w:r>
            <w:r>
              <w:rPr>
                <w:noProof/>
                <w:webHidden/>
              </w:rPr>
              <w:tab/>
            </w:r>
            <w:r>
              <w:rPr>
                <w:noProof/>
                <w:webHidden/>
              </w:rPr>
              <w:fldChar w:fldCharType="begin"/>
            </w:r>
            <w:r>
              <w:rPr>
                <w:noProof/>
                <w:webHidden/>
              </w:rPr>
              <w:instrText xml:space="preserve"> PAGEREF _Toc204080519 \h </w:instrText>
            </w:r>
            <w:r>
              <w:rPr>
                <w:noProof/>
                <w:webHidden/>
              </w:rPr>
            </w:r>
            <w:r>
              <w:rPr>
                <w:noProof/>
                <w:webHidden/>
              </w:rPr>
              <w:fldChar w:fldCharType="separate"/>
            </w:r>
            <w:r w:rsidR="00A45FDF">
              <w:rPr>
                <w:noProof/>
                <w:webHidden/>
              </w:rPr>
              <w:t>25</w:t>
            </w:r>
            <w:r>
              <w:rPr>
                <w:noProof/>
                <w:webHidden/>
              </w:rPr>
              <w:fldChar w:fldCharType="end"/>
            </w:r>
          </w:hyperlink>
        </w:p>
        <w:p w14:paraId="471C2213" w14:textId="752C387B"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0" w:history="1">
            <w:r w:rsidRPr="00663975">
              <w:rPr>
                <w:rStyle w:val="Hyperlink"/>
                <w:iCs/>
                <w:noProof/>
              </w:rPr>
              <w:t>11.2</w:t>
            </w:r>
            <w:r>
              <w:rPr>
                <w:rFonts w:eastAsiaTheme="minorEastAsia"/>
                <w:smallCaps w:val="0"/>
                <w:noProof/>
                <w:kern w:val="2"/>
                <w:sz w:val="24"/>
                <w:szCs w:val="24"/>
                <w:lang w:val="en-US"/>
                <w14:ligatures w14:val="standardContextual"/>
              </w:rPr>
              <w:tab/>
            </w:r>
            <w:r w:rsidRPr="00663975">
              <w:rPr>
                <w:rStyle w:val="Hyperlink"/>
                <w:noProof/>
              </w:rPr>
              <w:t>Process Views</w:t>
            </w:r>
            <w:r>
              <w:rPr>
                <w:noProof/>
                <w:webHidden/>
              </w:rPr>
              <w:tab/>
            </w:r>
            <w:r>
              <w:rPr>
                <w:noProof/>
                <w:webHidden/>
              </w:rPr>
              <w:fldChar w:fldCharType="begin"/>
            </w:r>
            <w:r>
              <w:rPr>
                <w:noProof/>
                <w:webHidden/>
              </w:rPr>
              <w:instrText xml:space="preserve"> PAGEREF _Toc204080520 \h </w:instrText>
            </w:r>
            <w:r>
              <w:rPr>
                <w:noProof/>
                <w:webHidden/>
              </w:rPr>
            </w:r>
            <w:r>
              <w:rPr>
                <w:noProof/>
                <w:webHidden/>
              </w:rPr>
              <w:fldChar w:fldCharType="separate"/>
            </w:r>
            <w:r w:rsidR="00A45FDF">
              <w:rPr>
                <w:noProof/>
                <w:webHidden/>
              </w:rPr>
              <w:t>26</w:t>
            </w:r>
            <w:r>
              <w:rPr>
                <w:noProof/>
                <w:webHidden/>
              </w:rPr>
              <w:fldChar w:fldCharType="end"/>
            </w:r>
          </w:hyperlink>
        </w:p>
        <w:p w14:paraId="1D541BCE" w14:textId="0B1DB9BD"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1" w:history="1">
            <w:r w:rsidRPr="00663975">
              <w:rPr>
                <w:rStyle w:val="Hyperlink"/>
                <w:iCs/>
                <w:noProof/>
              </w:rPr>
              <w:t>11.3</w:t>
            </w:r>
            <w:r>
              <w:rPr>
                <w:rFonts w:eastAsiaTheme="minorEastAsia"/>
                <w:smallCaps w:val="0"/>
                <w:noProof/>
                <w:kern w:val="2"/>
                <w:sz w:val="24"/>
                <w:szCs w:val="24"/>
                <w:lang w:val="en-US"/>
                <w14:ligatures w14:val="standardContextual"/>
              </w:rPr>
              <w:tab/>
            </w:r>
            <w:r w:rsidRPr="00663975">
              <w:rPr>
                <w:rStyle w:val="Hyperlink"/>
                <w:noProof/>
              </w:rPr>
              <w:t>Viewing Options</w:t>
            </w:r>
            <w:r>
              <w:rPr>
                <w:noProof/>
                <w:webHidden/>
              </w:rPr>
              <w:tab/>
            </w:r>
            <w:r>
              <w:rPr>
                <w:noProof/>
                <w:webHidden/>
              </w:rPr>
              <w:fldChar w:fldCharType="begin"/>
            </w:r>
            <w:r>
              <w:rPr>
                <w:noProof/>
                <w:webHidden/>
              </w:rPr>
              <w:instrText xml:space="preserve"> PAGEREF _Toc204080521 \h </w:instrText>
            </w:r>
            <w:r>
              <w:rPr>
                <w:noProof/>
                <w:webHidden/>
              </w:rPr>
            </w:r>
            <w:r>
              <w:rPr>
                <w:noProof/>
                <w:webHidden/>
              </w:rPr>
              <w:fldChar w:fldCharType="separate"/>
            </w:r>
            <w:r w:rsidR="00A45FDF">
              <w:rPr>
                <w:noProof/>
                <w:webHidden/>
              </w:rPr>
              <w:t>26</w:t>
            </w:r>
            <w:r>
              <w:rPr>
                <w:noProof/>
                <w:webHidden/>
              </w:rPr>
              <w:fldChar w:fldCharType="end"/>
            </w:r>
          </w:hyperlink>
        </w:p>
        <w:p w14:paraId="3EBB6CB4" w14:textId="425E242C"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22" w:history="1">
            <w:r w:rsidRPr="00663975">
              <w:rPr>
                <w:rStyle w:val="Hyperlink"/>
                <w:iCs/>
                <w:noProof/>
              </w:rPr>
              <w:t>12</w:t>
            </w:r>
            <w:r>
              <w:rPr>
                <w:rFonts w:eastAsiaTheme="minorEastAsia"/>
                <w:b w:val="0"/>
                <w:bCs w:val="0"/>
                <w:caps w:val="0"/>
                <w:noProof/>
                <w:kern w:val="2"/>
                <w:sz w:val="24"/>
                <w:szCs w:val="24"/>
                <w:lang w:val="en-US"/>
                <w14:ligatures w14:val="standardContextual"/>
              </w:rPr>
              <w:tab/>
            </w:r>
            <w:r w:rsidRPr="00663975">
              <w:rPr>
                <w:rStyle w:val="Hyperlink"/>
                <w:noProof/>
              </w:rPr>
              <w:t>Hunting and Investigation</w:t>
            </w:r>
            <w:r>
              <w:rPr>
                <w:noProof/>
                <w:webHidden/>
              </w:rPr>
              <w:tab/>
            </w:r>
            <w:r>
              <w:rPr>
                <w:noProof/>
                <w:webHidden/>
              </w:rPr>
              <w:fldChar w:fldCharType="begin"/>
            </w:r>
            <w:r>
              <w:rPr>
                <w:noProof/>
                <w:webHidden/>
              </w:rPr>
              <w:instrText xml:space="preserve"> PAGEREF _Toc204080522 \h </w:instrText>
            </w:r>
            <w:r>
              <w:rPr>
                <w:noProof/>
                <w:webHidden/>
              </w:rPr>
            </w:r>
            <w:r>
              <w:rPr>
                <w:noProof/>
                <w:webHidden/>
              </w:rPr>
              <w:fldChar w:fldCharType="separate"/>
            </w:r>
            <w:r w:rsidR="00A45FDF">
              <w:rPr>
                <w:noProof/>
                <w:webHidden/>
              </w:rPr>
              <w:t>28</w:t>
            </w:r>
            <w:r>
              <w:rPr>
                <w:noProof/>
                <w:webHidden/>
              </w:rPr>
              <w:fldChar w:fldCharType="end"/>
            </w:r>
          </w:hyperlink>
        </w:p>
        <w:p w14:paraId="3745F814" w14:textId="4C4A23C8"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3" w:history="1">
            <w:r w:rsidRPr="00663975">
              <w:rPr>
                <w:rStyle w:val="Hyperlink"/>
                <w:iCs/>
                <w:noProof/>
              </w:rPr>
              <w:t>12.1</w:t>
            </w:r>
            <w:r>
              <w:rPr>
                <w:rFonts w:eastAsiaTheme="minorEastAsia"/>
                <w:smallCaps w:val="0"/>
                <w:noProof/>
                <w:kern w:val="2"/>
                <w:sz w:val="24"/>
                <w:szCs w:val="24"/>
                <w:lang w:val="en-US"/>
                <w14:ligatures w14:val="standardContextual"/>
              </w:rPr>
              <w:tab/>
            </w:r>
            <w:r w:rsidRPr="00663975">
              <w:rPr>
                <w:rStyle w:val="Hyperlink"/>
                <w:noProof/>
              </w:rPr>
              <w:t>Introduction</w:t>
            </w:r>
            <w:r>
              <w:rPr>
                <w:noProof/>
                <w:webHidden/>
              </w:rPr>
              <w:tab/>
            </w:r>
            <w:r>
              <w:rPr>
                <w:noProof/>
                <w:webHidden/>
              </w:rPr>
              <w:fldChar w:fldCharType="begin"/>
            </w:r>
            <w:r>
              <w:rPr>
                <w:noProof/>
                <w:webHidden/>
              </w:rPr>
              <w:instrText xml:space="preserve"> PAGEREF _Toc204080523 \h </w:instrText>
            </w:r>
            <w:r>
              <w:rPr>
                <w:noProof/>
                <w:webHidden/>
              </w:rPr>
            </w:r>
            <w:r>
              <w:rPr>
                <w:noProof/>
                <w:webHidden/>
              </w:rPr>
              <w:fldChar w:fldCharType="separate"/>
            </w:r>
            <w:r w:rsidR="00A45FDF">
              <w:rPr>
                <w:noProof/>
                <w:webHidden/>
              </w:rPr>
              <w:t>28</w:t>
            </w:r>
            <w:r>
              <w:rPr>
                <w:noProof/>
                <w:webHidden/>
              </w:rPr>
              <w:fldChar w:fldCharType="end"/>
            </w:r>
          </w:hyperlink>
        </w:p>
        <w:p w14:paraId="124AE412" w14:textId="1411BCD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4" w:history="1">
            <w:r w:rsidRPr="00663975">
              <w:rPr>
                <w:rStyle w:val="Hyperlink"/>
                <w:iCs/>
                <w:noProof/>
              </w:rPr>
              <w:t>12.2</w:t>
            </w:r>
            <w:r>
              <w:rPr>
                <w:rFonts w:eastAsiaTheme="minorEastAsia"/>
                <w:smallCaps w:val="0"/>
                <w:noProof/>
                <w:kern w:val="2"/>
                <w:sz w:val="24"/>
                <w:szCs w:val="24"/>
                <w:lang w:val="en-US"/>
                <w14:ligatures w14:val="standardContextual"/>
              </w:rPr>
              <w:tab/>
            </w:r>
            <w:r w:rsidRPr="00663975">
              <w:rPr>
                <w:rStyle w:val="Hyperlink"/>
                <w:noProof/>
              </w:rPr>
              <w:t>Hunting with Falcon</w:t>
            </w:r>
            <w:r>
              <w:rPr>
                <w:noProof/>
                <w:webHidden/>
              </w:rPr>
              <w:tab/>
            </w:r>
            <w:r>
              <w:rPr>
                <w:noProof/>
                <w:webHidden/>
              </w:rPr>
              <w:fldChar w:fldCharType="begin"/>
            </w:r>
            <w:r>
              <w:rPr>
                <w:noProof/>
                <w:webHidden/>
              </w:rPr>
              <w:instrText xml:space="preserve"> PAGEREF _Toc204080524 \h </w:instrText>
            </w:r>
            <w:r>
              <w:rPr>
                <w:noProof/>
                <w:webHidden/>
              </w:rPr>
            </w:r>
            <w:r>
              <w:rPr>
                <w:noProof/>
                <w:webHidden/>
              </w:rPr>
              <w:fldChar w:fldCharType="separate"/>
            </w:r>
            <w:r w:rsidR="00A45FDF">
              <w:rPr>
                <w:noProof/>
                <w:webHidden/>
              </w:rPr>
              <w:t>28</w:t>
            </w:r>
            <w:r>
              <w:rPr>
                <w:noProof/>
                <w:webHidden/>
              </w:rPr>
              <w:fldChar w:fldCharType="end"/>
            </w:r>
          </w:hyperlink>
        </w:p>
        <w:p w14:paraId="5E1C40FB" w14:textId="7337D61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5" w:history="1">
            <w:r w:rsidRPr="00663975">
              <w:rPr>
                <w:rStyle w:val="Hyperlink"/>
                <w:iCs/>
                <w:noProof/>
              </w:rPr>
              <w:t>12.3</w:t>
            </w:r>
            <w:r>
              <w:rPr>
                <w:rFonts w:eastAsiaTheme="minorEastAsia"/>
                <w:smallCaps w:val="0"/>
                <w:noProof/>
                <w:kern w:val="2"/>
                <w:sz w:val="24"/>
                <w:szCs w:val="24"/>
                <w:lang w:val="en-US"/>
                <w14:ligatures w14:val="standardContextual"/>
              </w:rPr>
              <w:tab/>
            </w:r>
            <w:r w:rsidRPr="00663975">
              <w:rPr>
                <w:rStyle w:val="Hyperlink"/>
                <w:noProof/>
              </w:rPr>
              <w:t>Filter out benign data</w:t>
            </w:r>
            <w:r>
              <w:rPr>
                <w:noProof/>
                <w:webHidden/>
              </w:rPr>
              <w:tab/>
            </w:r>
            <w:r>
              <w:rPr>
                <w:noProof/>
                <w:webHidden/>
              </w:rPr>
              <w:fldChar w:fldCharType="begin"/>
            </w:r>
            <w:r>
              <w:rPr>
                <w:noProof/>
                <w:webHidden/>
              </w:rPr>
              <w:instrText xml:space="preserve"> PAGEREF _Toc204080525 \h </w:instrText>
            </w:r>
            <w:r>
              <w:rPr>
                <w:noProof/>
                <w:webHidden/>
              </w:rPr>
            </w:r>
            <w:r>
              <w:rPr>
                <w:noProof/>
                <w:webHidden/>
              </w:rPr>
              <w:fldChar w:fldCharType="separate"/>
            </w:r>
            <w:r w:rsidR="00A45FDF">
              <w:rPr>
                <w:noProof/>
                <w:webHidden/>
              </w:rPr>
              <w:t>30</w:t>
            </w:r>
            <w:r>
              <w:rPr>
                <w:noProof/>
                <w:webHidden/>
              </w:rPr>
              <w:fldChar w:fldCharType="end"/>
            </w:r>
          </w:hyperlink>
        </w:p>
        <w:p w14:paraId="7CF5D118" w14:textId="64936F53"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6" w:history="1">
            <w:r w:rsidRPr="00663975">
              <w:rPr>
                <w:rStyle w:val="Hyperlink"/>
                <w:iCs/>
                <w:noProof/>
              </w:rPr>
              <w:t>12.4</w:t>
            </w:r>
            <w:r>
              <w:rPr>
                <w:rFonts w:eastAsiaTheme="minorEastAsia"/>
                <w:smallCaps w:val="0"/>
                <w:noProof/>
                <w:kern w:val="2"/>
                <w:sz w:val="24"/>
                <w:szCs w:val="24"/>
                <w:lang w:val="en-US"/>
                <w14:ligatures w14:val="standardContextual"/>
              </w:rPr>
              <w:tab/>
            </w:r>
            <w:r w:rsidRPr="00663975">
              <w:rPr>
                <w:rStyle w:val="Hyperlink"/>
                <w:noProof/>
              </w:rPr>
              <w:t>Use the built-in workflows</w:t>
            </w:r>
            <w:r>
              <w:rPr>
                <w:noProof/>
                <w:webHidden/>
              </w:rPr>
              <w:tab/>
            </w:r>
            <w:r>
              <w:rPr>
                <w:noProof/>
                <w:webHidden/>
              </w:rPr>
              <w:fldChar w:fldCharType="begin"/>
            </w:r>
            <w:r>
              <w:rPr>
                <w:noProof/>
                <w:webHidden/>
              </w:rPr>
              <w:instrText xml:space="preserve"> PAGEREF _Toc204080526 \h </w:instrText>
            </w:r>
            <w:r>
              <w:rPr>
                <w:noProof/>
                <w:webHidden/>
              </w:rPr>
            </w:r>
            <w:r>
              <w:rPr>
                <w:noProof/>
                <w:webHidden/>
              </w:rPr>
              <w:fldChar w:fldCharType="separate"/>
            </w:r>
            <w:r w:rsidR="00A45FDF">
              <w:rPr>
                <w:noProof/>
                <w:webHidden/>
              </w:rPr>
              <w:t>30</w:t>
            </w:r>
            <w:r>
              <w:rPr>
                <w:noProof/>
                <w:webHidden/>
              </w:rPr>
              <w:fldChar w:fldCharType="end"/>
            </w:r>
          </w:hyperlink>
        </w:p>
        <w:p w14:paraId="7D6385D8" w14:textId="57889B73"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7" w:history="1">
            <w:r w:rsidRPr="00663975">
              <w:rPr>
                <w:rStyle w:val="Hyperlink"/>
                <w:iCs/>
                <w:noProof/>
              </w:rPr>
              <w:t>12.5</w:t>
            </w:r>
            <w:r>
              <w:rPr>
                <w:rFonts w:eastAsiaTheme="minorEastAsia"/>
                <w:smallCaps w:val="0"/>
                <w:noProof/>
                <w:kern w:val="2"/>
                <w:sz w:val="24"/>
                <w:szCs w:val="24"/>
                <w:lang w:val="en-US"/>
                <w14:ligatures w14:val="standardContextual"/>
              </w:rPr>
              <w:tab/>
            </w:r>
            <w:r w:rsidRPr="00663975">
              <w:rPr>
                <w:rStyle w:val="Hyperlink"/>
                <w:noProof/>
              </w:rPr>
              <w:t>Hunting queries</w:t>
            </w:r>
            <w:r>
              <w:rPr>
                <w:noProof/>
                <w:webHidden/>
              </w:rPr>
              <w:tab/>
            </w:r>
            <w:r>
              <w:rPr>
                <w:noProof/>
                <w:webHidden/>
              </w:rPr>
              <w:fldChar w:fldCharType="begin"/>
            </w:r>
            <w:r>
              <w:rPr>
                <w:noProof/>
                <w:webHidden/>
              </w:rPr>
              <w:instrText xml:space="preserve"> PAGEREF _Toc204080527 \h </w:instrText>
            </w:r>
            <w:r>
              <w:rPr>
                <w:noProof/>
                <w:webHidden/>
              </w:rPr>
            </w:r>
            <w:r>
              <w:rPr>
                <w:noProof/>
                <w:webHidden/>
              </w:rPr>
              <w:fldChar w:fldCharType="separate"/>
            </w:r>
            <w:r w:rsidR="00A45FDF">
              <w:rPr>
                <w:noProof/>
                <w:webHidden/>
              </w:rPr>
              <w:t>31</w:t>
            </w:r>
            <w:r>
              <w:rPr>
                <w:noProof/>
                <w:webHidden/>
              </w:rPr>
              <w:fldChar w:fldCharType="end"/>
            </w:r>
          </w:hyperlink>
        </w:p>
        <w:p w14:paraId="6E12A088" w14:textId="297B898F"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28" w:history="1">
            <w:r w:rsidRPr="00663975">
              <w:rPr>
                <w:rStyle w:val="Hyperlink"/>
                <w:iCs/>
                <w:noProof/>
              </w:rPr>
              <w:t>13</w:t>
            </w:r>
            <w:r>
              <w:rPr>
                <w:rFonts w:eastAsiaTheme="minorEastAsia"/>
                <w:b w:val="0"/>
                <w:bCs w:val="0"/>
                <w:caps w:val="0"/>
                <w:noProof/>
                <w:kern w:val="2"/>
                <w:sz w:val="24"/>
                <w:szCs w:val="24"/>
                <w:lang w:val="en-US"/>
                <w14:ligatures w14:val="standardContextual"/>
              </w:rPr>
              <w:tab/>
            </w:r>
            <w:r w:rsidRPr="00663975">
              <w:rPr>
                <w:rStyle w:val="Hyperlink"/>
                <w:noProof/>
              </w:rPr>
              <w:t>Detection and prevention policy</w:t>
            </w:r>
            <w:r>
              <w:rPr>
                <w:noProof/>
                <w:webHidden/>
              </w:rPr>
              <w:tab/>
            </w:r>
            <w:r>
              <w:rPr>
                <w:noProof/>
                <w:webHidden/>
              </w:rPr>
              <w:fldChar w:fldCharType="begin"/>
            </w:r>
            <w:r>
              <w:rPr>
                <w:noProof/>
                <w:webHidden/>
              </w:rPr>
              <w:instrText xml:space="preserve"> PAGEREF _Toc204080528 \h </w:instrText>
            </w:r>
            <w:r>
              <w:rPr>
                <w:noProof/>
                <w:webHidden/>
              </w:rPr>
            </w:r>
            <w:r>
              <w:rPr>
                <w:noProof/>
                <w:webHidden/>
              </w:rPr>
              <w:fldChar w:fldCharType="separate"/>
            </w:r>
            <w:r w:rsidR="00A45FDF">
              <w:rPr>
                <w:noProof/>
                <w:webHidden/>
              </w:rPr>
              <w:t>32</w:t>
            </w:r>
            <w:r>
              <w:rPr>
                <w:noProof/>
                <w:webHidden/>
              </w:rPr>
              <w:fldChar w:fldCharType="end"/>
            </w:r>
          </w:hyperlink>
        </w:p>
        <w:p w14:paraId="5BA5855B" w14:textId="077533C7"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29" w:history="1">
            <w:r w:rsidRPr="00663975">
              <w:rPr>
                <w:rStyle w:val="Hyperlink"/>
                <w:iCs/>
                <w:noProof/>
              </w:rPr>
              <w:t>13.1</w:t>
            </w:r>
            <w:r>
              <w:rPr>
                <w:rFonts w:eastAsiaTheme="minorEastAsia"/>
                <w:smallCaps w:val="0"/>
                <w:noProof/>
                <w:kern w:val="2"/>
                <w:sz w:val="24"/>
                <w:szCs w:val="24"/>
                <w:lang w:val="en-US"/>
                <w14:ligatures w14:val="standardContextual"/>
              </w:rPr>
              <w:tab/>
            </w:r>
            <w:r w:rsidRPr="00663975">
              <w:rPr>
                <w:rStyle w:val="Hyperlink"/>
                <w:noProof/>
              </w:rPr>
              <w:t>Creating a prevention policy</w:t>
            </w:r>
            <w:r>
              <w:rPr>
                <w:noProof/>
                <w:webHidden/>
              </w:rPr>
              <w:tab/>
            </w:r>
            <w:r>
              <w:rPr>
                <w:noProof/>
                <w:webHidden/>
              </w:rPr>
              <w:fldChar w:fldCharType="begin"/>
            </w:r>
            <w:r>
              <w:rPr>
                <w:noProof/>
                <w:webHidden/>
              </w:rPr>
              <w:instrText xml:space="preserve"> PAGEREF _Toc204080529 \h </w:instrText>
            </w:r>
            <w:r>
              <w:rPr>
                <w:noProof/>
                <w:webHidden/>
              </w:rPr>
            </w:r>
            <w:r>
              <w:rPr>
                <w:noProof/>
                <w:webHidden/>
              </w:rPr>
              <w:fldChar w:fldCharType="separate"/>
            </w:r>
            <w:r w:rsidR="00A45FDF">
              <w:rPr>
                <w:noProof/>
                <w:webHidden/>
              </w:rPr>
              <w:t>32</w:t>
            </w:r>
            <w:r>
              <w:rPr>
                <w:noProof/>
                <w:webHidden/>
              </w:rPr>
              <w:fldChar w:fldCharType="end"/>
            </w:r>
          </w:hyperlink>
        </w:p>
        <w:p w14:paraId="77F9C8F3" w14:textId="38FB083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0" w:history="1">
            <w:r w:rsidRPr="00663975">
              <w:rPr>
                <w:rStyle w:val="Hyperlink"/>
                <w:iCs/>
                <w:noProof/>
              </w:rPr>
              <w:t>13.2</w:t>
            </w:r>
            <w:r>
              <w:rPr>
                <w:rFonts w:eastAsiaTheme="minorEastAsia"/>
                <w:smallCaps w:val="0"/>
                <w:noProof/>
                <w:kern w:val="2"/>
                <w:sz w:val="24"/>
                <w:szCs w:val="24"/>
                <w:lang w:val="en-US"/>
                <w14:ligatures w14:val="standardContextual"/>
              </w:rPr>
              <w:tab/>
            </w:r>
            <w:r w:rsidRPr="00663975">
              <w:rPr>
                <w:rStyle w:val="Hyperlink"/>
                <w:noProof/>
              </w:rPr>
              <w:t>Assigning a prevention policy to a host group</w:t>
            </w:r>
            <w:r>
              <w:rPr>
                <w:noProof/>
                <w:webHidden/>
              </w:rPr>
              <w:tab/>
            </w:r>
            <w:r>
              <w:rPr>
                <w:noProof/>
                <w:webHidden/>
              </w:rPr>
              <w:fldChar w:fldCharType="begin"/>
            </w:r>
            <w:r>
              <w:rPr>
                <w:noProof/>
                <w:webHidden/>
              </w:rPr>
              <w:instrText xml:space="preserve"> PAGEREF _Toc204080530 \h </w:instrText>
            </w:r>
            <w:r>
              <w:rPr>
                <w:noProof/>
                <w:webHidden/>
              </w:rPr>
            </w:r>
            <w:r>
              <w:rPr>
                <w:noProof/>
                <w:webHidden/>
              </w:rPr>
              <w:fldChar w:fldCharType="separate"/>
            </w:r>
            <w:r w:rsidR="00A45FDF">
              <w:rPr>
                <w:noProof/>
                <w:webHidden/>
              </w:rPr>
              <w:t>32</w:t>
            </w:r>
            <w:r>
              <w:rPr>
                <w:noProof/>
                <w:webHidden/>
              </w:rPr>
              <w:fldChar w:fldCharType="end"/>
            </w:r>
          </w:hyperlink>
        </w:p>
        <w:p w14:paraId="449F0AC3" w14:textId="4A6D04A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1" w:history="1">
            <w:r w:rsidRPr="00663975">
              <w:rPr>
                <w:rStyle w:val="Hyperlink"/>
                <w:iCs/>
                <w:noProof/>
              </w:rPr>
              <w:t>13.3</w:t>
            </w:r>
            <w:r>
              <w:rPr>
                <w:rFonts w:eastAsiaTheme="minorEastAsia"/>
                <w:smallCaps w:val="0"/>
                <w:noProof/>
                <w:kern w:val="2"/>
                <w:sz w:val="24"/>
                <w:szCs w:val="24"/>
                <w:lang w:val="en-US"/>
                <w14:ligatures w14:val="standardContextual"/>
              </w:rPr>
              <w:tab/>
            </w:r>
            <w:r w:rsidRPr="00663975">
              <w:rPr>
                <w:rStyle w:val="Hyperlink"/>
                <w:noProof/>
              </w:rPr>
              <w:t>Disabling a prevention policy</w:t>
            </w:r>
            <w:r>
              <w:rPr>
                <w:noProof/>
                <w:webHidden/>
              </w:rPr>
              <w:tab/>
            </w:r>
            <w:r>
              <w:rPr>
                <w:noProof/>
                <w:webHidden/>
              </w:rPr>
              <w:fldChar w:fldCharType="begin"/>
            </w:r>
            <w:r>
              <w:rPr>
                <w:noProof/>
                <w:webHidden/>
              </w:rPr>
              <w:instrText xml:space="preserve"> PAGEREF _Toc204080531 \h </w:instrText>
            </w:r>
            <w:r>
              <w:rPr>
                <w:noProof/>
                <w:webHidden/>
              </w:rPr>
            </w:r>
            <w:r>
              <w:rPr>
                <w:noProof/>
                <w:webHidden/>
              </w:rPr>
              <w:fldChar w:fldCharType="separate"/>
            </w:r>
            <w:r w:rsidR="00A45FDF">
              <w:rPr>
                <w:noProof/>
                <w:webHidden/>
              </w:rPr>
              <w:t>32</w:t>
            </w:r>
            <w:r>
              <w:rPr>
                <w:noProof/>
                <w:webHidden/>
              </w:rPr>
              <w:fldChar w:fldCharType="end"/>
            </w:r>
          </w:hyperlink>
        </w:p>
        <w:p w14:paraId="246CB7AE" w14:textId="2BB2AA6F"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2" w:history="1">
            <w:r w:rsidRPr="00663975">
              <w:rPr>
                <w:rStyle w:val="Hyperlink"/>
                <w:iCs/>
                <w:noProof/>
              </w:rPr>
              <w:t>13.4</w:t>
            </w:r>
            <w:r>
              <w:rPr>
                <w:rFonts w:eastAsiaTheme="minorEastAsia"/>
                <w:smallCaps w:val="0"/>
                <w:noProof/>
                <w:kern w:val="2"/>
                <w:sz w:val="24"/>
                <w:szCs w:val="24"/>
                <w:lang w:val="en-US"/>
                <w14:ligatures w14:val="standardContextual"/>
              </w:rPr>
              <w:tab/>
            </w:r>
            <w:r w:rsidRPr="00663975">
              <w:rPr>
                <w:rStyle w:val="Hyperlink"/>
                <w:noProof/>
              </w:rPr>
              <w:t>Deleting a prevention policy</w:t>
            </w:r>
            <w:r>
              <w:rPr>
                <w:noProof/>
                <w:webHidden/>
              </w:rPr>
              <w:tab/>
            </w:r>
            <w:r>
              <w:rPr>
                <w:noProof/>
                <w:webHidden/>
              </w:rPr>
              <w:fldChar w:fldCharType="begin"/>
            </w:r>
            <w:r>
              <w:rPr>
                <w:noProof/>
                <w:webHidden/>
              </w:rPr>
              <w:instrText xml:space="preserve"> PAGEREF _Toc204080532 \h </w:instrText>
            </w:r>
            <w:r>
              <w:rPr>
                <w:noProof/>
                <w:webHidden/>
              </w:rPr>
            </w:r>
            <w:r>
              <w:rPr>
                <w:noProof/>
                <w:webHidden/>
              </w:rPr>
              <w:fldChar w:fldCharType="separate"/>
            </w:r>
            <w:r w:rsidR="00A45FDF">
              <w:rPr>
                <w:noProof/>
                <w:webHidden/>
              </w:rPr>
              <w:t>32</w:t>
            </w:r>
            <w:r>
              <w:rPr>
                <w:noProof/>
                <w:webHidden/>
              </w:rPr>
              <w:fldChar w:fldCharType="end"/>
            </w:r>
          </w:hyperlink>
        </w:p>
        <w:p w14:paraId="79CF43B5" w14:textId="5E266F07"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3" w:history="1">
            <w:r w:rsidRPr="00663975">
              <w:rPr>
                <w:rStyle w:val="Hyperlink"/>
                <w:iCs/>
                <w:noProof/>
              </w:rPr>
              <w:t>13.5</w:t>
            </w:r>
            <w:r>
              <w:rPr>
                <w:rFonts w:eastAsiaTheme="minorEastAsia"/>
                <w:smallCaps w:val="0"/>
                <w:noProof/>
                <w:kern w:val="2"/>
                <w:sz w:val="24"/>
                <w:szCs w:val="24"/>
                <w:lang w:val="en-US"/>
                <w14:ligatures w14:val="standardContextual"/>
              </w:rPr>
              <w:tab/>
            </w:r>
            <w:r w:rsidRPr="00663975">
              <w:rPr>
                <w:rStyle w:val="Hyperlink"/>
                <w:noProof/>
              </w:rPr>
              <w:t>Verifying active policy</w:t>
            </w:r>
            <w:r>
              <w:rPr>
                <w:noProof/>
                <w:webHidden/>
              </w:rPr>
              <w:tab/>
            </w:r>
            <w:r>
              <w:rPr>
                <w:noProof/>
                <w:webHidden/>
              </w:rPr>
              <w:fldChar w:fldCharType="begin"/>
            </w:r>
            <w:r>
              <w:rPr>
                <w:noProof/>
                <w:webHidden/>
              </w:rPr>
              <w:instrText xml:space="preserve"> PAGEREF _Toc204080533 \h </w:instrText>
            </w:r>
            <w:r>
              <w:rPr>
                <w:noProof/>
                <w:webHidden/>
              </w:rPr>
            </w:r>
            <w:r>
              <w:rPr>
                <w:noProof/>
                <w:webHidden/>
              </w:rPr>
              <w:fldChar w:fldCharType="separate"/>
            </w:r>
            <w:r w:rsidR="00A45FDF">
              <w:rPr>
                <w:noProof/>
                <w:webHidden/>
              </w:rPr>
              <w:t>33</w:t>
            </w:r>
            <w:r>
              <w:rPr>
                <w:noProof/>
                <w:webHidden/>
              </w:rPr>
              <w:fldChar w:fldCharType="end"/>
            </w:r>
          </w:hyperlink>
        </w:p>
        <w:p w14:paraId="1F656B1F" w14:textId="1FFB7BAA"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4" w:history="1">
            <w:r w:rsidRPr="00663975">
              <w:rPr>
                <w:rStyle w:val="Hyperlink"/>
                <w:iCs/>
                <w:noProof/>
              </w:rPr>
              <w:t>13.6</w:t>
            </w:r>
            <w:r>
              <w:rPr>
                <w:rFonts w:eastAsiaTheme="minorEastAsia"/>
                <w:smallCaps w:val="0"/>
                <w:noProof/>
                <w:kern w:val="2"/>
                <w:sz w:val="24"/>
                <w:szCs w:val="24"/>
                <w:lang w:val="en-US"/>
                <w14:ligatures w14:val="standardContextual"/>
              </w:rPr>
              <w:tab/>
            </w:r>
            <w:r w:rsidRPr="00663975">
              <w:rPr>
                <w:rStyle w:val="Hyperlink"/>
                <w:noProof/>
              </w:rPr>
              <w:t>Quarantined files</w:t>
            </w:r>
            <w:r>
              <w:rPr>
                <w:noProof/>
                <w:webHidden/>
              </w:rPr>
              <w:tab/>
            </w:r>
            <w:r>
              <w:rPr>
                <w:noProof/>
                <w:webHidden/>
              </w:rPr>
              <w:fldChar w:fldCharType="begin"/>
            </w:r>
            <w:r>
              <w:rPr>
                <w:noProof/>
                <w:webHidden/>
              </w:rPr>
              <w:instrText xml:space="preserve"> PAGEREF _Toc204080534 \h </w:instrText>
            </w:r>
            <w:r>
              <w:rPr>
                <w:noProof/>
                <w:webHidden/>
              </w:rPr>
            </w:r>
            <w:r>
              <w:rPr>
                <w:noProof/>
                <w:webHidden/>
              </w:rPr>
              <w:fldChar w:fldCharType="separate"/>
            </w:r>
            <w:r w:rsidR="00A45FDF">
              <w:rPr>
                <w:noProof/>
                <w:webHidden/>
              </w:rPr>
              <w:t>33</w:t>
            </w:r>
            <w:r>
              <w:rPr>
                <w:noProof/>
                <w:webHidden/>
              </w:rPr>
              <w:fldChar w:fldCharType="end"/>
            </w:r>
          </w:hyperlink>
        </w:p>
        <w:p w14:paraId="10CB3B30" w14:textId="328DA5CD"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5" w:history="1">
            <w:r w:rsidRPr="00663975">
              <w:rPr>
                <w:rStyle w:val="Hyperlink"/>
                <w:iCs/>
                <w:noProof/>
              </w:rPr>
              <w:t>13.7</w:t>
            </w:r>
            <w:r>
              <w:rPr>
                <w:rFonts w:eastAsiaTheme="minorEastAsia"/>
                <w:smallCaps w:val="0"/>
                <w:noProof/>
                <w:kern w:val="2"/>
                <w:sz w:val="24"/>
                <w:szCs w:val="24"/>
                <w:lang w:val="en-US"/>
                <w14:ligatures w14:val="standardContextual"/>
              </w:rPr>
              <w:tab/>
            </w:r>
            <w:r w:rsidRPr="00663975">
              <w:rPr>
                <w:rStyle w:val="Hyperlink"/>
                <w:noProof/>
              </w:rPr>
              <w:t>Enabling quarantine</w:t>
            </w:r>
            <w:r>
              <w:rPr>
                <w:noProof/>
                <w:webHidden/>
              </w:rPr>
              <w:tab/>
            </w:r>
            <w:r>
              <w:rPr>
                <w:noProof/>
                <w:webHidden/>
              </w:rPr>
              <w:fldChar w:fldCharType="begin"/>
            </w:r>
            <w:r>
              <w:rPr>
                <w:noProof/>
                <w:webHidden/>
              </w:rPr>
              <w:instrText xml:space="preserve"> PAGEREF _Toc204080535 \h </w:instrText>
            </w:r>
            <w:r>
              <w:rPr>
                <w:noProof/>
                <w:webHidden/>
              </w:rPr>
            </w:r>
            <w:r>
              <w:rPr>
                <w:noProof/>
                <w:webHidden/>
              </w:rPr>
              <w:fldChar w:fldCharType="separate"/>
            </w:r>
            <w:r w:rsidR="00A45FDF">
              <w:rPr>
                <w:noProof/>
                <w:webHidden/>
              </w:rPr>
              <w:t>34</w:t>
            </w:r>
            <w:r>
              <w:rPr>
                <w:noProof/>
                <w:webHidden/>
              </w:rPr>
              <w:fldChar w:fldCharType="end"/>
            </w:r>
          </w:hyperlink>
        </w:p>
        <w:p w14:paraId="5FAA5962" w14:textId="4D396CEB"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36" w:history="1">
            <w:r w:rsidRPr="00663975">
              <w:rPr>
                <w:rStyle w:val="Hyperlink"/>
                <w:iCs/>
                <w:noProof/>
              </w:rPr>
              <w:t>14</w:t>
            </w:r>
            <w:r>
              <w:rPr>
                <w:rFonts w:eastAsiaTheme="minorEastAsia"/>
                <w:b w:val="0"/>
                <w:bCs w:val="0"/>
                <w:caps w:val="0"/>
                <w:noProof/>
                <w:kern w:val="2"/>
                <w:sz w:val="24"/>
                <w:szCs w:val="24"/>
                <w:lang w:val="en-US"/>
                <w14:ligatures w14:val="standardContextual"/>
              </w:rPr>
              <w:tab/>
            </w:r>
            <w:r w:rsidRPr="00663975">
              <w:rPr>
                <w:rStyle w:val="Hyperlink"/>
                <w:noProof/>
              </w:rPr>
              <w:t>Custom setting and configuration</w:t>
            </w:r>
            <w:r>
              <w:rPr>
                <w:noProof/>
                <w:webHidden/>
              </w:rPr>
              <w:tab/>
            </w:r>
            <w:r>
              <w:rPr>
                <w:noProof/>
                <w:webHidden/>
              </w:rPr>
              <w:fldChar w:fldCharType="begin"/>
            </w:r>
            <w:r>
              <w:rPr>
                <w:noProof/>
                <w:webHidden/>
              </w:rPr>
              <w:instrText xml:space="preserve"> PAGEREF _Toc204080536 \h </w:instrText>
            </w:r>
            <w:r>
              <w:rPr>
                <w:noProof/>
                <w:webHidden/>
              </w:rPr>
            </w:r>
            <w:r>
              <w:rPr>
                <w:noProof/>
                <w:webHidden/>
              </w:rPr>
              <w:fldChar w:fldCharType="separate"/>
            </w:r>
            <w:r w:rsidR="00A45FDF">
              <w:rPr>
                <w:noProof/>
                <w:webHidden/>
              </w:rPr>
              <w:t>34</w:t>
            </w:r>
            <w:r>
              <w:rPr>
                <w:noProof/>
                <w:webHidden/>
              </w:rPr>
              <w:fldChar w:fldCharType="end"/>
            </w:r>
          </w:hyperlink>
        </w:p>
        <w:p w14:paraId="2533E03E" w14:textId="3BFC3E98"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37" w:history="1">
            <w:r w:rsidRPr="00663975">
              <w:rPr>
                <w:rStyle w:val="Hyperlink"/>
                <w:iCs/>
                <w:noProof/>
              </w:rPr>
              <w:t>14.1</w:t>
            </w:r>
            <w:r>
              <w:rPr>
                <w:rFonts w:eastAsiaTheme="minorEastAsia"/>
                <w:smallCaps w:val="0"/>
                <w:noProof/>
                <w:kern w:val="2"/>
                <w:sz w:val="24"/>
                <w:szCs w:val="24"/>
                <w:lang w:val="en-US"/>
                <w14:ligatures w14:val="standardContextual"/>
              </w:rPr>
              <w:tab/>
            </w:r>
            <w:r w:rsidRPr="00663975">
              <w:rPr>
                <w:rStyle w:val="Hyperlink"/>
                <w:noProof/>
              </w:rPr>
              <w:t>Exclusions</w:t>
            </w:r>
            <w:r>
              <w:rPr>
                <w:noProof/>
                <w:webHidden/>
              </w:rPr>
              <w:tab/>
            </w:r>
            <w:r>
              <w:rPr>
                <w:noProof/>
                <w:webHidden/>
              </w:rPr>
              <w:fldChar w:fldCharType="begin"/>
            </w:r>
            <w:r>
              <w:rPr>
                <w:noProof/>
                <w:webHidden/>
              </w:rPr>
              <w:instrText xml:space="preserve"> PAGEREF _Toc204080537 \h </w:instrText>
            </w:r>
            <w:r>
              <w:rPr>
                <w:noProof/>
                <w:webHidden/>
              </w:rPr>
            </w:r>
            <w:r>
              <w:rPr>
                <w:noProof/>
                <w:webHidden/>
              </w:rPr>
              <w:fldChar w:fldCharType="separate"/>
            </w:r>
            <w:r w:rsidR="00A45FDF">
              <w:rPr>
                <w:noProof/>
                <w:webHidden/>
              </w:rPr>
              <w:t>34</w:t>
            </w:r>
            <w:r>
              <w:rPr>
                <w:noProof/>
                <w:webHidden/>
              </w:rPr>
              <w:fldChar w:fldCharType="end"/>
            </w:r>
          </w:hyperlink>
        </w:p>
        <w:p w14:paraId="522E639E" w14:textId="57AD659E"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38" w:history="1">
            <w:r w:rsidRPr="00663975">
              <w:rPr>
                <w:rStyle w:val="Hyperlink"/>
                <w:noProof/>
              </w:rPr>
              <w:t>14.1.1</w:t>
            </w:r>
            <w:r>
              <w:rPr>
                <w:rFonts w:eastAsiaTheme="minorEastAsia"/>
                <w:i w:val="0"/>
                <w:iCs w:val="0"/>
                <w:noProof/>
                <w:kern w:val="2"/>
                <w:sz w:val="24"/>
                <w:szCs w:val="24"/>
                <w:lang w:val="en-US"/>
                <w14:ligatures w14:val="standardContextual"/>
              </w:rPr>
              <w:tab/>
            </w:r>
            <w:r w:rsidRPr="00663975">
              <w:rPr>
                <w:rStyle w:val="Hyperlink"/>
                <w:noProof/>
              </w:rPr>
              <w:t>Machine learning exclusions</w:t>
            </w:r>
            <w:r>
              <w:rPr>
                <w:noProof/>
                <w:webHidden/>
              </w:rPr>
              <w:tab/>
            </w:r>
            <w:r>
              <w:rPr>
                <w:noProof/>
                <w:webHidden/>
              </w:rPr>
              <w:fldChar w:fldCharType="begin"/>
            </w:r>
            <w:r>
              <w:rPr>
                <w:noProof/>
                <w:webHidden/>
              </w:rPr>
              <w:instrText xml:space="preserve"> PAGEREF _Toc204080538 \h </w:instrText>
            </w:r>
            <w:r>
              <w:rPr>
                <w:noProof/>
                <w:webHidden/>
              </w:rPr>
            </w:r>
            <w:r>
              <w:rPr>
                <w:noProof/>
                <w:webHidden/>
              </w:rPr>
              <w:fldChar w:fldCharType="separate"/>
            </w:r>
            <w:r w:rsidR="00A45FDF">
              <w:rPr>
                <w:noProof/>
                <w:webHidden/>
              </w:rPr>
              <w:t>35</w:t>
            </w:r>
            <w:r>
              <w:rPr>
                <w:noProof/>
                <w:webHidden/>
              </w:rPr>
              <w:fldChar w:fldCharType="end"/>
            </w:r>
          </w:hyperlink>
        </w:p>
        <w:p w14:paraId="58B08DF9" w14:textId="1ACF3A2D"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39" w:history="1">
            <w:r w:rsidRPr="00663975">
              <w:rPr>
                <w:rStyle w:val="Hyperlink"/>
                <w:noProof/>
              </w:rPr>
              <w:t>14.1.2</w:t>
            </w:r>
            <w:r>
              <w:rPr>
                <w:rFonts w:eastAsiaTheme="minorEastAsia"/>
                <w:i w:val="0"/>
                <w:iCs w:val="0"/>
                <w:noProof/>
                <w:kern w:val="2"/>
                <w:sz w:val="24"/>
                <w:szCs w:val="24"/>
                <w:lang w:val="en-US"/>
                <w14:ligatures w14:val="standardContextual"/>
              </w:rPr>
              <w:tab/>
            </w:r>
            <w:r w:rsidRPr="00663975">
              <w:rPr>
                <w:rStyle w:val="Hyperlink"/>
                <w:noProof/>
              </w:rPr>
              <w:t>Machine learning exclusions</w:t>
            </w:r>
            <w:r>
              <w:rPr>
                <w:noProof/>
                <w:webHidden/>
              </w:rPr>
              <w:tab/>
            </w:r>
            <w:r>
              <w:rPr>
                <w:noProof/>
                <w:webHidden/>
              </w:rPr>
              <w:fldChar w:fldCharType="begin"/>
            </w:r>
            <w:r>
              <w:rPr>
                <w:noProof/>
                <w:webHidden/>
              </w:rPr>
              <w:instrText xml:space="preserve"> PAGEREF _Toc204080539 \h </w:instrText>
            </w:r>
            <w:r>
              <w:rPr>
                <w:noProof/>
                <w:webHidden/>
              </w:rPr>
            </w:r>
            <w:r>
              <w:rPr>
                <w:noProof/>
                <w:webHidden/>
              </w:rPr>
              <w:fldChar w:fldCharType="separate"/>
            </w:r>
            <w:r w:rsidR="00A45FDF">
              <w:rPr>
                <w:noProof/>
                <w:webHidden/>
              </w:rPr>
              <w:t>35</w:t>
            </w:r>
            <w:r>
              <w:rPr>
                <w:noProof/>
                <w:webHidden/>
              </w:rPr>
              <w:fldChar w:fldCharType="end"/>
            </w:r>
          </w:hyperlink>
        </w:p>
        <w:p w14:paraId="084360AD" w14:textId="28549B9D"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0" w:history="1">
            <w:r w:rsidRPr="00663975">
              <w:rPr>
                <w:rStyle w:val="Hyperlink"/>
                <w:noProof/>
              </w:rPr>
              <w:t>14.1.3</w:t>
            </w:r>
            <w:r>
              <w:rPr>
                <w:rFonts w:eastAsiaTheme="minorEastAsia"/>
                <w:i w:val="0"/>
                <w:iCs w:val="0"/>
                <w:noProof/>
                <w:kern w:val="2"/>
                <w:sz w:val="24"/>
                <w:szCs w:val="24"/>
                <w:lang w:val="en-US"/>
                <w14:ligatures w14:val="standardContextual"/>
              </w:rPr>
              <w:tab/>
            </w:r>
            <w:r w:rsidRPr="00663975">
              <w:rPr>
                <w:rStyle w:val="Hyperlink"/>
                <w:noProof/>
              </w:rPr>
              <w:t>Machine learning exclusions</w:t>
            </w:r>
            <w:r>
              <w:rPr>
                <w:noProof/>
                <w:webHidden/>
              </w:rPr>
              <w:tab/>
            </w:r>
            <w:r>
              <w:rPr>
                <w:noProof/>
                <w:webHidden/>
              </w:rPr>
              <w:fldChar w:fldCharType="begin"/>
            </w:r>
            <w:r>
              <w:rPr>
                <w:noProof/>
                <w:webHidden/>
              </w:rPr>
              <w:instrText xml:space="preserve"> PAGEREF _Toc204080540 \h </w:instrText>
            </w:r>
            <w:r>
              <w:rPr>
                <w:noProof/>
                <w:webHidden/>
              </w:rPr>
            </w:r>
            <w:r>
              <w:rPr>
                <w:noProof/>
                <w:webHidden/>
              </w:rPr>
              <w:fldChar w:fldCharType="separate"/>
            </w:r>
            <w:r w:rsidR="00A45FDF">
              <w:rPr>
                <w:noProof/>
                <w:webHidden/>
              </w:rPr>
              <w:t>36</w:t>
            </w:r>
            <w:r>
              <w:rPr>
                <w:noProof/>
                <w:webHidden/>
              </w:rPr>
              <w:fldChar w:fldCharType="end"/>
            </w:r>
          </w:hyperlink>
        </w:p>
        <w:p w14:paraId="1BE090CF" w14:textId="21AA8B42"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41" w:history="1">
            <w:r w:rsidRPr="00663975">
              <w:rPr>
                <w:rStyle w:val="Hyperlink"/>
                <w:iCs/>
                <w:noProof/>
              </w:rPr>
              <w:t>14.2</w:t>
            </w:r>
            <w:r>
              <w:rPr>
                <w:rFonts w:eastAsiaTheme="minorEastAsia"/>
                <w:smallCaps w:val="0"/>
                <w:noProof/>
                <w:kern w:val="2"/>
                <w:sz w:val="24"/>
                <w:szCs w:val="24"/>
                <w:lang w:val="en-US"/>
                <w14:ligatures w14:val="standardContextual"/>
              </w:rPr>
              <w:tab/>
            </w:r>
            <w:r w:rsidRPr="00663975">
              <w:rPr>
                <w:rStyle w:val="Hyperlink"/>
                <w:noProof/>
              </w:rPr>
              <w:t>Planning your exclusions</w:t>
            </w:r>
            <w:r>
              <w:rPr>
                <w:noProof/>
                <w:webHidden/>
              </w:rPr>
              <w:tab/>
            </w:r>
            <w:r>
              <w:rPr>
                <w:noProof/>
                <w:webHidden/>
              </w:rPr>
              <w:fldChar w:fldCharType="begin"/>
            </w:r>
            <w:r>
              <w:rPr>
                <w:noProof/>
                <w:webHidden/>
              </w:rPr>
              <w:instrText xml:space="preserve"> PAGEREF _Toc204080541 \h </w:instrText>
            </w:r>
            <w:r>
              <w:rPr>
                <w:noProof/>
                <w:webHidden/>
              </w:rPr>
            </w:r>
            <w:r>
              <w:rPr>
                <w:noProof/>
                <w:webHidden/>
              </w:rPr>
              <w:fldChar w:fldCharType="separate"/>
            </w:r>
            <w:r w:rsidR="00A45FDF">
              <w:rPr>
                <w:noProof/>
                <w:webHidden/>
              </w:rPr>
              <w:t>36</w:t>
            </w:r>
            <w:r>
              <w:rPr>
                <w:noProof/>
                <w:webHidden/>
              </w:rPr>
              <w:fldChar w:fldCharType="end"/>
            </w:r>
          </w:hyperlink>
        </w:p>
        <w:p w14:paraId="11202560" w14:textId="5CBE49B8"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42" w:history="1">
            <w:r w:rsidRPr="00663975">
              <w:rPr>
                <w:rStyle w:val="Hyperlink"/>
                <w:iCs/>
                <w:noProof/>
              </w:rPr>
              <w:t>14.3</w:t>
            </w:r>
            <w:r>
              <w:rPr>
                <w:rFonts w:eastAsiaTheme="minorEastAsia"/>
                <w:smallCaps w:val="0"/>
                <w:noProof/>
                <w:kern w:val="2"/>
                <w:sz w:val="24"/>
                <w:szCs w:val="24"/>
                <w:lang w:val="en-US"/>
                <w14:ligatures w14:val="standardContextual"/>
              </w:rPr>
              <w:tab/>
            </w:r>
            <w:r w:rsidRPr="00663975">
              <w:rPr>
                <w:rStyle w:val="Hyperlink"/>
                <w:noProof/>
              </w:rPr>
              <w:t>Managing machine learning exclusions</w:t>
            </w:r>
            <w:r>
              <w:rPr>
                <w:noProof/>
                <w:webHidden/>
              </w:rPr>
              <w:tab/>
            </w:r>
            <w:r>
              <w:rPr>
                <w:noProof/>
                <w:webHidden/>
              </w:rPr>
              <w:fldChar w:fldCharType="begin"/>
            </w:r>
            <w:r>
              <w:rPr>
                <w:noProof/>
                <w:webHidden/>
              </w:rPr>
              <w:instrText xml:space="preserve"> PAGEREF _Toc204080542 \h </w:instrText>
            </w:r>
            <w:r>
              <w:rPr>
                <w:noProof/>
                <w:webHidden/>
              </w:rPr>
            </w:r>
            <w:r>
              <w:rPr>
                <w:noProof/>
                <w:webHidden/>
              </w:rPr>
              <w:fldChar w:fldCharType="separate"/>
            </w:r>
            <w:r w:rsidR="00A45FDF">
              <w:rPr>
                <w:noProof/>
                <w:webHidden/>
              </w:rPr>
              <w:t>37</w:t>
            </w:r>
            <w:r>
              <w:rPr>
                <w:noProof/>
                <w:webHidden/>
              </w:rPr>
              <w:fldChar w:fldCharType="end"/>
            </w:r>
          </w:hyperlink>
        </w:p>
        <w:p w14:paraId="194694FE" w14:textId="411E6AB9"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3" w:history="1">
            <w:r w:rsidRPr="00663975">
              <w:rPr>
                <w:rStyle w:val="Hyperlink"/>
                <w:noProof/>
              </w:rPr>
              <w:t>14.3.1</w:t>
            </w:r>
            <w:r>
              <w:rPr>
                <w:rFonts w:eastAsiaTheme="minorEastAsia"/>
                <w:i w:val="0"/>
                <w:iCs w:val="0"/>
                <w:noProof/>
                <w:kern w:val="2"/>
                <w:sz w:val="24"/>
                <w:szCs w:val="24"/>
                <w:lang w:val="en-US"/>
                <w14:ligatures w14:val="standardContextual"/>
              </w:rPr>
              <w:tab/>
            </w:r>
            <w:r w:rsidRPr="00663975">
              <w:rPr>
                <w:rStyle w:val="Hyperlink"/>
                <w:noProof/>
              </w:rPr>
              <w:t>Creating machine learning exclusions</w:t>
            </w:r>
            <w:r>
              <w:rPr>
                <w:noProof/>
                <w:webHidden/>
              </w:rPr>
              <w:tab/>
            </w:r>
            <w:r>
              <w:rPr>
                <w:noProof/>
                <w:webHidden/>
              </w:rPr>
              <w:fldChar w:fldCharType="begin"/>
            </w:r>
            <w:r>
              <w:rPr>
                <w:noProof/>
                <w:webHidden/>
              </w:rPr>
              <w:instrText xml:space="preserve"> PAGEREF _Toc204080543 \h </w:instrText>
            </w:r>
            <w:r>
              <w:rPr>
                <w:noProof/>
                <w:webHidden/>
              </w:rPr>
            </w:r>
            <w:r>
              <w:rPr>
                <w:noProof/>
                <w:webHidden/>
              </w:rPr>
              <w:fldChar w:fldCharType="separate"/>
            </w:r>
            <w:r w:rsidR="00A45FDF">
              <w:rPr>
                <w:noProof/>
                <w:webHidden/>
              </w:rPr>
              <w:t>37</w:t>
            </w:r>
            <w:r>
              <w:rPr>
                <w:noProof/>
                <w:webHidden/>
              </w:rPr>
              <w:fldChar w:fldCharType="end"/>
            </w:r>
          </w:hyperlink>
        </w:p>
        <w:p w14:paraId="43CE81D4" w14:textId="2AC3F365"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4" w:history="1">
            <w:r w:rsidRPr="00663975">
              <w:rPr>
                <w:rStyle w:val="Hyperlink"/>
                <w:noProof/>
              </w:rPr>
              <w:t>14.3.2</w:t>
            </w:r>
            <w:r>
              <w:rPr>
                <w:rFonts w:eastAsiaTheme="minorEastAsia"/>
                <w:i w:val="0"/>
                <w:iCs w:val="0"/>
                <w:noProof/>
                <w:kern w:val="2"/>
                <w:sz w:val="24"/>
                <w:szCs w:val="24"/>
                <w:lang w:val="en-US"/>
                <w14:ligatures w14:val="standardContextual"/>
              </w:rPr>
              <w:tab/>
            </w:r>
            <w:r w:rsidRPr="00663975">
              <w:rPr>
                <w:rStyle w:val="Hyperlink"/>
                <w:noProof/>
              </w:rPr>
              <w:t>Editing machine learning exclusions</w:t>
            </w:r>
            <w:r>
              <w:rPr>
                <w:noProof/>
                <w:webHidden/>
              </w:rPr>
              <w:tab/>
            </w:r>
            <w:r>
              <w:rPr>
                <w:noProof/>
                <w:webHidden/>
              </w:rPr>
              <w:fldChar w:fldCharType="begin"/>
            </w:r>
            <w:r>
              <w:rPr>
                <w:noProof/>
                <w:webHidden/>
              </w:rPr>
              <w:instrText xml:space="preserve"> PAGEREF _Toc204080544 \h </w:instrText>
            </w:r>
            <w:r>
              <w:rPr>
                <w:noProof/>
                <w:webHidden/>
              </w:rPr>
            </w:r>
            <w:r>
              <w:rPr>
                <w:noProof/>
                <w:webHidden/>
              </w:rPr>
              <w:fldChar w:fldCharType="separate"/>
            </w:r>
            <w:r w:rsidR="00A45FDF">
              <w:rPr>
                <w:noProof/>
                <w:webHidden/>
              </w:rPr>
              <w:t>38</w:t>
            </w:r>
            <w:r>
              <w:rPr>
                <w:noProof/>
                <w:webHidden/>
              </w:rPr>
              <w:fldChar w:fldCharType="end"/>
            </w:r>
          </w:hyperlink>
        </w:p>
        <w:p w14:paraId="64578CA3" w14:textId="230C3716"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5" w:history="1">
            <w:r w:rsidRPr="00663975">
              <w:rPr>
                <w:rStyle w:val="Hyperlink"/>
                <w:noProof/>
              </w:rPr>
              <w:t>14.3.3</w:t>
            </w:r>
            <w:r>
              <w:rPr>
                <w:rFonts w:eastAsiaTheme="minorEastAsia"/>
                <w:i w:val="0"/>
                <w:iCs w:val="0"/>
                <w:noProof/>
                <w:kern w:val="2"/>
                <w:sz w:val="24"/>
                <w:szCs w:val="24"/>
                <w:lang w:val="en-US"/>
                <w14:ligatures w14:val="standardContextual"/>
              </w:rPr>
              <w:tab/>
            </w:r>
            <w:r w:rsidRPr="00663975">
              <w:rPr>
                <w:rStyle w:val="Hyperlink"/>
                <w:noProof/>
              </w:rPr>
              <w:t>Deleting machine learning exclusions</w:t>
            </w:r>
            <w:r>
              <w:rPr>
                <w:noProof/>
                <w:webHidden/>
              </w:rPr>
              <w:tab/>
            </w:r>
            <w:r>
              <w:rPr>
                <w:noProof/>
                <w:webHidden/>
              </w:rPr>
              <w:fldChar w:fldCharType="begin"/>
            </w:r>
            <w:r>
              <w:rPr>
                <w:noProof/>
                <w:webHidden/>
              </w:rPr>
              <w:instrText xml:space="preserve"> PAGEREF _Toc204080545 \h </w:instrText>
            </w:r>
            <w:r>
              <w:rPr>
                <w:noProof/>
                <w:webHidden/>
              </w:rPr>
            </w:r>
            <w:r>
              <w:rPr>
                <w:noProof/>
                <w:webHidden/>
              </w:rPr>
              <w:fldChar w:fldCharType="separate"/>
            </w:r>
            <w:r w:rsidR="00A45FDF">
              <w:rPr>
                <w:noProof/>
                <w:webHidden/>
              </w:rPr>
              <w:t>39</w:t>
            </w:r>
            <w:r>
              <w:rPr>
                <w:noProof/>
                <w:webHidden/>
              </w:rPr>
              <w:fldChar w:fldCharType="end"/>
            </w:r>
          </w:hyperlink>
        </w:p>
        <w:p w14:paraId="0DBB3544" w14:textId="641CC6B1"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46" w:history="1">
            <w:r w:rsidRPr="00663975">
              <w:rPr>
                <w:rStyle w:val="Hyperlink"/>
                <w:iCs/>
                <w:noProof/>
              </w:rPr>
              <w:t>14.4</w:t>
            </w:r>
            <w:r>
              <w:rPr>
                <w:rFonts w:eastAsiaTheme="minorEastAsia"/>
                <w:smallCaps w:val="0"/>
                <w:noProof/>
                <w:kern w:val="2"/>
                <w:sz w:val="24"/>
                <w:szCs w:val="24"/>
                <w:lang w:val="en-US"/>
                <w14:ligatures w14:val="standardContextual"/>
              </w:rPr>
              <w:tab/>
            </w:r>
            <w:r w:rsidRPr="00663975">
              <w:rPr>
                <w:rStyle w:val="Hyperlink"/>
                <w:noProof/>
              </w:rPr>
              <w:t>Managing IOA exclusions</w:t>
            </w:r>
            <w:r>
              <w:rPr>
                <w:noProof/>
                <w:webHidden/>
              </w:rPr>
              <w:tab/>
            </w:r>
            <w:r>
              <w:rPr>
                <w:noProof/>
                <w:webHidden/>
              </w:rPr>
              <w:fldChar w:fldCharType="begin"/>
            </w:r>
            <w:r>
              <w:rPr>
                <w:noProof/>
                <w:webHidden/>
              </w:rPr>
              <w:instrText xml:space="preserve"> PAGEREF _Toc204080546 \h </w:instrText>
            </w:r>
            <w:r>
              <w:rPr>
                <w:noProof/>
                <w:webHidden/>
              </w:rPr>
            </w:r>
            <w:r>
              <w:rPr>
                <w:noProof/>
                <w:webHidden/>
              </w:rPr>
              <w:fldChar w:fldCharType="separate"/>
            </w:r>
            <w:r w:rsidR="00A45FDF">
              <w:rPr>
                <w:noProof/>
                <w:webHidden/>
              </w:rPr>
              <w:t>40</w:t>
            </w:r>
            <w:r>
              <w:rPr>
                <w:noProof/>
                <w:webHidden/>
              </w:rPr>
              <w:fldChar w:fldCharType="end"/>
            </w:r>
          </w:hyperlink>
        </w:p>
        <w:p w14:paraId="61F72254" w14:textId="66B86678"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7" w:history="1">
            <w:r w:rsidRPr="00663975">
              <w:rPr>
                <w:rStyle w:val="Hyperlink"/>
                <w:noProof/>
              </w:rPr>
              <w:t>14.4.1</w:t>
            </w:r>
            <w:r>
              <w:rPr>
                <w:rFonts w:eastAsiaTheme="minorEastAsia"/>
                <w:i w:val="0"/>
                <w:iCs w:val="0"/>
                <w:noProof/>
                <w:kern w:val="2"/>
                <w:sz w:val="24"/>
                <w:szCs w:val="24"/>
                <w:lang w:val="en-US"/>
                <w14:ligatures w14:val="standardContextual"/>
              </w:rPr>
              <w:tab/>
            </w:r>
            <w:r w:rsidRPr="00663975">
              <w:rPr>
                <w:rStyle w:val="Hyperlink"/>
                <w:noProof/>
              </w:rPr>
              <w:t>Creating IOA exclusions</w:t>
            </w:r>
            <w:r>
              <w:rPr>
                <w:noProof/>
                <w:webHidden/>
              </w:rPr>
              <w:tab/>
            </w:r>
            <w:r>
              <w:rPr>
                <w:noProof/>
                <w:webHidden/>
              </w:rPr>
              <w:fldChar w:fldCharType="begin"/>
            </w:r>
            <w:r>
              <w:rPr>
                <w:noProof/>
                <w:webHidden/>
              </w:rPr>
              <w:instrText xml:space="preserve"> PAGEREF _Toc204080547 \h </w:instrText>
            </w:r>
            <w:r>
              <w:rPr>
                <w:noProof/>
                <w:webHidden/>
              </w:rPr>
            </w:r>
            <w:r>
              <w:rPr>
                <w:noProof/>
                <w:webHidden/>
              </w:rPr>
              <w:fldChar w:fldCharType="separate"/>
            </w:r>
            <w:r w:rsidR="00A45FDF">
              <w:rPr>
                <w:noProof/>
                <w:webHidden/>
              </w:rPr>
              <w:t>40</w:t>
            </w:r>
            <w:r>
              <w:rPr>
                <w:noProof/>
                <w:webHidden/>
              </w:rPr>
              <w:fldChar w:fldCharType="end"/>
            </w:r>
          </w:hyperlink>
        </w:p>
        <w:p w14:paraId="60ECEC4C" w14:textId="6E1E9E52"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8" w:history="1">
            <w:r w:rsidRPr="00663975">
              <w:rPr>
                <w:rStyle w:val="Hyperlink"/>
                <w:noProof/>
              </w:rPr>
              <w:t>14.4.2</w:t>
            </w:r>
            <w:r>
              <w:rPr>
                <w:rFonts w:eastAsiaTheme="minorEastAsia"/>
                <w:i w:val="0"/>
                <w:iCs w:val="0"/>
                <w:noProof/>
                <w:kern w:val="2"/>
                <w:sz w:val="24"/>
                <w:szCs w:val="24"/>
                <w:lang w:val="en-US"/>
                <w14:ligatures w14:val="standardContextual"/>
              </w:rPr>
              <w:tab/>
            </w:r>
            <w:r w:rsidRPr="00663975">
              <w:rPr>
                <w:rStyle w:val="Hyperlink"/>
                <w:noProof/>
              </w:rPr>
              <w:t>Duplicating IOA Exclusions</w:t>
            </w:r>
            <w:r>
              <w:rPr>
                <w:noProof/>
                <w:webHidden/>
              </w:rPr>
              <w:tab/>
            </w:r>
            <w:r>
              <w:rPr>
                <w:noProof/>
                <w:webHidden/>
              </w:rPr>
              <w:fldChar w:fldCharType="begin"/>
            </w:r>
            <w:r>
              <w:rPr>
                <w:noProof/>
                <w:webHidden/>
              </w:rPr>
              <w:instrText xml:space="preserve"> PAGEREF _Toc204080548 \h </w:instrText>
            </w:r>
            <w:r>
              <w:rPr>
                <w:noProof/>
                <w:webHidden/>
              </w:rPr>
            </w:r>
            <w:r>
              <w:rPr>
                <w:noProof/>
                <w:webHidden/>
              </w:rPr>
              <w:fldChar w:fldCharType="separate"/>
            </w:r>
            <w:r w:rsidR="00A45FDF">
              <w:rPr>
                <w:noProof/>
                <w:webHidden/>
              </w:rPr>
              <w:t>41</w:t>
            </w:r>
            <w:r>
              <w:rPr>
                <w:noProof/>
                <w:webHidden/>
              </w:rPr>
              <w:fldChar w:fldCharType="end"/>
            </w:r>
          </w:hyperlink>
        </w:p>
        <w:p w14:paraId="7C31FC24" w14:textId="23CF18B7"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49" w:history="1">
            <w:r w:rsidRPr="00663975">
              <w:rPr>
                <w:rStyle w:val="Hyperlink"/>
                <w:noProof/>
              </w:rPr>
              <w:t>14.4.3</w:t>
            </w:r>
            <w:r>
              <w:rPr>
                <w:rFonts w:eastAsiaTheme="minorEastAsia"/>
                <w:i w:val="0"/>
                <w:iCs w:val="0"/>
                <w:noProof/>
                <w:kern w:val="2"/>
                <w:sz w:val="24"/>
                <w:szCs w:val="24"/>
                <w:lang w:val="en-US"/>
                <w14:ligatures w14:val="standardContextual"/>
              </w:rPr>
              <w:tab/>
            </w:r>
            <w:r w:rsidRPr="00663975">
              <w:rPr>
                <w:rStyle w:val="Hyperlink"/>
                <w:noProof/>
              </w:rPr>
              <w:t>Editing IOA Exclusions</w:t>
            </w:r>
            <w:r>
              <w:rPr>
                <w:noProof/>
                <w:webHidden/>
              </w:rPr>
              <w:tab/>
            </w:r>
            <w:r>
              <w:rPr>
                <w:noProof/>
                <w:webHidden/>
              </w:rPr>
              <w:fldChar w:fldCharType="begin"/>
            </w:r>
            <w:r>
              <w:rPr>
                <w:noProof/>
                <w:webHidden/>
              </w:rPr>
              <w:instrText xml:space="preserve"> PAGEREF _Toc204080549 \h </w:instrText>
            </w:r>
            <w:r>
              <w:rPr>
                <w:noProof/>
                <w:webHidden/>
              </w:rPr>
            </w:r>
            <w:r>
              <w:rPr>
                <w:noProof/>
                <w:webHidden/>
              </w:rPr>
              <w:fldChar w:fldCharType="separate"/>
            </w:r>
            <w:r w:rsidR="00A45FDF">
              <w:rPr>
                <w:noProof/>
                <w:webHidden/>
              </w:rPr>
              <w:t>42</w:t>
            </w:r>
            <w:r>
              <w:rPr>
                <w:noProof/>
                <w:webHidden/>
              </w:rPr>
              <w:fldChar w:fldCharType="end"/>
            </w:r>
          </w:hyperlink>
        </w:p>
        <w:p w14:paraId="24A2FDCC" w14:textId="5C650D7D"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50" w:history="1">
            <w:r w:rsidRPr="00663975">
              <w:rPr>
                <w:rStyle w:val="Hyperlink"/>
                <w:noProof/>
              </w:rPr>
              <w:t>14.4.4</w:t>
            </w:r>
            <w:r>
              <w:rPr>
                <w:rFonts w:eastAsiaTheme="minorEastAsia"/>
                <w:i w:val="0"/>
                <w:iCs w:val="0"/>
                <w:noProof/>
                <w:kern w:val="2"/>
                <w:sz w:val="24"/>
                <w:szCs w:val="24"/>
                <w:lang w:val="en-US"/>
                <w14:ligatures w14:val="standardContextual"/>
              </w:rPr>
              <w:tab/>
            </w:r>
            <w:r w:rsidRPr="00663975">
              <w:rPr>
                <w:rStyle w:val="Hyperlink"/>
                <w:noProof/>
              </w:rPr>
              <w:t>Deleting IOA exclusion</w:t>
            </w:r>
            <w:r>
              <w:rPr>
                <w:noProof/>
                <w:webHidden/>
              </w:rPr>
              <w:tab/>
            </w:r>
            <w:r>
              <w:rPr>
                <w:noProof/>
                <w:webHidden/>
              </w:rPr>
              <w:fldChar w:fldCharType="begin"/>
            </w:r>
            <w:r>
              <w:rPr>
                <w:noProof/>
                <w:webHidden/>
              </w:rPr>
              <w:instrText xml:space="preserve"> PAGEREF _Toc204080550 \h </w:instrText>
            </w:r>
            <w:r>
              <w:rPr>
                <w:noProof/>
                <w:webHidden/>
              </w:rPr>
            </w:r>
            <w:r>
              <w:rPr>
                <w:noProof/>
                <w:webHidden/>
              </w:rPr>
              <w:fldChar w:fldCharType="separate"/>
            </w:r>
            <w:r w:rsidR="00A45FDF">
              <w:rPr>
                <w:noProof/>
                <w:webHidden/>
              </w:rPr>
              <w:t>43</w:t>
            </w:r>
            <w:r>
              <w:rPr>
                <w:noProof/>
                <w:webHidden/>
              </w:rPr>
              <w:fldChar w:fldCharType="end"/>
            </w:r>
          </w:hyperlink>
        </w:p>
        <w:p w14:paraId="1BEF333C" w14:textId="7E7E2057"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51" w:history="1">
            <w:r w:rsidRPr="00663975">
              <w:rPr>
                <w:rStyle w:val="Hyperlink"/>
                <w:iCs/>
                <w:noProof/>
              </w:rPr>
              <w:t>14.5</w:t>
            </w:r>
            <w:r>
              <w:rPr>
                <w:rFonts w:eastAsiaTheme="minorEastAsia"/>
                <w:smallCaps w:val="0"/>
                <w:noProof/>
                <w:kern w:val="2"/>
                <w:sz w:val="24"/>
                <w:szCs w:val="24"/>
                <w:lang w:val="en-US"/>
                <w14:ligatures w14:val="standardContextual"/>
              </w:rPr>
              <w:tab/>
            </w:r>
            <w:r w:rsidRPr="00663975">
              <w:rPr>
                <w:rStyle w:val="Hyperlink"/>
                <w:noProof/>
              </w:rPr>
              <w:t>Managing sensor visibility exclusions</w:t>
            </w:r>
            <w:r>
              <w:rPr>
                <w:noProof/>
                <w:webHidden/>
              </w:rPr>
              <w:tab/>
            </w:r>
            <w:r>
              <w:rPr>
                <w:noProof/>
                <w:webHidden/>
              </w:rPr>
              <w:fldChar w:fldCharType="begin"/>
            </w:r>
            <w:r>
              <w:rPr>
                <w:noProof/>
                <w:webHidden/>
              </w:rPr>
              <w:instrText xml:space="preserve"> PAGEREF _Toc204080551 \h </w:instrText>
            </w:r>
            <w:r>
              <w:rPr>
                <w:noProof/>
                <w:webHidden/>
              </w:rPr>
            </w:r>
            <w:r>
              <w:rPr>
                <w:noProof/>
                <w:webHidden/>
              </w:rPr>
              <w:fldChar w:fldCharType="separate"/>
            </w:r>
            <w:r w:rsidR="00A45FDF">
              <w:rPr>
                <w:noProof/>
                <w:webHidden/>
              </w:rPr>
              <w:t>44</w:t>
            </w:r>
            <w:r>
              <w:rPr>
                <w:noProof/>
                <w:webHidden/>
              </w:rPr>
              <w:fldChar w:fldCharType="end"/>
            </w:r>
          </w:hyperlink>
        </w:p>
        <w:p w14:paraId="428D3A25" w14:textId="209850C6"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52" w:history="1">
            <w:r w:rsidRPr="00663975">
              <w:rPr>
                <w:rStyle w:val="Hyperlink"/>
                <w:noProof/>
              </w:rPr>
              <w:t>14.5.1</w:t>
            </w:r>
            <w:r>
              <w:rPr>
                <w:rFonts w:eastAsiaTheme="minorEastAsia"/>
                <w:i w:val="0"/>
                <w:iCs w:val="0"/>
                <w:noProof/>
                <w:kern w:val="2"/>
                <w:sz w:val="24"/>
                <w:szCs w:val="24"/>
                <w:lang w:val="en-US"/>
                <w14:ligatures w14:val="standardContextual"/>
              </w:rPr>
              <w:tab/>
            </w:r>
            <w:r w:rsidRPr="00663975">
              <w:rPr>
                <w:rStyle w:val="Hyperlink"/>
                <w:noProof/>
              </w:rPr>
              <w:t>Creating sensor visibility exclusions</w:t>
            </w:r>
            <w:r>
              <w:rPr>
                <w:noProof/>
                <w:webHidden/>
              </w:rPr>
              <w:tab/>
            </w:r>
            <w:r>
              <w:rPr>
                <w:noProof/>
                <w:webHidden/>
              </w:rPr>
              <w:fldChar w:fldCharType="begin"/>
            </w:r>
            <w:r>
              <w:rPr>
                <w:noProof/>
                <w:webHidden/>
              </w:rPr>
              <w:instrText xml:space="preserve"> PAGEREF _Toc204080552 \h </w:instrText>
            </w:r>
            <w:r>
              <w:rPr>
                <w:noProof/>
                <w:webHidden/>
              </w:rPr>
            </w:r>
            <w:r>
              <w:rPr>
                <w:noProof/>
                <w:webHidden/>
              </w:rPr>
              <w:fldChar w:fldCharType="separate"/>
            </w:r>
            <w:r w:rsidR="00A45FDF">
              <w:rPr>
                <w:noProof/>
                <w:webHidden/>
              </w:rPr>
              <w:t>45</w:t>
            </w:r>
            <w:r>
              <w:rPr>
                <w:noProof/>
                <w:webHidden/>
              </w:rPr>
              <w:fldChar w:fldCharType="end"/>
            </w:r>
          </w:hyperlink>
        </w:p>
        <w:p w14:paraId="3EFC83DE" w14:textId="7E4A5A10"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53" w:history="1">
            <w:r w:rsidRPr="00663975">
              <w:rPr>
                <w:rStyle w:val="Hyperlink"/>
                <w:noProof/>
              </w:rPr>
              <w:t>14.5.2</w:t>
            </w:r>
            <w:r>
              <w:rPr>
                <w:rFonts w:eastAsiaTheme="minorEastAsia"/>
                <w:i w:val="0"/>
                <w:iCs w:val="0"/>
                <w:noProof/>
                <w:kern w:val="2"/>
                <w:sz w:val="24"/>
                <w:szCs w:val="24"/>
                <w:lang w:val="en-US"/>
                <w14:ligatures w14:val="standardContextual"/>
              </w:rPr>
              <w:tab/>
            </w:r>
            <w:r w:rsidRPr="00663975">
              <w:rPr>
                <w:rStyle w:val="Hyperlink"/>
                <w:noProof/>
              </w:rPr>
              <w:t>Editing sensor visibility exclusions</w:t>
            </w:r>
            <w:r>
              <w:rPr>
                <w:noProof/>
                <w:webHidden/>
              </w:rPr>
              <w:tab/>
            </w:r>
            <w:r>
              <w:rPr>
                <w:noProof/>
                <w:webHidden/>
              </w:rPr>
              <w:fldChar w:fldCharType="begin"/>
            </w:r>
            <w:r>
              <w:rPr>
                <w:noProof/>
                <w:webHidden/>
              </w:rPr>
              <w:instrText xml:space="preserve"> PAGEREF _Toc204080553 \h </w:instrText>
            </w:r>
            <w:r>
              <w:rPr>
                <w:noProof/>
                <w:webHidden/>
              </w:rPr>
            </w:r>
            <w:r>
              <w:rPr>
                <w:noProof/>
                <w:webHidden/>
              </w:rPr>
              <w:fldChar w:fldCharType="separate"/>
            </w:r>
            <w:r w:rsidR="00A45FDF">
              <w:rPr>
                <w:noProof/>
                <w:webHidden/>
              </w:rPr>
              <w:t>45</w:t>
            </w:r>
            <w:r>
              <w:rPr>
                <w:noProof/>
                <w:webHidden/>
              </w:rPr>
              <w:fldChar w:fldCharType="end"/>
            </w:r>
          </w:hyperlink>
        </w:p>
        <w:p w14:paraId="785BC119" w14:textId="69B0993D" w:rsidR="009712D8" w:rsidRDefault="009712D8">
          <w:pPr>
            <w:pStyle w:val="TOC3"/>
            <w:tabs>
              <w:tab w:val="left" w:pos="1260"/>
              <w:tab w:val="right" w:leader="dot" w:pos="9016"/>
            </w:tabs>
            <w:rPr>
              <w:rFonts w:eastAsiaTheme="minorEastAsia"/>
              <w:i w:val="0"/>
              <w:iCs w:val="0"/>
              <w:noProof/>
              <w:kern w:val="2"/>
              <w:sz w:val="24"/>
              <w:szCs w:val="24"/>
              <w:lang w:val="en-US"/>
              <w14:ligatures w14:val="standardContextual"/>
            </w:rPr>
          </w:pPr>
          <w:hyperlink w:anchor="_Toc204080554" w:history="1">
            <w:r w:rsidRPr="00663975">
              <w:rPr>
                <w:rStyle w:val="Hyperlink"/>
                <w:noProof/>
              </w:rPr>
              <w:t>14.5.3</w:t>
            </w:r>
            <w:r>
              <w:rPr>
                <w:rFonts w:eastAsiaTheme="minorEastAsia"/>
                <w:i w:val="0"/>
                <w:iCs w:val="0"/>
                <w:noProof/>
                <w:kern w:val="2"/>
                <w:sz w:val="24"/>
                <w:szCs w:val="24"/>
                <w:lang w:val="en-US"/>
                <w14:ligatures w14:val="standardContextual"/>
              </w:rPr>
              <w:tab/>
            </w:r>
            <w:r w:rsidRPr="00663975">
              <w:rPr>
                <w:rStyle w:val="Hyperlink"/>
                <w:noProof/>
              </w:rPr>
              <w:t>Deleting sensor visibility exclusions</w:t>
            </w:r>
            <w:r>
              <w:rPr>
                <w:noProof/>
                <w:webHidden/>
              </w:rPr>
              <w:tab/>
            </w:r>
            <w:r>
              <w:rPr>
                <w:noProof/>
                <w:webHidden/>
              </w:rPr>
              <w:fldChar w:fldCharType="begin"/>
            </w:r>
            <w:r>
              <w:rPr>
                <w:noProof/>
                <w:webHidden/>
              </w:rPr>
              <w:instrText xml:space="preserve"> PAGEREF _Toc204080554 \h </w:instrText>
            </w:r>
            <w:r>
              <w:rPr>
                <w:noProof/>
                <w:webHidden/>
              </w:rPr>
            </w:r>
            <w:r>
              <w:rPr>
                <w:noProof/>
                <w:webHidden/>
              </w:rPr>
              <w:fldChar w:fldCharType="separate"/>
            </w:r>
            <w:r w:rsidR="00A45FDF">
              <w:rPr>
                <w:noProof/>
                <w:webHidden/>
              </w:rPr>
              <w:t>46</w:t>
            </w:r>
            <w:r>
              <w:rPr>
                <w:noProof/>
                <w:webHidden/>
              </w:rPr>
              <w:fldChar w:fldCharType="end"/>
            </w:r>
          </w:hyperlink>
        </w:p>
        <w:p w14:paraId="730BDA09" w14:textId="3B694101"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55" w:history="1">
            <w:r w:rsidRPr="00663975">
              <w:rPr>
                <w:rStyle w:val="Hyperlink"/>
                <w:iCs/>
                <w:noProof/>
              </w:rPr>
              <w:t>14.6</w:t>
            </w:r>
            <w:r>
              <w:rPr>
                <w:rFonts w:eastAsiaTheme="minorEastAsia"/>
                <w:smallCaps w:val="0"/>
                <w:noProof/>
                <w:kern w:val="2"/>
                <w:sz w:val="24"/>
                <w:szCs w:val="24"/>
                <w:lang w:val="en-US"/>
                <w14:ligatures w14:val="standardContextual"/>
              </w:rPr>
              <w:tab/>
            </w:r>
            <w:r w:rsidRPr="00663975">
              <w:rPr>
                <w:rStyle w:val="Hyperlink"/>
                <w:noProof/>
              </w:rPr>
              <w:t>Viewing exclusions audit logs</w:t>
            </w:r>
            <w:r>
              <w:rPr>
                <w:noProof/>
                <w:webHidden/>
              </w:rPr>
              <w:tab/>
            </w:r>
            <w:r>
              <w:rPr>
                <w:noProof/>
                <w:webHidden/>
              </w:rPr>
              <w:fldChar w:fldCharType="begin"/>
            </w:r>
            <w:r>
              <w:rPr>
                <w:noProof/>
                <w:webHidden/>
              </w:rPr>
              <w:instrText xml:space="preserve"> PAGEREF _Toc204080555 \h </w:instrText>
            </w:r>
            <w:r>
              <w:rPr>
                <w:noProof/>
                <w:webHidden/>
              </w:rPr>
            </w:r>
            <w:r>
              <w:rPr>
                <w:noProof/>
                <w:webHidden/>
              </w:rPr>
              <w:fldChar w:fldCharType="separate"/>
            </w:r>
            <w:r w:rsidR="00A45FDF">
              <w:rPr>
                <w:noProof/>
                <w:webHidden/>
              </w:rPr>
              <w:t>47</w:t>
            </w:r>
            <w:r>
              <w:rPr>
                <w:noProof/>
                <w:webHidden/>
              </w:rPr>
              <w:fldChar w:fldCharType="end"/>
            </w:r>
          </w:hyperlink>
        </w:p>
        <w:p w14:paraId="28B87226" w14:textId="38546FB5"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56" w:history="1">
            <w:r w:rsidRPr="00663975">
              <w:rPr>
                <w:rStyle w:val="Hyperlink"/>
                <w:iCs/>
                <w:noProof/>
              </w:rPr>
              <w:t>15</w:t>
            </w:r>
            <w:r>
              <w:rPr>
                <w:rFonts w:eastAsiaTheme="minorEastAsia"/>
                <w:b w:val="0"/>
                <w:bCs w:val="0"/>
                <w:caps w:val="0"/>
                <w:noProof/>
                <w:kern w:val="2"/>
                <w:sz w:val="24"/>
                <w:szCs w:val="24"/>
                <w:lang w:val="en-US"/>
                <w14:ligatures w14:val="standardContextual"/>
              </w:rPr>
              <w:tab/>
            </w:r>
            <w:r w:rsidRPr="00663975">
              <w:rPr>
                <w:rStyle w:val="Hyperlink"/>
                <w:noProof/>
              </w:rPr>
              <w:t>Custom IOC</w:t>
            </w:r>
            <w:r>
              <w:rPr>
                <w:noProof/>
                <w:webHidden/>
              </w:rPr>
              <w:tab/>
            </w:r>
            <w:r>
              <w:rPr>
                <w:noProof/>
                <w:webHidden/>
              </w:rPr>
              <w:fldChar w:fldCharType="begin"/>
            </w:r>
            <w:r>
              <w:rPr>
                <w:noProof/>
                <w:webHidden/>
              </w:rPr>
              <w:instrText xml:space="preserve"> PAGEREF _Toc204080556 \h </w:instrText>
            </w:r>
            <w:r>
              <w:rPr>
                <w:noProof/>
                <w:webHidden/>
              </w:rPr>
            </w:r>
            <w:r>
              <w:rPr>
                <w:noProof/>
                <w:webHidden/>
              </w:rPr>
              <w:fldChar w:fldCharType="separate"/>
            </w:r>
            <w:r w:rsidR="00A45FDF">
              <w:rPr>
                <w:noProof/>
                <w:webHidden/>
              </w:rPr>
              <w:t>48</w:t>
            </w:r>
            <w:r>
              <w:rPr>
                <w:noProof/>
                <w:webHidden/>
              </w:rPr>
              <w:fldChar w:fldCharType="end"/>
            </w:r>
          </w:hyperlink>
        </w:p>
        <w:p w14:paraId="46FFDE6A" w14:textId="47E8DFE2"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57" w:history="1">
            <w:r w:rsidRPr="00663975">
              <w:rPr>
                <w:rStyle w:val="Hyperlink"/>
                <w:iCs/>
                <w:noProof/>
              </w:rPr>
              <w:t>15.1</w:t>
            </w:r>
            <w:r>
              <w:rPr>
                <w:rFonts w:eastAsiaTheme="minorEastAsia"/>
                <w:smallCaps w:val="0"/>
                <w:noProof/>
                <w:kern w:val="2"/>
                <w:sz w:val="24"/>
                <w:szCs w:val="24"/>
                <w:lang w:val="en-US"/>
                <w14:ligatures w14:val="standardContextual"/>
              </w:rPr>
              <w:tab/>
            </w:r>
            <w:r w:rsidRPr="00663975">
              <w:rPr>
                <w:rStyle w:val="Hyperlink"/>
                <w:noProof/>
              </w:rPr>
              <w:t>Understanding custom IOCs</w:t>
            </w:r>
            <w:r>
              <w:rPr>
                <w:noProof/>
                <w:webHidden/>
              </w:rPr>
              <w:tab/>
            </w:r>
            <w:r>
              <w:rPr>
                <w:noProof/>
                <w:webHidden/>
              </w:rPr>
              <w:fldChar w:fldCharType="begin"/>
            </w:r>
            <w:r>
              <w:rPr>
                <w:noProof/>
                <w:webHidden/>
              </w:rPr>
              <w:instrText xml:space="preserve"> PAGEREF _Toc204080557 \h </w:instrText>
            </w:r>
            <w:r>
              <w:rPr>
                <w:noProof/>
                <w:webHidden/>
              </w:rPr>
            </w:r>
            <w:r>
              <w:rPr>
                <w:noProof/>
                <w:webHidden/>
              </w:rPr>
              <w:fldChar w:fldCharType="separate"/>
            </w:r>
            <w:r w:rsidR="00A45FDF">
              <w:rPr>
                <w:noProof/>
                <w:webHidden/>
              </w:rPr>
              <w:t>48</w:t>
            </w:r>
            <w:r>
              <w:rPr>
                <w:noProof/>
                <w:webHidden/>
              </w:rPr>
              <w:fldChar w:fldCharType="end"/>
            </w:r>
          </w:hyperlink>
        </w:p>
        <w:p w14:paraId="610474B4" w14:textId="2E7CD956"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58" w:history="1">
            <w:r w:rsidRPr="00663975">
              <w:rPr>
                <w:rStyle w:val="Hyperlink"/>
                <w:iCs/>
                <w:noProof/>
              </w:rPr>
              <w:t>15.2</w:t>
            </w:r>
            <w:r>
              <w:rPr>
                <w:rFonts w:eastAsiaTheme="minorEastAsia"/>
                <w:smallCaps w:val="0"/>
                <w:noProof/>
                <w:kern w:val="2"/>
                <w:sz w:val="24"/>
                <w:szCs w:val="24"/>
                <w:lang w:val="en-US"/>
                <w14:ligatures w14:val="standardContextual"/>
              </w:rPr>
              <w:tab/>
            </w:r>
            <w:r w:rsidRPr="00663975">
              <w:rPr>
                <w:rStyle w:val="Hyperlink"/>
                <w:noProof/>
              </w:rPr>
              <w:t>Managing custom IOCs</w:t>
            </w:r>
            <w:r>
              <w:rPr>
                <w:noProof/>
                <w:webHidden/>
              </w:rPr>
              <w:tab/>
            </w:r>
            <w:r>
              <w:rPr>
                <w:noProof/>
                <w:webHidden/>
              </w:rPr>
              <w:fldChar w:fldCharType="begin"/>
            </w:r>
            <w:r>
              <w:rPr>
                <w:noProof/>
                <w:webHidden/>
              </w:rPr>
              <w:instrText xml:space="preserve"> PAGEREF _Toc204080558 \h </w:instrText>
            </w:r>
            <w:r>
              <w:rPr>
                <w:noProof/>
                <w:webHidden/>
              </w:rPr>
            </w:r>
            <w:r>
              <w:rPr>
                <w:noProof/>
                <w:webHidden/>
              </w:rPr>
              <w:fldChar w:fldCharType="separate"/>
            </w:r>
            <w:r w:rsidR="00A45FDF">
              <w:rPr>
                <w:noProof/>
                <w:webHidden/>
              </w:rPr>
              <w:t>48</w:t>
            </w:r>
            <w:r>
              <w:rPr>
                <w:noProof/>
                <w:webHidden/>
              </w:rPr>
              <w:fldChar w:fldCharType="end"/>
            </w:r>
          </w:hyperlink>
        </w:p>
        <w:p w14:paraId="02FE0253" w14:textId="557446AD"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59" w:history="1">
            <w:r w:rsidRPr="00663975">
              <w:rPr>
                <w:rStyle w:val="Hyperlink"/>
                <w:iCs/>
                <w:noProof/>
              </w:rPr>
              <w:t>15.3</w:t>
            </w:r>
            <w:r>
              <w:rPr>
                <w:rFonts w:eastAsiaTheme="minorEastAsia"/>
                <w:smallCaps w:val="0"/>
                <w:noProof/>
                <w:kern w:val="2"/>
                <w:sz w:val="24"/>
                <w:szCs w:val="24"/>
                <w:lang w:val="en-US"/>
                <w14:ligatures w14:val="standardContextual"/>
              </w:rPr>
              <w:tab/>
            </w:r>
            <w:r w:rsidRPr="00663975">
              <w:rPr>
                <w:rStyle w:val="Hyperlink"/>
                <w:noProof/>
              </w:rPr>
              <w:t>Adding custom IOCs</w:t>
            </w:r>
            <w:r>
              <w:rPr>
                <w:noProof/>
                <w:webHidden/>
              </w:rPr>
              <w:tab/>
            </w:r>
            <w:r>
              <w:rPr>
                <w:noProof/>
                <w:webHidden/>
              </w:rPr>
              <w:fldChar w:fldCharType="begin"/>
            </w:r>
            <w:r>
              <w:rPr>
                <w:noProof/>
                <w:webHidden/>
              </w:rPr>
              <w:instrText xml:space="preserve"> PAGEREF _Toc204080559 \h </w:instrText>
            </w:r>
            <w:r>
              <w:rPr>
                <w:noProof/>
                <w:webHidden/>
              </w:rPr>
            </w:r>
            <w:r>
              <w:rPr>
                <w:noProof/>
                <w:webHidden/>
              </w:rPr>
              <w:fldChar w:fldCharType="separate"/>
            </w:r>
            <w:r w:rsidR="00A45FDF">
              <w:rPr>
                <w:noProof/>
                <w:webHidden/>
              </w:rPr>
              <w:t>49</w:t>
            </w:r>
            <w:r>
              <w:rPr>
                <w:noProof/>
                <w:webHidden/>
              </w:rPr>
              <w:fldChar w:fldCharType="end"/>
            </w:r>
          </w:hyperlink>
        </w:p>
        <w:p w14:paraId="65ABD0F7" w14:textId="63CAF369"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0" w:history="1">
            <w:r w:rsidRPr="00663975">
              <w:rPr>
                <w:rStyle w:val="Hyperlink"/>
                <w:iCs/>
                <w:noProof/>
              </w:rPr>
              <w:t>15.4</w:t>
            </w:r>
            <w:r>
              <w:rPr>
                <w:rFonts w:eastAsiaTheme="minorEastAsia"/>
                <w:smallCaps w:val="0"/>
                <w:noProof/>
                <w:kern w:val="2"/>
                <w:sz w:val="24"/>
                <w:szCs w:val="24"/>
                <w:lang w:val="en-US"/>
                <w14:ligatures w14:val="standardContextual"/>
              </w:rPr>
              <w:tab/>
            </w:r>
            <w:r w:rsidRPr="00663975">
              <w:rPr>
                <w:rStyle w:val="Hyperlink"/>
                <w:noProof/>
              </w:rPr>
              <w:t>Adding Custom IOC without Metadata</w:t>
            </w:r>
            <w:r>
              <w:rPr>
                <w:noProof/>
                <w:webHidden/>
              </w:rPr>
              <w:tab/>
            </w:r>
            <w:r>
              <w:rPr>
                <w:noProof/>
                <w:webHidden/>
              </w:rPr>
              <w:fldChar w:fldCharType="begin"/>
            </w:r>
            <w:r>
              <w:rPr>
                <w:noProof/>
                <w:webHidden/>
              </w:rPr>
              <w:instrText xml:space="preserve"> PAGEREF _Toc204080560 \h </w:instrText>
            </w:r>
            <w:r>
              <w:rPr>
                <w:noProof/>
                <w:webHidden/>
              </w:rPr>
            </w:r>
            <w:r>
              <w:rPr>
                <w:noProof/>
                <w:webHidden/>
              </w:rPr>
              <w:fldChar w:fldCharType="separate"/>
            </w:r>
            <w:r w:rsidR="00A45FDF">
              <w:rPr>
                <w:noProof/>
                <w:webHidden/>
              </w:rPr>
              <w:t>49</w:t>
            </w:r>
            <w:r>
              <w:rPr>
                <w:noProof/>
                <w:webHidden/>
              </w:rPr>
              <w:fldChar w:fldCharType="end"/>
            </w:r>
          </w:hyperlink>
        </w:p>
        <w:p w14:paraId="0B7C7106" w14:textId="3061167C"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1" w:history="1">
            <w:r w:rsidRPr="00663975">
              <w:rPr>
                <w:rStyle w:val="Hyperlink"/>
                <w:iCs/>
                <w:noProof/>
              </w:rPr>
              <w:t>15.5</w:t>
            </w:r>
            <w:r>
              <w:rPr>
                <w:rFonts w:eastAsiaTheme="minorEastAsia"/>
                <w:smallCaps w:val="0"/>
                <w:noProof/>
                <w:kern w:val="2"/>
                <w:sz w:val="24"/>
                <w:szCs w:val="24"/>
                <w:lang w:val="en-US"/>
                <w14:ligatures w14:val="standardContextual"/>
              </w:rPr>
              <w:tab/>
            </w:r>
            <w:r w:rsidRPr="00663975">
              <w:rPr>
                <w:rStyle w:val="Hyperlink"/>
                <w:noProof/>
              </w:rPr>
              <w:t>Importing custom IOCs with metadata</w:t>
            </w:r>
            <w:r>
              <w:rPr>
                <w:noProof/>
                <w:webHidden/>
              </w:rPr>
              <w:tab/>
            </w:r>
            <w:r>
              <w:rPr>
                <w:noProof/>
                <w:webHidden/>
              </w:rPr>
              <w:fldChar w:fldCharType="begin"/>
            </w:r>
            <w:r>
              <w:rPr>
                <w:noProof/>
                <w:webHidden/>
              </w:rPr>
              <w:instrText xml:space="preserve"> PAGEREF _Toc204080561 \h </w:instrText>
            </w:r>
            <w:r>
              <w:rPr>
                <w:noProof/>
                <w:webHidden/>
              </w:rPr>
            </w:r>
            <w:r>
              <w:rPr>
                <w:noProof/>
                <w:webHidden/>
              </w:rPr>
              <w:fldChar w:fldCharType="separate"/>
            </w:r>
            <w:r w:rsidR="00A45FDF">
              <w:rPr>
                <w:noProof/>
                <w:webHidden/>
              </w:rPr>
              <w:t>49</w:t>
            </w:r>
            <w:r>
              <w:rPr>
                <w:noProof/>
                <w:webHidden/>
              </w:rPr>
              <w:fldChar w:fldCharType="end"/>
            </w:r>
          </w:hyperlink>
        </w:p>
        <w:p w14:paraId="40089CC4" w14:textId="33D34D39"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2" w:history="1">
            <w:r w:rsidRPr="00663975">
              <w:rPr>
                <w:rStyle w:val="Hyperlink"/>
                <w:iCs/>
                <w:noProof/>
              </w:rPr>
              <w:t>15.6</w:t>
            </w:r>
            <w:r>
              <w:rPr>
                <w:rFonts w:eastAsiaTheme="minorEastAsia"/>
                <w:smallCaps w:val="0"/>
                <w:noProof/>
                <w:kern w:val="2"/>
                <w:sz w:val="24"/>
                <w:szCs w:val="24"/>
                <w:lang w:val="en-US"/>
                <w14:ligatures w14:val="standardContextual"/>
              </w:rPr>
              <w:tab/>
            </w:r>
            <w:r w:rsidRPr="00663975">
              <w:rPr>
                <w:rStyle w:val="Hyperlink"/>
                <w:noProof/>
              </w:rPr>
              <w:t>Editing custom IOCs</w:t>
            </w:r>
            <w:r>
              <w:rPr>
                <w:noProof/>
                <w:webHidden/>
              </w:rPr>
              <w:tab/>
            </w:r>
            <w:r>
              <w:rPr>
                <w:noProof/>
                <w:webHidden/>
              </w:rPr>
              <w:fldChar w:fldCharType="begin"/>
            </w:r>
            <w:r>
              <w:rPr>
                <w:noProof/>
                <w:webHidden/>
              </w:rPr>
              <w:instrText xml:space="preserve"> PAGEREF _Toc204080562 \h </w:instrText>
            </w:r>
            <w:r>
              <w:rPr>
                <w:noProof/>
                <w:webHidden/>
              </w:rPr>
            </w:r>
            <w:r>
              <w:rPr>
                <w:noProof/>
                <w:webHidden/>
              </w:rPr>
              <w:fldChar w:fldCharType="separate"/>
            </w:r>
            <w:r w:rsidR="00A45FDF">
              <w:rPr>
                <w:noProof/>
                <w:webHidden/>
              </w:rPr>
              <w:t>49</w:t>
            </w:r>
            <w:r>
              <w:rPr>
                <w:noProof/>
                <w:webHidden/>
              </w:rPr>
              <w:fldChar w:fldCharType="end"/>
            </w:r>
          </w:hyperlink>
        </w:p>
        <w:p w14:paraId="2572DDC7" w14:textId="41F59BBD"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3" w:history="1">
            <w:r w:rsidRPr="00663975">
              <w:rPr>
                <w:rStyle w:val="Hyperlink"/>
                <w:iCs/>
                <w:noProof/>
              </w:rPr>
              <w:t>15.7</w:t>
            </w:r>
            <w:r>
              <w:rPr>
                <w:rFonts w:eastAsiaTheme="minorEastAsia"/>
                <w:smallCaps w:val="0"/>
                <w:noProof/>
                <w:kern w:val="2"/>
                <w:sz w:val="24"/>
                <w:szCs w:val="24"/>
                <w:lang w:val="en-US"/>
                <w14:ligatures w14:val="standardContextual"/>
              </w:rPr>
              <w:tab/>
            </w:r>
            <w:r w:rsidRPr="00663975">
              <w:rPr>
                <w:rStyle w:val="Hyperlink"/>
                <w:noProof/>
              </w:rPr>
              <w:t>Deleting custom IOCs</w:t>
            </w:r>
            <w:r>
              <w:rPr>
                <w:noProof/>
                <w:webHidden/>
              </w:rPr>
              <w:tab/>
            </w:r>
            <w:r>
              <w:rPr>
                <w:noProof/>
                <w:webHidden/>
              </w:rPr>
              <w:fldChar w:fldCharType="begin"/>
            </w:r>
            <w:r>
              <w:rPr>
                <w:noProof/>
                <w:webHidden/>
              </w:rPr>
              <w:instrText xml:space="preserve"> PAGEREF _Toc204080563 \h </w:instrText>
            </w:r>
            <w:r>
              <w:rPr>
                <w:noProof/>
                <w:webHidden/>
              </w:rPr>
            </w:r>
            <w:r>
              <w:rPr>
                <w:noProof/>
                <w:webHidden/>
              </w:rPr>
              <w:fldChar w:fldCharType="separate"/>
            </w:r>
            <w:r w:rsidR="00A45FDF">
              <w:rPr>
                <w:noProof/>
                <w:webHidden/>
              </w:rPr>
              <w:t>50</w:t>
            </w:r>
            <w:r>
              <w:rPr>
                <w:noProof/>
                <w:webHidden/>
              </w:rPr>
              <w:fldChar w:fldCharType="end"/>
            </w:r>
          </w:hyperlink>
        </w:p>
        <w:p w14:paraId="42B2D536" w14:textId="58B7659A"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4" w:history="1">
            <w:r w:rsidRPr="00663975">
              <w:rPr>
                <w:rStyle w:val="Hyperlink"/>
                <w:iCs/>
                <w:noProof/>
              </w:rPr>
              <w:t>15.8</w:t>
            </w:r>
            <w:r>
              <w:rPr>
                <w:rFonts w:eastAsiaTheme="minorEastAsia"/>
                <w:smallCaps w:val="0"/>
                <w:noProof/>
                <w:kern w:val="2"/>
                <w:sz w:val="24"/>
                <w:szCs w:val="24"/>
                <w:lang w:val="en-US"/>
                <w14:ligatures w14:val="standardContextual"/>
              </w:rPr>
              <w:tab/>
            </w:r>
            <w:r w:rsidRPr="00663975">
              <w:rPr>
                <w:rStyle w:val="Hyperlink"/>
                <w:noProof/>
              </w:rPr>
              <w:t>Exporting custom IOCs</w:t>
            </w:r>
            <w:r>
              <w:rPr>
                <w:noProof/>
                <w:webHidden/>
              </w:rPr>
              <w:tab/>
            </w:r>
            <w:r>
              <w:rPr>
                <w:noProof/>
                <w:webHidden/>
              </w:rPr>
              <w:fldChar w:fldCharType="begin"/>
            </w:r>
            <w:r>
              <w:rPr>
                <w:noProof/>
                <w:webHidden/>
              </w:rPr>
              <w:instrText xml:space="preserve"> PAGEREF _Toc204080564 \h </w:instrText>
            </w:r>
            <w:r>
              <w:rPr>
                <w:noProof/>
                <w:webHidden/>
              </w:rPr>
            </w:r>
            <w:r>
              <w:rPr>
                <w:noProof/>
                <w:webHidden/>
              </w:rPr>
              <w:fldChar w:fldCharType="separate"/>
            </w:r>
            <w:r w:rsidR="00A45FDF">
              <w:rPr>
                <w:noProof/>
                <w:webHidden/>
              </w:rPr>
              <w:t>50</w:t>
            </w:r>
            <w:r>
              <w:rPr>
                <w:noProof/>
                <w:webHidden/>
              </w:rPr>
              <w:fldChar w:fldCharType="end"/>
            </w:r>
          </w:hyperlink>
        </w:p>
        <w:p w14:paraId="61AA621D" w14:textId="352ED41B"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5" w:history="1">
            <w:r w:rsidRPr="00663975">
              <w:rPr>
                <w:rStyle w:val="Hyperlink"/>
                <w:iCs/>
                <w:noProof/>
              </w:rPr>
              <w:t>15.9</w:t>
            </w:r>
            <w:r>
              <w:rPr>
                <w:rFonts w:eastAsiaTheme="minorEastAsia"/>
                <w:smallCaps w:val="0"/>
                <w:noProof/>
                <w:kern w:val="2"/>
                <w:sz w:val="24"/>
                <w:szCs w:val="24"/>
                <w:lang w:val="en-US"/>
                <w14:ligatures w14:val="standardContextual"/>
              </w:rPr>
              <w:tab/>
            </w:r>
            <w:r w:rsidRPr="00663975">
              <w:rPr>
                <w:rStyle w:val="Hyperlink"/>
                <w:noProof/>
              </w:rPr>
              <w:t>Viewing custom IOCs</w:t>
            </w:r>
            <w:r>
              <w:rPr>
                <w:noProof/>
                <w:webHidden/>
              </w:rPr>
              <w:tab/>
            </w:r>
            <w:r>
              <w:rPr>
                <w:noProof/>
                <w:webHidden/>
              </w:rPr>
              <w:fldChar w:fldCharType="begin"/>
            </w:r>
            <w:r>
              <w:rPr>
                <w:noProof/>
                <w:webHidden/>
              </w:rPr>
              <w:instrText xml:space="preserve"> PAGEREF _Toc204080565 \h </w:instrText>
            </w:r>
            <w:r>
              <w:rPr>
                <w:noProof/>
                <w:webHidden/>
              </w:rPr>
            </w:r>
            <w:r>
              <w:rPr>
                <w:noProof/>
                <w:webHidden/>
              </w:rPr>
              <w:fldChar w:fldCharType="separate"/>
            </w:r>
            <w:r w:rsidR="00A45FDF">
              <w:rPr>
                <w:noProof/>
                <w:webHidden/>
              </w:rPr>
              <w:t>50</w:t>
            </w:r>
            <w:r>
              <w:rPr>
                <w:noProof/>
                <w:webHidden/>
              </w:rPr>
              <w:fldChar w:fldCharType="end"/>
            </w:r>
          </w:hyperlink>
        </w:p>
        <w:p w14:paraId="6082E925" w14:textId="71A3A194" w:rsidR="009712D8" w:rsidRDefault="009712D8">
          <w:pPr>
            <w:pStyle w:val="TOC2"/>
            <w:tabs>
              <w:tab w:val="left" w:pos="1080"/>
              <w:tab w:val="right" w:leader="dot" w:pos="9016"/>
            </w:tabs>
            <w:rPr>
              <w:rFonts w:eastAsiaTheme="minorEastAsia"/>
              <w:smallCaps w:val="0"/>
              <w:noProof/>
              <w:kern w:val="2"/>
              <w:sz w:val="24"/>
              <w:szCs w:val="24"/>
              <w:lang w:val="en-US"/>
              <w14:ligatures w14:val="standardContextual"/>
            </w:rPr>
          </w:pPr>
          <w:hyperlink w:anchor="_Toc204080566" w:history="1">
            <w:r w:rsidRPr="00663975">
              <w:rPr>
                <w:rStyle w:val="Hyperlink"/>
                <w:iCs/>
                <w:noProof/>
              </w:rPr>
              <w:t>15.10</w:t>
            </w:r>
            <w:r>
              <w:rPr>
                <w:rFonts w:eastAsiaTheme="minorEastAsia"/>
                <w:smallCaps w:val="0"/>
                <w:noProof/>
                <w:kern w:val="2"/>
                <w:sz w:val="24"/>
                <w:szCs w:val="24"/>
                <w:lang w:val="en-US"/>
                <w14:ligatures w14:val="standardContextual"/>
              </w:rPr>
              <w:tab/>
            </w:r>
            <w:r w:rsidRPr="00663975">
              <w:rPr>
                <w:rStyle w:val="Hyperlink"/>
                <w:noProof/>
              </w:rPr>
              <w:t>Viewing the custom IOC audit log</w:t>
            </w:r>
            <w:r>
              <w:rPr>
                <w:noProof/>
                <w:webHidden/>
              </w:rPr>
              <w:tab/>
            </w:r>
            <w:r>
              <w:rPr>
                <w:noProof/>
                <w:webHidden/>
              </w:rPr>
              <w:fldChar w:fldCharType="begin"/>
            </w:r>
            <w:r>
              <w:rPr>
                <w:noProof/>
                <w:webHidden/>
              </w:rPr>
              <w:instrText xml:space="preserve"> PAGEREF _Toc204080566 \h </w:instrText>
            </w:r>
            <w:r>
              <w:rPr>
                <w:noProof/>
                <w:webHidden/>
              </w:rPr>
            </w:r>
            <w:r>
              <w:rPr>
                <w:noProof/>
                <w:webHidden/>
              </w:rPr>
              <w:fldChar w:fldCharType="separate"/>
            </w:r>
            <w:r w:rsidR="00A45FDF">
              <w:rPr>
                <w:noProof/>
                <w:webHidden/>
              </w:rPr>
              <w:t>51</w:t>
            </w:r>
            <w:r>
              <w:rPr>
                <w:noProof/>
                <w:webHidden/>
              </w:rPr>
              <w:fldChar w:fldCharType="end"/>
            </w:r>
          </w:hyperlink>
        </w:p>
        <w:p w14:paraId="19371EE3" w14:textId="54D2CB4A"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67" w:history="1">
            <w:r w:rsidRPr="00663975">
              <w:rPr>
                <w:rStyle w:val="Hyperlink"/>
                <w:iCs/>
                <w:noProof/>
              </w:rPr>
              <w:t>16</w:t>
            </w:r>
            <w:r>
              <w:rPr>
                <w:rFonts w:eastAsiaTheme="minorEastAsia"/>
                <w:b w:val="0"/>
                <w:bCs w:val="0"/>
                <w:caps w:val="0"/>
                <w:noProof/>
                <w:kern w:val="2"/>
                <w:sz w:val="24"/>
                <w:szCs w:val="24"/>
                <w:lang w:val="en-US"/>
                <w14:ligatures w14:val="standardContextual"/>
              </w:rPr>
              <w:tab/>
            </w:r>
            <w:r w:rsidRPr="00663975">
              <w:rPr>
                <w:rStyle w:val="Hyperlink"/>
                <w:noProof/>
              </w:rPr>
              <w:t>Hunting Scenarios</w:t>
            </w:r>
            <w:r>
              <w:rPr>
                <w:noProof/>
                <w:webHidden/>
              </w:rPr>
              <w:tab/>
            </w:r>
            <w:r>
              <w:rPr>
                <w:noProof/>
                <w:webHidden/>
              </w:rPr>
              <w:fldChar w:fldCharType="begin"/>
            </w:r>
            <w:r>
              <w:rPr>
                <w:noProof/>
                <w:webHidden/>
              </w:rPr>
              <w:instrText xml:space="preserve"> PAGEREF _Toc204080567 \h </w:instrText>
            </w:r>
            <w:r>
              <w:rPr>
                <w:noProof/>
                <w:webHidden/>
              </w:rPr>
            </w:r>
            <w:r>
              <w:rPr>
                <w:noProof/>
                <w:webHidden/>
              </w:rPr>
              <w:fldChar w:fldCharType="separate"/>
            </w:r>
            <w:r w:rsidR="00A45FDF">
              <w:rPr>
                <w:noProof/>
                <w:webHidden/>
              </w:rPr>
              <w:t>51</w:t>
            </w:r>
            <w:r>
              <w:rPr>
                <w:noProof/>
                <w:webHidden/>
              </w:rPr>
              <w:fldChar w:fldCharType="end"/>
            </w:r>
          </w:hyperlink>
        </w:p>
        <w:p w14:paraId="72A8BA43" w14:textId="30D22740"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8" w:history="1">
            <w:r w:rsidRPr="00663975">
              <w:rPr>
                <w:rStyle w:val="Hyperlink"/>
                <w:iCs/>
                <w:noProof/>
              </w:rPr>
              <w:t>16.1</w:t>
            </w:r>
            <w:r>
              <w:rPr>
                <w:rFonts w:eastAsiaTheme="minorEastAsia"/>
                <w:smallCaps w:val="0"/>
                <w:noProof/>
                <w:kern w:val="2"/>
                <w:sz w:val="24"/>
                <w:szCs w:val="24"/>
                <w:lang w:val="en-US"/>
                <w14:ligatures w14:val="standardContextual"/>
              </w:rPr>
              <w:tab/>
            </w:r>
            <w:r w:rsidRPr="00663975">
              <w:rPr>
                <w:rStyle w:val="Hyperlink"/>
                <w:noProof/>
              </w:rPr>
              <w:t>Normal Threat Hunt using Crowdstrike falcon.</w:t>
            </w:r>
            <w:r>
              <w:rPr>
                <w:noProof/>
                <w:webHidden/>
              </w:rPr>
              <w:tab/>
            </w:r>
            <w:r>
              <w:rPr>
                <w:noProof/>
                <w:webHidden/>
              </w:rPr>
              <w:fldChar w:fldCharType="begin"/>
            </w:r>
            <w:r>
              <w:rPr>
                <w:noProof/>
                <w:webHidden/>
              </w:rPr>
              <w:instrText xml:space="preserve"> PAGEREF _Toc204080568 \h </w:instrText>
            </w:r>
            <w:r>
              <w:rPr>
                <w:noProof/>
                <w:webHidden/>
              </w:rPr>
            </w:r>
            <w:r>
              <w:rPr>
                <w:noProof/>
                <w:webHidden/>
              </w:rPr>
              <w:fldChar w:fldCharType="separate"/>
            </w:r>
            <w:r w:rsidR="00A45FDF">
              <w:rPr>
                <w:noProof/>
                <w:webHidden/>
              </w:rPr>
              <w:t>51</w:t>
            </w:r>
            <w:r>
              <w:rPr>
                <w:noProof/>
                <w:webHidden/>
              </w:rPr>
              <w:fldChar w:fldCharType="end"/>
            </w:r>
          </w:hyperlink>
        </w:p>
        <w:p w14:paraId="4DFE8756" w14:textId="572005B2"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69" w:history="1">
            <w:r w:rsidRPr="00663975">
              <w:rPr>
                <w:rStyle w:val="Hyperlink"/>
                <w:iCs/>
                <w:noProof/>
              </w:rPr>
              <w:t>16.2</w:t>
            </w:r>
            <w:r>
              <w:rPr>
                <w:rFonts w:eastAsiaTheme="minorEastAsia"/>
                <w:smallCaps w:val="0"/>
                <w:noProof/>
                <w:kern w:val="2"/>
                <w:sz w:val="24"/>
                <w:szCs w:val="24"/>
                <w:lang w:val="en-US"/>
                <w14:ligatures w14:val="standardContextual"/>
              </w:rPr>
              <w:tab/>
            </w:r>
            <w:r w:rsidRPr="00663975">
              <w:rPr>
                <w:rStyle w:val="Hyperlink"/>
                <w:noProof/>
              </w:rPr>
              <w:t>Threat Hunting on Linux</w:t>
            </w:r>
            <w:r>
              <w:rPr>
                <w:noProof/>
                <w:webHidden/>
              </w:rPr>
              <w:tab/>
            </w:r>
            <w:r>
              <w:rPr>
                <w:noProof/>
                <w:webHidden/>
              </w:rPr>
              <w:fldChar w:fldCharType="begin"/>
            </w:r>
            <w:r>
              <w:rPr>
                <w:noProof/>
                <w:webHidden/>
              </w:rPr>
              <w:instrText xml:space="preserve"> PAGEREF _Toc204080569 \h </w:instrText>
            </w:r>
            <w:r>
              <w:rPr>
                <w:noProof/>
                <w:webHidden/>
              </w:rPr>
            </w:r>
            <w:r>
              <w:rPr>
                <w:noProof/>
                <w:webHidden/>
              </w:rPr>
              <w:fldChar w:fldCharType="separate"/>
            </w:r>
            <w:r w:rsidR="00A45FDF">
              <w:rPr>
                <w:noProof/>
                <w:webHidden/>
              </w:rPr>
              <w:t>58</w:t>
            </w:r>
            <w:r>
              <w:rPr>
                <w:noProof/>
                <w:webHidden/>
              </w:rPr>
              <w:fldChar w:fldCharType="end"/>
            </w:r>
          </w:hyperlink>
        </w:p>
        <w:p w14:paraId="389AD6C5" w14:textId="20793BE7"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70" w:history="1">
            <w:r w:rsidRPr="00663975">
              <w:rPr>
                <w:rStyle w:val="Hyperlink"/>
                <w:iCs/>
                <w:noProof/>
              </w:rPr>
              <w:t>16.3</w:t>
            </w:r>
            <w:r>
              <w:rPr>
                <w:rFonts w:eastAsiaTheme="minorEastAsia"/>
                <w:smallCaps w:val="0"/>
                <w:noProof/>
                <w:kern w:val="2"/>
                <w:sz w:val="24"/>
                <w:szCs w:val="24"/>
                <w:lang w:val="en-US"/>
                <w14:ligatures w14:val="standardContextual"/>
              </w:rPr>
              <w:tab/>
            </w:r>
            <w:r w:rsidRPr="00663975">
              <w:rPr>
                <w:rStyle w:val="Hyperlink"/>
                <w:noProof/>
              </w:rPr>
              <w:t>Web Shells</w:t>
            </w:r>
            <w:r>
              <w:rPr>
                <w:noProof/>
                <w:webHidden/>
              </w:rPr>
              <w:tab/>
            </w:r>
            <w:r>
              <w:rPr>
                <w:noProof/>
                <w:webHidden/>
              </w:rPr>
              <w:fldChar w:fldCharType="begin"/>
            </w:r>
            <w:r>
              <w:rPr>
                <w:noProof/>
                <w:webHidden/>
              </w:rPr>
              <w:instrText xml:space="preserve"> PAGEREF _Toc204080570 \h </w:instrText>
            </w:r>
            <w:r>
              <w:rPr>
                <w:noProof/>
                <w:webHidden/>
              </w:rPr>
            </w:r>
            <w:r>
              <w:rPr>
                <w:noProof/>
                <w:webHidden/>
              </w:rPr>
              <w:fldChar w:fldCharType="separate"/>
            </w:r>
            <w:r w:rsidR="00A45FDF">
              <w:rPr>
                <w:noProof/>
                <w:webHidden/>
              </w:rPr>
              <w:t>65</w:t>
            </w:r>
            <w:r>
              <w:rPr>
                <w:noProof/>
                <w:webHidden/>
              </w:rPr>
              <w:fldChar w:fldCharType="end"/>
            </w:r>
          </w:hyperlink>
        </w:p>
        <w:p w14:paraId="272E05F4" w14:textId="0A40FB22"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71" w:history="1">
            <w:r w:rsidRPr="00663975">
              <w:rPr>
                <w:rStyle w:val="Hyperlink"/>
                <w:iCs/>
                <w:noProof/>
              </w:rPr>
              <w:t>16.4</w:t>
            </w:r>
            <w:r>
              <w:rPr>
                <w:rFonts w:eastAsiaTheme="minorEastAsia"/>
                <w:smallCaps w:val="0"/>
                <w:noProof/>
                <w:kern w:val="2"/>
                <w:sz w:val="24"/>
                <w:szCs w:val="24"/>
                <w:lang w:val="en-US"/>
                <w14:ligatures w14:val="standardContextual"/>
              </w:rPr>
              <w:tab/>
            </w:r>
            <w:r w:rsidRPr="00663975">
              <w:rPr>
                <w:rStyle w:val="Hyperlink"/>
                <w:noProof/>
              </w:rPr>
              <w:t>Event Searches</w:t>
            </w:r>
            <w:r>
              <w:rPr>
                <w:noProof/>
                <w:webHidden/>
              </w:rPr>
              <w:tab/>
            </w:r>
            <w:r>
              <w:rPr>
                <w:noProof/>
                <w:webHidden/>
              </w:rPr>
              <w:fldChar w:fldCharType="begin"/>
            </w:r>
            <w:r>
              <w:rPr>
                <w:noProof/>
                <w:webHidden/>
              </w:rPr>
              <w:instrText xml:space="preserve"> PAGEREF _Toc204080571 \h </w:instrText>
            </w:r>
            <w:r>
              <w:rPr>
                <w:noProof/>
                <w:webHidden/>
              </w:rPr>
            </w:r>
            <w:r>
              <w:rPr>
                <w:noProof/>
                <w:webHidden/>
              </w:rPr>
              <w:fldChar w:fldCharType="separate"/>
            </w:r>
            <w:r w:rsidR="00A45FDF">
              <w:rPr>
                <w:noProof/>
                <w:webHidden/>
              </w:rPr>
              <w:t>69</w:t>
            </w:r>
            <w:r>
              <w:rPr>
                <w:noProof/>
                <w:webHidden/>
              </w:rPr>
              <w:fldChar w:fldCharType="end"/>
            </w:r>
          </w:hyperlink>
        </w:p>
        <w:p w14:paraId="2BA738EF" w14:textId="5E47BDA3"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72" w:history="1">
            <w:r w:rsidRPr="00663975">
              <w:rPr>
                <w:rStyle w:val="Hyperlink"/>
                <w:iCs/>
                <w:noProof/>
              </w:rPr>
              <w:t>16.5</w:t>
            </w:r>
            <w:r>
              <w:rPr>
                <w:rFonts w:eastAsiaTheme="minorEastAsia"/>
                <w:smallCaps w:val="0"/>
                <w:noProof/>
                <w:kern w:val="2"/>
                <w:sz w:val="24"/>
                <w:szCs w:val="24"/>
                <w:lang w:val="en-US"/>
                <w14:ligatures w14:val="standardContextual"/>
              </w:rPr>
              <w:tab/>
            </w:r>
            <w:r w:rsidRPr="00663975">
              <w:rPr>
                <w:rStyle w:val="Hyperlink"/>
                <w:noProof/>
              </w:rPr>
              <w:t>INDICATOR SEARCHING</w:t>
            </w:r>
            <w:r>
              <w:rPr>
                <w:noProof/>
                <w:webHidden/>
              </w:rPr>
              <w:tab/>
            </w:r>
            <w:r>
              <w:rPr>
                <w:noProof/>
                <w:webHidden/>
              </w:rPr>
              <w:fldChar w:fldCharType="begin"/>
            </w:r>
            <w:r>
              <w:rPr>
                <w:noProof/>
                <w:webHidden/>
              </w:rPr>
              <w:instrText xml:space="preserve"> PAGEREF _Toc204080572 \h </w:instrText>
            </w:r>
            <w:r>
              <w:rPr>
                <w:noProof/>
                <w:webHidden/>
              </w:rPr>
            </w:r>
            <w:r>
              <w:rPr>
                <w:noProof/>
                <w:webHidden/>
              </w:rPr>
              <w:fldChar w:fldCharType="separate"/>
            </w:r>
            <w:r w:rsidR="00A45FDF">
              <w:rPr>
                <w:noProof/>
                <w:webHidden/>
              </w:rPr>
              <w:t>74</w:t>
            </w:r>
            <w:r>
              <w:rPr>
                <w:noProof/>
                <w:webHidden/>
              </w:rPr>
              <w:fldChar w:fldCharType="end"/>
            </w:r>
          </w:hyperlink>
        </w:p>
        <w:p w14:paraId="493FF3C1" w14:textId="023F00E6" w:rsidR="009712D8" w:rsidRDefault="009712D8">
          <w:pPr>
            <w:pStyle w:val="TOC2"/>
            <w:tabs>
              <w:tab w:val="left" w:pos="900"/>
              <w:tab w:val="right" w:leader="dot" w:pos="9016"/>
            </w:tabs>
            <w:rPr>
              <w:rFonts w:eastAsiaTheme="minorEastAsia"/>
              <w:smallCaps w:val="0"/>
              <w:noProof/>
              <w:kern w:val="2"/>
              <w:sz w:val="24"/>
              <w:szCs w:val="24"/>
              <w:lang w:val="en-US"/>
              <w14:ligatures w14:val="standardContextual"/>
            </w:rPr>
          </w:pPr>
          <w:hyperlink w:anchor="_Toc204080573" w:history="1">
            <w:r w:rsidRPr="00663975">
              <w:rPr>
                <w:rStyle w:val="Hyperlink"/>
                <w:iCs/>
                <w:noProof/>
              </w:rPr>
              <w:t>16.6</w:t>
            </w:r>
            <w:r>
              <w:rPr>
                <w:rFonts w:eastAsiaTheme="minorEastAsia"/>
                <w:smallCaps w:val="0"/>
                <w:noProof/>
                <w:kern w:val="2"/>
                <w:sz w:val="24"/>
                <w:szCs w:val="24"/>
                <w:lang w:val="en-US"/>
                <w14:ligatures w14:val="standardContextual"/>
              </w:rPr>
              <w:tab/>
            </w:r>
            <w:r w:rsidRPr="00663975">
              <w:rPr>
                <w:rStyle w:val="Hyperlink"/>
                <w:noProof/>
              </w:rPr>
              <w:t>THE CROWDSTRIKE INDICATOR GRAPH</w:t>
            </w:r>
            <w:r>
              <w:rPr>
                <w:noProof/>
                <w:webHidden/>
              </w:rPr>
              <w:tab/>
            </w:r>
            <w:r>
              <w:rPr>
                <w:noProof/>
                <w:webHidden/>
              </w:rPr>
              <w:fldChar w:fldCharType="begin"/>
            </w:r>
            <w:r>
              <w:rPr>
                <w:noProof/>
                <w:webHidden/>
              </w:rPr>
              <w:instrText xml:space="preserve"> PAGEREF _Toc204080573 \h </w:instrText>
            </w:r>
            <w:r>
              <w:rPr>
                <w:noProof/>
                <w:webHidden/>
              </w:rPr>
            </w:r>
            <w:r>
              <w:rPr>
                <w:noProof/>
                <w:webHidden/>
              </w:rPr>
              <w:fldChar w:fldCharType="separate"/>
            </w:r>
            <w:r w:rsidR="00A45FDF">
              <w:rPr>
                <w:noProof/>
                <w:webHidden/>
              </w:rPr>
              <w:t>77</w:t>
            </w:r>
            <w:r>
              <w:rPr>
                <w:noProof/>
                <w:webHidden/>
              </w:rPr>
              <w:fldChar w:fldCharType="end"/>
            </w:r>
          </w:hyperlink>
        </w:p>
        <w:p w14:paraId="3576FF2B" w14:textId="3F2F8FED"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74" w:history="1">
            <w:r w:rsidRPr="00663975">
              <w:rPr>
                <w:rStyle w:val="Hyperlink"/>
                <w:iCs/>
                <w:noProof/>
              </w:rPr>
              <w:t>17</w:t>
            </w:r>
            <w:r>
              <w:rPr>
                <w:rFonts w:eastAsiaTheme="minorEastAsia"/>
                <w:b w:val="0"/>
                <w:bCs w:val="0"/>
                <w:caps w:val="0"/>
                <w:noProof/>
                <w:kern w:val="2"/>
                <w:sz w:val="24"/>
                <w:szCs w:val="24"/>
                <w:lang w:val="en-US"/>
                <w14:ligatures w14:val="standardContextual"/>
              </w:rPr>
              <w:tab/>
            </w:r>
            <w:r w:rsidRPr="00663975">
              <w:rPr>
                <w:rStyle w:val="Hyperlink"/>
                <w:noProof/>
              </w:rPr>
              <w:t>Process Flow</w:t>
            </w:r>
            <w:r>
              <w:rPr>
                <w:noProof/>
                <w:webHidden/>
              </w:rPr>
              <w:tab/>
            </w:r>
            <w:r>
              <w:rPr>
                <w:noProof/>
                <w:webHidden/>
              </w:rPr>
              <w:fldChar w:fldCharType="begin"/>
            </w:r>
            <w:r>
              <w:rPr>
                <w:noProof/>
                <w:webHidden/>
              </w:rPr>
              <w:instrText xml:space="preserve"> PAGEREF _Toc204080574 \h </w:instrText>
            </w:r>
            <w:r>
              <w:rPr>
                <w:noProof/>
                <w:webHidden/>
              </w:rPr>
            </w:r>
            <w:r>
              <w:rPr>
                <w:noProof/>
                <w:webHidden/>
              </w:rPr>
              <w:fldChar w:fldCharType="separate"/>
            </w:r>
            <w:r w:rsidR="00A45FDF">
              <w:rPr>
                <w:noProof/>
                <w:webHidden/>
              </w:rPr>
              <w:t>83</w:t>
            </w:r>
            <w:r>
              <w:rPr>
                <w:noProof/>
                <w:webHidden/>
              </w:rPr>
              <w:fldChar w:fldCharType="end"/>
            </w:r>
          </w:hyperlink>
        </w:p>
        <w:p w14:paraId="3127D61C" w14:textId="13CE351D"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75" w:history="1">
            <w:r w:rsidRPr="00663975">
              <w:rPr>
                <w:rStyle w:val="Hyperlink"/>
                <w:iCs/>
                <w:noProof/>
              </w:rPr>
              <w:t>18</w:t>
            </w:r>
            <w:r>
              <w:rPr>
                <w:rFonts w:eastAsiaTheme="minorEastAsia"/>
                <w:b w:val="0"/>
                <w:bCs w:val="0"/>
                <w:caps w:val="0"/>
                <w:noProof/>
                <w:kern w:val="2"/>
                <w:sz w:val="24"/>
                <w:szCs w:val="24"/>
                <w:lang w:val="en-US"/>
                <w14:ligatures w14:val="standardContextual"/>
              </w:rPr>
              <w:tab/>
            </w:r>
            <w:r w:rsidRPr="00663975">
              <w:rPr>
                <w:rStyle w:val="Hyperlink"/>
                <w:noProof/>
              </w:rPr>
              <w:t>Exception</w:t>
            </w:r>
            <w:r>
              <w:rPr>
                <w:noProof/>
                <w:webHidden/>
              </w:rPr>
              <w:tab/>
            </w:r>
            <w:r>
              <w:rPr>
                <w:noProof/>
                <w:webHidden/>
              </w:rPr>
              <w:fldChar w:fldCharType="begin"/>
            </w:r>
            <w:r>
              <w:rPr>
                <w:noProof/>
                <w:webHidden/>
              </w:rPr>
              <w:instrText xml:space="preserve"> PAGEREF _Toc204080575 \h </w:instrText>
            </w:r>
            <w:r>
              <w:rPr>
                <w:noProof/>
                <w:webHidden/>
              </w:rPr>
            </w:r>
            <w:r>
              <w:rPr>
                <w:noProof/>
                <w:webHidden/>
              </w:rPr>
              <w:fldChar w:fldCharType="separate"/>
            </w:r>
            <w:r w:rsidR="00A45FDF">
              <w:rPr>
                <w:noProof/>
                <w:webHidden/>
              </w:rPr>
              <w:t>83</w:t>
            </w:r>
            <w:r>
              <w:rPr>
                <w:noProof/>
                <w:webHidden/>
              </w:rPr>
              <w:fldChar w:fldCharType="end"/>
            </w:r>
          </w:hyperlink>
        </w:p>
        <w:p w14:paraId="604DC091" w14:textId="4C54662B"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76" w:history="1">
            <w:r w:rsidRPr="00663975">
              <w:rPr>
                <w:rStyle w:val="Hyperlink"/>
                <w:iCs/>
                <w:noProof/>
              </w:rPr>
              <w:t>19</w:t>
            </w:r>
            <w:r>
              <w:rPr>
                <w:rFonts w:eastAsiaTheme="minorEastAsia"/>
                <w:b w:val="0"/>
                <w:bCs w:val="0"/>
                <w:caps w:val="0"/>
                <w:noProof/>
                <w:kern w:val="2"/>
                <w:sz w:val="24"/>
                <w:szCs w:val="24"/>
                <w:lang w:val="en-US"/>
                <w14:ligatures w14:val="standardContextual"/>
              </w:rPr>
              <w:tab/>
            </w:r>
            <w:r w:rsidRPr="00663975">
              <w:rPr>
                <w:rStyle w:val="Hyperlink"/>
                <w:noProof/>
              </w:rPr>
              <w:t>CrowdStrike CSPM Scanning</w:t>
            </w:r>
            <w:r>
              <w:rPr>
                <w:noProof/>
                <w:webHidden/>
              </w:rPr>
              <w:tab/>
            </w:r>
            <w:r>
              <w:rPr>
                <w:noProof/>
                <w:webHidden/>
              </w:rPr>
              <w:fldChar w:fldCharType="begin"/>
            </w:r>
            <w:r>
              <w:rPr>
                <w:noProof/>
                <w:webHidden/>
              </w:rPr>
              <w:instrText xml:space="preserve"> PAGEREF _Toc204080576 \h </w:instrText>
            </w:r>
            <w:r>
              <w:rPr>
                <w:noProof/>
                <w:webHidden/>
              </w:rPr>
            </w:r>
            <w:r>
              <w:rPr>
                <w:noProof/>
                <w:webHidden/>
              </w:rPr>
              <w:fldChar w:fldCharType="separate"/>
            </w:r>
            <w:r w:rsidR="00A45FDF">
              <w:rPr>
                <w:noProof/>
                <w:webHidden/>
              </w:rPr>
              <w:t>84</w:t>
            </w:r>
            <w:r>
              <w:rPr>
                <w:noProof/>
                <w:webHidden/>
              </w:rPr>
              <w:fldChar w:fldCharType="end"/>
            </w:r>
          </w:hyperlink>
        </w:p>
        <w:p w14:paraId="21E1770F" w14:textId="25A9B77B"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77" w:history="1">
            <w:r w:rsidRPr="00663975">
              <w:rPr>
                <w:rStyle w:val="Hyperlink"/>
                <w:iCs/>
                <w:noProof/>
              </w:rPr>
              <w:t>20</w:t>
            </w:r>
            <w:r>
              <w:rPr>
                <w:rFonts w:eastAsiaTheme="minorEastAsia"/>
                <w:b w:val="0"/>
                <w:bCs w:val="0"/>
                <w:caps w:val="0"/>
                <w:noProof/>
                <w:kern w:val="2"/>
                <w:sz w:val="24"/>
                <w:szCs w:val="24"/>
                <w:lang w:val="en-US"/>
                <w14:ligatures w14:val="standardContextual"/>
              </w:rPr>
              <w:tab/>
            </w:r>
            <w:r w:rsidRPr="00663975">
              <w:rPr>
                <w:rStyle w:val="Hyperlink"/>
                <w:noProof/>
              </w:rPr>
              <w:t>References</w:t>
            </w:r>
            <w:r>
              <w:rPr>
                <w:noProof/>
                <w:webHidden/>
              </w:rPr>
              <w:tab/>
            </w:r>
            <w:r>
              <w:rPr>
                <w:noProof/>
                <w:webHidden/>
              </w:rPr>
              <w:fldChar w:fldCharType="begin"/>
            </w:r>
            <w:r>
              <w:rPr>
                <w:noProof/>
                <w:webHidden/>
              </w:rPr>
              <w:instrText xml:space="preserve"> PAGEREF _Toc204080577 \h </w:instrText>
            </w:r>
            <w:r>
              <w:rPr>
                <w:noProof/>
                <w:webHidden/>
              </w:rPr>
            </w:r>
            <w:r>
              <w:rPr>
                <w:noProof/>
                <w:webHidden/>
              </w:rPr>
              <w:fldChar w:fldCharType="separate"/>
            </w:r>
            <w:r w:rsidR="00A45FDF">
              <w:rPr>
                <w:noProof/>
                <w:webHidden/>
              </w:rPr>
              <w:t>85</w:t>
            </w:r>
            <w:r>
              <w:rPr>
                <w:noProof/>
                <w:webHidden/>
              </w:rPr>
              <w:fldChar w:fldCharType="end"/>
            </w:r>
          </w:hyperlink>
        </w:p>
        <w:p w14:paraId="61A14201" w14:textId="7F3C77DC" w:rsidR="009712D8" w:rsidRDefault="009712D8">
          <w:pPr>
            <w:pStyle w:val="TOC1"/>
            <w:tabs>
              <w:tab w:val="left" w:pos="540"/>
              <w:tab w:val="right" w:leader="dot" w:pos="9016"/>
            </w:tabs>
            <w:rPr>
              <w:rFonts w:eastAsiaTheme="minorEastAsia"/>
              <w:b w:val="0"/>
              <w:bCs w:val="0"/>
              <w:caps w:val="0"/>
              <w:noProof/>
              <w:kern w:val="2"/>
              <w:sz w:val="24"/>
              <w:szCs w:val="24"/>
              <w:lang w:val="en-US"/>
              <w14:ligatures w14:val="standardContextual"/>
            </w:rPr>
          </w:pPr>
          <w:hyperlink w:anchor="_Toc204080578" w:history="1">
            <w:r w:rsidRPr="00663975">
              <w:rPr>
                <w:rStyle w:val="Hyperlink"/>
                <w:iCs/>
                <w:noProof/>
              </w:rPr>
              <w:t>21</w:t>
            </w:r>
            <w:r>
              <w:rPr>
                <w:rFonts w:eastAsiaTheme="minorEastAsia"/>
                <w:b w:val="0"/>
                <w:bCs w:val="0"/>
                <w:caps w:val="0"/>
                <w:noProof/>
                <w:kern w:val="2"/>
                <w:sz w:val="24"/>
                <w:szCs w:val="24"/>
                <w:lang w:val="en-US"/>
                <w14:ligatures w14:val="standardContextual"/>
              </w:rPr>
              <w:tab/>
            </w:r>
            <w:r w:rsidRPr="00663975">
              <w:rPr>
                <w:rStyle w:val="Hyperlink"/>
                <w:noProof/>
              </w:rPr>
              <w:t>Appendix A: Document RACI Matrix</w:t>
            </w:r>
            <w:r>
              <w:rPr>
                <w:noProof/>
                <w:webHidden/>
              </w:rPr>
              <w:tab/>
            </w:r>
            <w:r>
              <w:rPr>
                <w:noProof/>
                <w:webHidden/>
              </w:rPr>
              <w:fldChar w:fldCharType="begin"/>
            </w:r>
            <w:r>
              <w:rPr>
                <w:noProof/>
                <w:webHidden/>
              </w:rPr>
              <w:instrText xml:space="preserve"> PAGEREF _Toc204080578 \h </w:instrText>
            </w:r>
            <w:r>
              <w:rPr>
                <w:noProof/>
                <w:webHidden/>
              </w:rPr>
            </w:r>
            <w:r>
              <w:rPr>
                <w:noProof/>
                <w:webHidden/>
              </w:rPr>
              <w:fldChar w:fldCharType="separate"/>
            </w:r>
            <w:r w:rsidR="00A45FDF">
              <w:rPr>
                <w:noProof/>
                <w:webHidden/>
              </w:rPr>
              <w:t>85</w:t>
            </w:r>
            <w:r>
              <w:rPr>
                <w:noProof/>
                <w:webHidden/>
              </w:rPr>
              <w:fldChar w:fldCharType="end"/>
            </w:r>
          </w:hyperlink>
        </w:p>
        <w:p w14:paraId="195B1929" w14:textId="026E0C1D" w:rsidR="00264126" w:rsidRDefault="00264126">
          <w:r>
            <w:rPr>
              <w:b/>
              <w:bCs/>
              <w:noProof/>
            </w:rPr>
            <w:fldChar w:fldCharType="end"/>
          </w:r>
          <w:r w:rsidR="00283153">
            <w:rPr>
              <w:b/>
              <w:bCs/>
              <w:noProof/>
            </w:rPr>
            <w:t xml:space="preserve">         </w:t>
          </w:r>
        </w:p>
      </w:sdtContent>
    </w:sdt>
    <w:p w14:paraId="56E0F9E2" w14:textId="77777777" w:rsidR="00F57C73" w:rsidRDefault="00F57C73" w:rsidP="00F57C73"/>
    <w:p w14:paraId="0FDF3197" w14:textId="77777777" w:rsidR="00816826" w:rsidRDefault="00816826" w:rsidP="00F57C73"/>
    <w:p w14:paraId="007E2335" w14:textId="77777777" w:rsidR="00816826" w:rsidRDefault="00816826" w:rsidP="00F57C73"/>
    <w:p w14:paraId="02196852" w14:textId="77777777" w:rsidR="00816826" w:rsidRDefault="00816826" w:rsidP="00F57C73"/>
    <w:p w14:paraId="23C3D0E2" w14:textId="77777777" w:rsidR="00816826" w:rsidRDefault="00816826" w:rsidP="00F57C73"/>
    <w:p w14:paraId="2A312AD5" w14:textId="77777777" w:rsidR="00816826" w:rsidRDefault="00816826" w:rsidP="00F57C73"/>
    <w:p w14:paraId="3B44E577" w14:textId="77777777" w:rsidR="0076270C" w:rsidRDefault="0076270C" w:rsidP="00F57C73"/>
    <w:p w14:paraId="5D23CB47" w14:textId="77777777" w:rsidR="0076270C" w:rsidRDefault="0076270C" w:rsidP="00F57C73"/>
    <w:p w14:paraId="413A3823" w14:textId="77777777" w:rsidR="0076270C" w:rsidRDefault="0076270C" w:rsidP="00F57C73"/>
    <w:p w14:paraId="71886C48" w14:textId="77777777" w:rsidR="0076270C" w:rsidRDefault="0076270C" w:rsidP="00F57C73"/>
    <w:p w14:paraId="19AEF0A2" w14:textId="77777777" w:rsidR="0076270C" w:rsidRDefault="0076270C" w:rsidP="00F57C73"/>
    <w:p w14:paraId="67522EAC" w14:textId="77777777" w:rsidR="0076270C" w:rsidRDefault="0076270C" w:rsidP="00F57C73"/>
    <w:p w14:paraId="56D562AF" w14:textId="77777777" w:rsidR="0076270C" w:rsidRDefault="0076270C" w:rsidP="00F57C73"/>
    <w:p w14:paraId="5337CA7C" w14:textId="77777777" w:rsidR="0076270C" w:rsidRDefault="0076270C" w:rsidP="00F57C73"/>
    <w:p w14:paraId="1E5FDB01" w14:textId="77777777" w:rsidR="0076270C" w:rsidRDefault="0076270C" w:rsidP="00F57C73"/>
    <w:p w14:paraId="5E6174AD" w14:textId="77777777" w:rsidR="0076270C" w:rsidRDefault="0076270C" w:rsidP="00F57C73"/>
    <w:p w14:paraId="5BC5FD58" w14:textId="77777777" w:rsidR="0076270C" w:rsidRDefault="0076270C" w:rsidP="00F57C73"/>
    <w:p w14:paraId="5594F368" w14:textId="77777777" w:rsidR="0076270C" w:rsidRDefault="0076270C" w:rsidP="00F57C73"/>
    <w:p w14:paraId="4E4ABFD6" w14:textId="77777777" w:rsidR="0076270C" w:rsidRDefault="0076270C" w:rsidP="00F57C73"/>
    <w:p w14:paraId="24AE5387" w14:textId="77777777" w:rsidR="0076270C" w:rsidRDefault="0076270C" w:rsidP="00F57C73"/>
    <w:p w14:paraId="4EC73344" w14:textId="77777777" w:rsidR="0076270C" w:rsidRDefault="0076270C" w:rsidP="00F57C73"/>
    <w:p w14:paraId="4B068DA5" w14:textId="77777777" w:rsidR="0076270C" w:rsidRDefault="0076270C" w:rsidP="00F57C73"/>
    <w:p w14:paraId="5574D9E4" w14:textId="77777777" w:rsidR="0076270C" w:rsidRDefault="0076270C" w:rsidP="00F57C73"/>
    <w:p w14:paraId="7ED7EFB1" w14:textId="77777777" w:rsidR="00816826" w:rsidRDefault="00816826" w:rsidP="00F57C73"/>
    <w:p w14:paraId="3D1360C6" w14:textId="77777777" w:rsidR="00816826" w:rsidRDefault="00816826" w:rsidP="00F57C73"/>
    <w:p w14:paraId="76EA77A0" w14:textId="6FA704FA" w:rsidR="7453DE12" w:rsidRDefault="7453DE12"/>
    <w:p w14:paraId="28072F8E" w14:textId="77777777" w:rsidR="009C005D" w:rsidRPr="009416BB" w:rsidRDefault="009C005D" w:rsidP="004F1B59">
      <w:pPr>
        <w:pStyle w:val="Heading3"/>
        <w:numPr>
          <w:ilvl w:val="0"/>
          <w:numId w:val="0"/>
        </w:numPr>
        <w:rPr>
          <w:rFonts w:eastAsiaTheme="majorEastAsia"/>
        </w:rPr>
      </w:pPr>
      <w:bookmarkStart w:id="6" w:name="_Toc102035590"/>
      <w:bookmarkStart w:id="7" w:name="_Toc204080482"/>
      <w:r>
        <w:lastRenderedPageBreak/>
        <w:t>Document Control</w:t>
      </w:r>
      <w:bookmarkEnd w:id="6"/>
      <w:bookmarkEnd w:id="7"/>
    </w:p>
    <w:tbl>
      <w:tblPr>
        <w:tblW w:w="9429" w:type="dxa"/>
        <w:tblLayout w:type="fixed"/>
        <w:tblLook w:val="04A0" w:firstRow="1" w:lastRow="0" w:firstColumn="1" w:lastColumn="0" w:noHBand="0" w:noVBand="1"/>
      </w:tblPr>
      <w:tblGrid>
        <w:gridCol w:w="4498"/>
        <w:gridCol w:w="4931"/>
      </w:tblGrid>
      <w:tr w:rsidR="0006246B" w:rsidRPr="00E1700A" w14:paraId="236DE75B"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36B826CA" w14:textId="77777777" w:rsidR="0006246B" w:rsidRPr="00373998" w:rsidRDefault="0006246B" w:rsidP="00EB7BEB">
            <w:pPr>
              <w:spacing w:after="117" w:line="240" w:lineRule="auto"/>
              <w:ind w:left="10" w:hanging="10"/>
              <w:rPr>
                <w:rFonts w:eastAsia="Bookman Old Style" w:cs="Bookman Old Style"/>
                <w:color w:val="0070C0"/>
              </w:rPr>
            </w:pPr>
            <w:r w:rsidRPr="003B2516">
              <w:rPr>
                <w:rFonts w:eastAsia="Bookman Old Style" w:cs="Bookman Old Style"/>
                <w:b/>
                <w:bCs/>
                <w:color w:val="0070C0"/>
              </w:rPr>
              <w:t xml:space="preserve">Document </w:t>
            </w:r>
            <w:r>
              <w:rPr>
                <w:rFonts w:eastAsia="Bookman Old Style" w:cs="Bookman Old Style"/>
                <w:b/>
                <w:bCs/>
                <w:color w:val="0070C0"/>
              </w:rPr>
              <w:t>ID</w:t>
            </w:r>
          </w:p>
        </w:tc>
        <w:tc>
          <w:tcPr>
            <w:tcW w:w="4931" w:type="dxa"/>
            <w:tcBorders>
              <w:top w:val="single" w:sz="6" w:space="0" w:color="auto"/>
              <w:left w:val="single" w:sz="6" w:space="0" w:color="auto"/>
              <w:bottom w:val="single" w:sz="6" w:space="0" w:color="auto"/>
              <w:right w:val="single" w:sz="6" w:space="0" w:color="auto"/>
            </w:tcBorders>
            <w:vAlign w:val="center"/>
          </w:tcPr>
          <w:p w14:paraId="51B4E2CE" w14:textId="77777777" w:rsidR="0006246B" w:rsidRPr="00E1700A" w:rsidRDefault="0006246B" w:rsidP="00EB7BE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ND</w:t>
            </w:r>
            <w:r w:rsidR="00264126">
              <w:rPr>
                <w:rFonts w:eastAsia="Bookman Old Style" w:cs="Bookman Old Style"/>
                <w:color w:val="000000" w:themeColor="text1"/>
              </w:rPr>
              <w:t>CS2022001</w:t>
            </w:r>
          </w:p>
        </w:tc>
      </w:tr>
      <w:tr w:rsidR="0006246B" w:rsidRPr="00E1700A" w14:paraId="22C6F8F2"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4A5164D3" w14:textId="77777777" w:rsidR="0006246B" w:rsidRPr="00373998" w:rsidRDefault="0006246B" w:rsidP="00EB7BEB">
            <w:pPr>
              <w:spacing w:after="117" w:line="240" w:lineRule="auto"/>
              <w:ind w:left="10" w:hanging="10"/>
              <w:rPr>
                <w:rFonts w:eastAsia="Bookman Old Style" w:cs="Bookman Old Style"/>
                <w:b/>
                <w:bCs/>
                <w:color w:val="0070C0"/>
              </w:rPr>
            </w:pPr>
            <w:r w:rsidRPr="003B2516">
              <w:rPr>
                <w:rFonts w:eastAsia="Bookman Old Style" w:cs="Bookman Old Style"/>
                <w:b/>
                <w:bCs/>
                <w:color w:val="0070C0"/>
              </w:rPr>
              <w:t>Document Name</w:t>
            </w:r>
          </w:p>
        </w:tc>
        <w:tc>
          <w:tcPr>
            <w:tcW w:w="4931" w:type="dxa"/>
            <w:tcBorders>
              <w:top w:val="single" w:sz="6" w:space="0" w:color="auto"/>
              <w:left w:val="single" w:sz="6" w:space="0" w:color="auto"/>
              <w:bottom w:val="single" w:sz="6" w:space="0" w:color="auto"/>
              <w:right w:val="single" w:sz="6" w:space="0" w:color="auto"/>
            </w:tcBorders>
            <w:vAlign w:val="center"/>
          </w:tcPr>
          <w:p w14:paraId="2F95D988" w14:textId="77777777" w:rsidR="0006246B" w:rsidRPr="00E1700A" w:rsidRDefault="00264126" w:rsidP="00EB7BEB">
            <w:pPr>
              <w:spacing w:after="117" w:line="240" w:lineRule="auto"/>
              <w:ind w:left="10" w:hanging="10"/>
              <w:rPr>
                <w:rFonts w:eastAsia="Bookman Old Style" w:cs="Bookman Old Style"/>
                <w:color w:val="000000" w:themeColor="text1"/>
              </w:rPr>
            </w:pPr>
            <w:r w:rsidRPr="00264126">
              <w:rPr>
                <w:rFonts w:eastAsia="Bookman Old Style" w:cs="Bookman Old Style"/>
                <w:color w:val="000000" w:themeColor="text1"/>
              </w:rPr>
              <w:t>Netradyne</w:t>
            </w:r>
            <w:r>
              <w:rPr>
                <w:rFonts w:eastAsia="Bookman Old Style" w:cs="Bookman Old Style"/>
                <w:color w:val="000000" w:themeColor="text1"/>
              </w:rPr>
              <w:t xml:space="preserve"> </w:t>
            </w:r>
            <w:r w:rsidRPr="00264126">
              <w:rPr>
                <w:rFonts w:eastAsia="Bookman Old Style" w:cs="Bookman Old Style"/>
                <w:color w:val="000000" w:themeColor="text1"/>
              </w:rPr>
              <w:t>Standard Operating procedure Crowdstrike</w:t>
            </w:r>
          </w:p>
        </w:tc>
      </w:tr>
      <w:tr w:rsidR="0006246B" w:rsidRPr="00E1700A" w14:paraId="5EF955C5"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46491AC7" w14:textId="77777777" w:rsidR="0006246B" w:rsidRPr="00373998" w:rsidRDefault="0006246B" w:rsidP="00EB7BEB">
            <w:pPr>
              <w:spacing w:after="117" w:line="240" w:lineRule="auto"/>
              <w:ind w:left="10" w:hanging="10"/>
              <w:rPr>
                <w:rFonts w:eastAsia="Bookman Old Style" w:cs="Bookman Old Style"/>
                <w:color w:val="0070C0"/>
              </w:rPr>
            </w:pPr>
            <w:r>
              <w:rPr>
                <w:rFonts w:eastAsia="Bookman Old Style" w:cs="Bookman Old Style"/>
                <w:b/>
                <w:bCs/>
                <w:color w:val="0070C0"/>
              </w:rPr>
              <w:t>Document Status</w:t>
            </w:r>
          </w:p>
        </w:tc>
        <w:tc>
          <w:tcPr>
            <w:tcW w:w="4931" w:type="dxa"/>
            <w:tcBorders>
              <w:top w:val="single" w:sz="6" w:space="0" w:color="auto"/>
              <w:left w:val="single" w:sz="6" w:space="0" w:color="auto"/>
              <w:bottom w:val="single" w:sz="6" w:space="0" w:color="auto"/>
              <w:right w:val="single" w:sz="6" w:space="0" w:color="auto"/>
            </w:tcBorders>
            <w:vAlign w:val="center"/>
          </w:tcPr>
          <w:p w14:paraId="7D952D57" w14:textId="77777777" w:rsidR="0006246B" w:rsidRPr="00E1700A" w:rsidRDefault="00264126" w:rsidP="00EB7BE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Draft</w:t>
            </w:r>
          </w:p>
        </w:tc>
      </w:tr>
      <w:tr w:rsidR="0006246B" w:rsidRPr="00E1700A" w14:paraId="5B42C840"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1E5C4773" w14:textId="77777777" w:rsidR="0006246B" w:rsidRPr="00373998" w:rsidRDefault="0006246B" w:rsidP="00EB7BEB">
            <w:pPr>
              <w:spacing w:after="117" w:line="240" w:lineRule="auto"/>
              <w:ind w:left="10" w:hanging="10"/>
              <w:rPr>
                <w:rFonts w:eastAsia="Bookman Old Style" w:cs="Bookman Old Style"/>
                <w:b/>
                <w:bCs/>
                <w:color w:val="0070C0"/>
              </w:rPr>
            </w:pPr>
            <w:r>
              <w:rPr>
                <w:rFonts w:eastAsia="Bookman Old Style" w:cs="Bookman Old Style"/>
                <w:b/>
                <w:bCs/>
                <w:color w:val="0070C0"/>
              </w:rPr>
              <w:t xml:space="preserve">Document Released </w:t>
            </w:r>
            <w:r w:rsidRPr="003B2516">
              <w:rPr>
                <w:rFonts w:eastAsia="Bookman Old Style" w:cs="Bookman Old Style"/>
                <w:b/>
                <w:bCs/>
                <w:color w:val="0070C0"/>
              </w:rPr>
              <w:t>Date</w:t>
            </w:r>
          </w:p>
        </w:tc>
        <w:tc>
          <w:tcPr>
            <w:tcW w:w="4931" w:type="dxa"/>
            <w:tcBorders>
              <w:top w:val="single" w:sz="6" w:space="0" w:color="auto"/>
              <w:left w:val="single" w:sz="6" w:space="0" w:color="auto"/>
              <w:bottom w:val="single" w:sz="6" w:space="0" w:color="auto"/>
              <w:right w:val="single" w:sz="6" w:space="0" w:color="auto"/>
            </w:tcBorders>
            <w:vAlign w:val="center"/>
          </w:tcPr>
          <w:p w14:paraId="552DDB4C" w14:textId="77777777" w:rsidR="0006246B" w:rsidRPr="00E1700A" w:rsidRDefault="005B7DF7" w:rsidP="00EB7BE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13-SEP-2022</w:t>
            </w:r>
          </w:p>
        </w:tc>
      </w:tr>
      <w:tr w:rsidR="0006246B" w:rsidRPr="00E1700A" w14:paraId="7C4C867D"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2C0930B1" w14:textId="77777777" w:rsidR="0006246B" w:rsidRPr="00373998" w:rsidRDefault="0006246B" w:rsidP="00EB7BEB">
            <w:pPr>
              <w:spacing w:after="117" w:line="240" w:lineRule="auto"/>
              <w:ind w:left="10" w:hanging="10"/>
              <w:rPr>
                <w:rFonts w:eastAsia="Bookman Old Style" w:cs="Bookman Old Style"/>
                <w:b/>
                <w:bCs/>
                <w:color w:val="0070C0"/>
              </w:rPr>
            </w:pPr>
            <w:r>
              <w:rPr>
                <w:rFonts w:eastAsia="Bookman Old Style" w:cs="Bookman Old Style"/>
                <w:b/>
                <w:bCs/>
                <w:color w:val="0070C0"/>
              </w:rPr>
              <w:t>Document Author</w:t>
            </w:r>
          </w:p>
        </w:tc>
        <w:tc>
          <w:tcPr>
            <w:tcW w:w="4931" w:type="dxa"/>
            <w:tcBorders>
              <w:top w:val="single" w:sz="6" w:space="0" w:color="auto"/>
              <w:left w:val="single" w:sz="6" w:space="0" w:color="auto"/>
              <w:bottom w:val="single" w:sz="6" w:space="0" w:color="auto"/>
              <w:right w:val="single" w:sz="6" w:space="0" w:color="auto"/>
            </w:tcBorders>
            <w:vAlign w:val="center"/>
          </w:tcPr>
          <w:p w14:paraId="779DD049" w14:textId="3488DEB5" w:rsidR="0006246B" w:rsidRPr="00E1700A" w:rsidRDefault="002B27D5" w:rsidP="00EB7BE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Hemchand T.</w:t>
            </w:r>
          </w:p>
        </w:tc>
      </w:tr>
      <w:tr w:rsidR="0006246B" w:rsidRPr="00E1700A" w14:paraId="4AAE46B2"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1ED060EC" w14:textId="77777777" w:rsidR="0006246B" w:rsidRPr="00373998" w:rsidRDefault="0006246B" w:rsidP="00EB7BEB">
            <w:pPr>
              <w:spacing w:after="117" w:line="240" w:lineRule="auto"/>
              <w:ind w:left="10" w:hanging="10"/>
              <w:rPr>
                <w:rFonts w:eastAsia="Bookman Old Style" w:cs="Bookman Old Style"/>
                <w:b/>
                <w:bCs/>
                <w:color w:val="0070C0"/>
              </w:rPr>
            </w:pPr>
            <w:r>
              <w:rPr>
                <w:rFonts w:eastAsia="Bookman Old Style" w:cs="Bookman Old Style"/>
                <w:b/>
                <w:bCs/>
                <w:color w:val="0070C0"/>
              </w:rPr>
              <w:t>Document Content Contributors</w:t>
            </w:r>
          </w:p>
        </w:tc>
        <w:tc>
          <w:tcPr>
            <w:tcW w:w="4931" w:type="dxa"/>
            <w:tcBorders>
              <w:top w:val="single" w:sz="6" w:space="0" w:color="auto"/>
              <w:left w:val="single" w:sz="6" w:space="0" w:color="auto"/>
              <w:bottom w:val="single" w:sz="6" w:space="0" w:color="auto"/>
              <w:right w:val="single" w:sz="6" w:space="0" w:color="auto"/>
            </w:tcBorders>
            <w:vAlign w:val="center"/>
          </w:tcPr>
          <w:p w14:paraId="3B230CC9" w14:textId="5F4DCB12" w:rsidR="0006246B" w:rsidRPr="00E1700A" w:rsidRDefault="00DF5373" w:rsidP="00EB7BEB">
            <w:pPr>
              <w:spacing w:after="117" w:line="240" w:lineRule="auto"/>
              <w:ind w:left="10" w:hanging="10"/>
              <w:rPr>
                <w:rFonts w:eastAsia="Bookman Old Style" w:cs="Bookman Old Style"/>
                <w:color w:val="000000" w:themeColor="text1"/>
              </w:rPr>
            </w:pPr>
            <w:r>
              <w:rPr>
                <w:rFonts w:eastAsia="Bookman Old Style" w:cs="Bookman Old Style"/>
                <w:color w:val="000000" w:themeColor="text1"/>
              </w:rPr>
              <w:t>Hemchand</w:t>
            </w:r>
            <w:r w:rsidR="00485A87">
              <w:rPr>
                <w:rFonts w:eastAsia="Bookman Old Style" w:cs="Bookman Old Style"/>
                <w:color w:val="000000" w:themeColor="text1"/>
              </w:rPr>
              <w:t>,</w:t>
            </w:r>
            <w:r w:rsidR="002B27D5">
              <w:rPr>
                <w:rFonts w:eastAsia="Bookman Old Style" w:cs="Bookman Old Style"/>
                <w:color w:val="000000" w:themeColor="text1"/>
              </w:rPr>
              <w:t xml:space="preserve"> </w:t>
            </w:r>
            <w:r w:rsidR="00D3450D">
              <w:rPr>
                <w:rFonts w:eastAsia="Bookman Old Style" w:cs="Bookman Old Style"/>
                <w:color w:val="000000" w:themeColor="text1"/>
              </w:rPr>
              <w:t>Girithar</w:t>
            </w:r>
          </w:p>
        </w:tc>
      </w:tr>
      <w:tr w:rsidR="0006246B" w:rsidRPr="00E1700A" w14:paraId="4FDD8D93"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1ADB060A" w14:textId="77777777" w:rsidR="0006246B" w:rsidRPr="00373998" w:rsidRDefault="0006246B" w:rsidP="00EB7BEB">
            <w:pPr>
              <w:spacing w:after="117" w:line="240" w:lineRule="auto"/>
              <w:ind w:left="10" w:hanging="10"/>
              <w:rPr>
                <w:rFonts w:eastAsia="Bookman Old Style" w:cs="Bookman Old Style"/>
                <w:color w:val="0070C0"/>
              </w:rPr>
            </w:pPr>
            <w:r>
              <w:rPr>
                <w:rFonts w:eastAsia="Bookman Old Style" w:cs="Bookman Old Style"/>
                <w:b/>
                <w:bCs/>
                <w:color w:val="0070C0"/>
              </w:rPr>
              <w:t>Document Signatory</w:t>
            </w:r>
          </w:p>
        </w:tc>
        <w:tc>
          <w:tcPr>
            <w:tcW w:w="4931" w:type="dxa"/>
            <w:tcBorders>
              <w:top w:val="single" w:sz="6" w:space="0" w:color="auto"/>
              <w:left w:val="single" w:sz="6" w:space="0" w:color="auto"/>
              <w:bottom w:val="single" w:sz="6" w:space="0" w:color="auto"/>
              <w:right w:val="single" w:sz="6" w:space="0" w:color="auto"/>
            </w:tcBorders>
            <w:vAlign w:val="center"/>
          </w:tcPr>
          <w:p w14:paraId="5F836C45" w14:textId="65D8AF2E" w:rsidR="0006246B" w:rsidRPr="00E1700A" w:rsidRDefault="00FC72A4" w:rsidP="00EB7BEB">
            <w:pPr>
              <w:spacing w:after="117" w:line="240" w:lineRule="auto"/>
              <w:ind w:left="10" w:hanging="10"/>
              <w:rPr>
                <w:rFonts w:eastAsia="Bookman Old Style" w:cs="Bookman Old Style"/>
                <w:color w:val="000000" w:themeColor="text1"/>
              </w:rPr>
            </w:pPr>
            <w:r w:rsidRPr="00A57BB6">
              <w:rPr>
                <w:rFonts w:ascii="Arial" w:eastAsia="Bookman Old Style" w:hAnsi="Arial" w:cs="Arial"/>
                <w:color w:val="000000" w:themeColor="text1"/>
              </w:rPr>
              <w:t>Saravanan</w:t>
            </w:r>
            <w:r w:rsidR="002B27D5">
              <w:rPr>
                <w:rFonts w:ascii="Arial" w:eastAsia="Bookman Old Style" w:hAnsi="Arial" w:cs="Arial"/>
                <w:color w:val="000000" w:themeColor="text1"/>
              </w:rPr>
              <w:t xml:space="preserve"> </w:t>
            </w:r>
            <w:r w:rsidRPr="00A57BB6">
              <w:rPr>
                <w:rFonts w:ascii="Arial" w:eastAsia="Bookman Old Style" w:hAnsi="Arial" w:cs="Arial"/>
                <w:color w:val="000000" w:themeColor="text1"/>
              </w:rPr>
              <w:t>Sankaran</w:t>
            </w:r>
            <w:r>
              <w:rPr>
                <w:rFonts w:ascii="Arial" w:eastAsia="Bookman Old Style" w:hAnsi="Arial" w:cs="Arial"/>
                <w:color w:val="000000" w:themeColor="text1"/>
              </w:rPr>
              <w:t xml:space="preserve"> </w:t>
            </w:r>
          </w:p>
        </w:tc>
      </w:tr>
      <w:tr w:rsidR="00FC72A4" w:rsidRPr="00E1700A" w14:paraId="23C6348A"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018D1992" w14:textId="77777777" w:rsidR="00FC72A4" w:rsidRPr="00373998" w:rsidRDefault="00FC72A4" w:rsidP="00FC72A4">
            <w:pPr>
              <w:spacing w:after="117" w:line="240" w:lineRule="auto"/>
              <w:ind w:left="10" w:hanging="10"/>
              <w:rPr>
                <w:rFonts w:eastAsia="Bookman Old Style" w:cs="Bookman Old Style"/>
                <w:color w:val="0070C0"/>
              </w:rPr>
            </w:pPr>
            <w:r>
              <w:rPr>
                <w:rFonts w:eastAsia="Bookman Old Style" w:cs="Bookman Old Style"/>
                <w:b/>
                <w:bCs/>
                <w:color w:val="0070C0"/>
              </w:rPr>
              <w:t>Document Owner</w:t>
            </w:r>
          </w:p>
        </w:tc>
        <w:tc>
          <w:tcPr>
            <w:tcW w:w="4931" w:type="dxa"/>
            <w:tcBorders>
              <w:top w:val="single" w:sz="6" w:space="0" w:color="auto"/>
              <w:left w:val="single" w:sz="6" w:space="0" w:color="auto"/>
              <w:bottom w:val="single" w:sz="6" w:space="0" w:color="auto"/>
              <w:right w:val="single" w:sz="6" w:space="0" w:color="auto"/>
            </w:tcBorders>
            <w:vAlign w:val="center"/>
          </w:tcPr>
          <w:p w14:paraId="1D1AAF5D" w14:textId="474E5BAD" w:rsidR="00FC72A4" w:rsidRPr="00E1700A" w:rsidRDefault="002B27D5" w:rsidP="570F48A8">
            <w:pPr>
              <w:spacing w:after="117" w:line="240" w:lineRule="auto"/>
              <w:ind w:left="10" w:hanging="10"/>
            </w:pPr>
            <w:r>
              <w:rPr>
                <w:rFonts w:eastAsia="Bookman Old Style" w:cs="Bookman Old Style"/>
                <w:color w:val="000000" w:themeColor="text1"/>
              </w:rPr>
              <w:t>Sudhansu Kumar</w:t>
            </w:r>
          </w:p>
        </w:tc>
      </w:tr>
      <w:tr w:rsidR="00FC72A4" w:rsidRPr="00E1700A" w14:paraId="1406EC77"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05DA687E" w14:textId="77777777" w:rsidR="00FC72A4" w:rsidRPr="00373998" w:rsidRDefault="00FC72A4" w:rsidP="00FC72A4">
            <w:pPr>
              <w:spacing w:after="117" w:line="240" w:lineRule="auto"/>
              <w:ind w:left="10" w:hanging="10"/>
              <w:rPr>
                <w:rFonts w:eastAsia="Bookman Old Style" w:cs="Bookman Old Style"/>
                <w:color w:val="0070C0"/>
              </w:rPr>
            </w:pPr>
            <w:r>
              <w:rPr>
                <w:rFonts w:eastAsia="Bookman Old Style" w:cs="Bookman Old Style"/>
                <w:b/>
                <w:bCs/>
                <w:color w:val="0070C0"/>
              </w:rPr>
              <w:t>Document Version</w:t>
            </w:r>
          </w:p>
        </w:tc>
        <w:tc>
          <w:tcPr>
            <w:tcW w:w="4931" w:type="dxa"/>
            <w:tcBorders>
              <w:top w:val="single" w:sz="6" w:space="0" w:color="auto"/>
              <w:left w:val="single" w:sz="6" w:space="0" w:color="auto"/>
              <w:bottom w:val="single" w:sz="6" w:space="0" w:color="auto"/>
              <w:right w:val="single" w:sz="6" w:space="0" w:color="auto"/>
            </w:tcBorders>
            <w:vAlign w:val="center"/>
          </w:tcPr>
          <w:p w14:paraId="26E75725" w14:textId="1D7610A2" w:rsidR="00FC72A4" w:rsidRPr="00E1700A" w:rsidRDefault="00B35A4A" w:rsidP="00FC72A4">
            <w:pPr>
              <w:spacing w:after="117" w:line="240" w:lineRule="auto"/>
              <w:ind w:left="10" w:hanging="10"/>
              <w:rPr>
                <w:rFonts w:eastAsia="Bookman Old Style" w:cs="Bookman Old Style"/>
                <w:color w:val="000000" w:themeColor="text1"/>
              </w:rPr>
            </w:pPr>
            <w:r w:rsidRPr="7453DE12">
              <w:rPr>
                <w:rFonts w:eastAsia="Bookman Old Style" w:cs="Bookman Old Style"/>
                <w:color w:val="000000" w:themeColor="text1"/>
              </w:rPr>
              <w:t>v2</w:t>
            </w:r>
            <w:r w:rsidR="00FC72A4" w:rsidRPr="7453DE12">
              <w:rPr>
                <w:rFonts w:eastAsia="Bookman Old Style" w:cs="Bookman Old Style"/>
                <w:color w:val="000000" w:themeColor="text1"/>
              </w:rPr>
              <w:t>.</w:t>
            </w:r>
            <w:r w:rsidR="78A13B62" w:rsidRPr="7453DE12">
              <w:rPr>
                <w:rFonts w:eastAsia="Bookman Old Style" w:cs="Bookman Old Style"/>
                <w:color w:val="000000" w:themeColor="text1"/>
              </w:rPr>
              <w:t>1</w:t>
            </w:r>
            <w:r w:rsidR="00FC72A4" w:rsidRPr="7453DE12">
              <w:rPr>
                <w:rFonts w:eastAsia="Bookman Old Style" w:cs="Bookman Old Style"/>
                <w:color w:val="000000" w:themeColor="text1"/>
              </w:rPr>
              <w:t xml:space="preserve"> </w:t>
            </w:r>
          </w:p>
        </w:tc>
      </w:tr>
      <w:tr w:rsidR="00FC72A4" w:rsidRPr="00E1700A" w14:paraId="25879F6A" w14:textId="77777777" w:rsidTr="7453DE12">
        <w:trPr>
          <w:trHeight w:val="288"/>
        </w:trPr>
        <w:tc>
          <w:tcPr>
            <w:tcW w:w="4498" w:type="dxa"/>
            <w:tcBorders>
              <w:top w:val="single" w:sz="6" w:space="0" w:color="auto"/>
              <w:left w:val="single" w:sz="6" w:space="0" w:color="auto"/>
              <w:bottom w:val="single" w:sz="6" w:space="0" w:color="auto"/>
              <w:right w:val="single" w:sz="6" w:space="0" w:color="auto"/>
            </w:tcBorders>
            <w:vAlign w:val="center"/>
          </w:tcPr>
          <w:p w14:paraId="68AA4E08" w14:textId="77777777" w:rsidR="00FC72A4" w:rsidRPr="00373998" w:rsidRDefault="00FC72A4" w:rsidP="00FC72A4">
            <w:pPr>
              <w:spacing w:after="117" w:line="240" w:lineRule="auto"/>
              <w:ind w:left="10" w:hanging="10"/>
              <w:rPr>
                <w:rFonts w:eastAsia="Bookman Old Style" w:cs="Bookman Old Style"/>
                <w:color w:val="0070C0"/>
              </w:rPr>
            </w:pPr>
            <w:r w:rsidRPr="003B2516">
              <w:rPr>
                <w:rFonts w:eastAsia="Bookman Old Style" w:cs="Bookman Old Style"/>
                <w:b/>
                <w:bCs/>
                <w:color w:val="0070C0"/>
              </w:rPr>
              <w:t>Information Classification</w:t>
            </w:r>
          </w:p>
        </w:tc>
        <w:tc>
          <w:tcPr>
            <w:tcW w:w="4931" w:type="dxa"/>
            <w:tcBorders>
              <w:top w:val="single" w:sz="6" w:space="0" w:color="auto"/>
              <w:left w:val="single" w:sz="6" w:space="0" w:color="auto"/>
              <w:bottom w:val="single" w:sz="6" w:space="0" w:color="auto"/>
              <w:right w:val="single" w:sz="6" w:space="0" w:color="auto"/>
            </w:tcBorders>
            <w:vAlign w:val="center"/>
          </w:tcPr>
          <w:p w14:paraId="68808553" w14:textId="77777777" w:rsidR="00FC72A4" w:rsidRPr="00E1700A" w:rsidRDefault="00FC72A4" w:rsidP="00FC72A4">
            <w:pPr>
              <w:spacing w:after="117" w:line="240" w:lineRule="auto"/>
              <w:ind w:left="10" w:hanging="10"/>
              <w:rPr>
                <w:rFonts w:eastAsia="Bookman Old Style" w:cs="Bookman Old Style"/>
                <w:color w:val="000000" w:themeColor="text1"/>
              </w:rPr>
            </w:pPr>
            <w:r w:rsidRPr="00E1700A">
              <w:rPr>
                <w:rFonts w:eastAsia="Bookman Old Style" w:cs="Bookman Old Style"/>
                <w:color w:val="000000" w:themeColor="text1"/>
              </w:rPr>
              <w:t>Internal</w:t>
            </w:r>
          </w:p>
        </w:tc>
      </w:tr>
    </w:tbl>
    <w:p w14:paraId="5EFB6C50" w14:textId="77777777" w:rsidR="00E30BF7" w:rsidRDefault="00E30BF7" w:rsidP="00EB7BEB">
      <w:pPr>
        <w:spacing w:after="0"/>
        <w:rPr>
          <w:b/>
          <w:bCs/>
          <w:color w:val="000000" w:themeColor="text1"/>
          <w:szCs w:val="24"/>
        </w:rPr>
      </w:pPr>
    </w:p>
    <w:p w14:paraId="6E772BDA" w14:textId="77777777" w:rsidR="00300F05" w:rsidRDefault="00300F05" w:rsidP="00EB7BEB">
      <w:pPr>
        <w:spacing w:after="0"/>
        <w:rPr>
          <w:b/>
          <w:bCs/>
          <w:color w:val="000000" w:themeColor="text1"/>
          <w:szCs w:val="24"/>
        </w:rPr>
      </w:pPr>
      <w:r>
        <w:rPr>
          <w:b/>
          <w:bCs/>
          <w:color w:val="000000" w:themeColor="text1"/>
          <w:szCs w:val="24"/>
        </w:rPr>
        <w:t>Document Edit History</w:t>
      </w:r>
    </w:p>
    <w:tbl>
      <w:tblPr>
        <w:tblW w:w="94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2"/>
        <w:gridCol w:w="1442"/>
        <w:gridCol w:w="5126"/>
        <w:gridCol w:w="1868"/>
      </w:tblGrid>
      <w:tr w:rsidR="007F79FF" w:rsidRPr="00E1700A" w14:paraId="3213DACD" w14:textId="77777777" w:rsidTr="7453DE12">
        <w:trPr>
          <w:trHeight w:val="253"/>
        </w:trPr>
        <w:tc>
          <w:tcPr>
            <w:tcW w:w="10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CDA2E86" w14:textId="77777777" w:rsidR="00300F0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Version</w:t>
            </w:r>
            <w:r w:rsidRPr="00373998">
              <w:rPr>
                <w:rFonts w:eastAsia="Times New Roman" w:cs="Times New Roman"/>
                <w:color w:val="0070C0"/>
                <w:szCs w:val="18"/>
              </w:rPr>
              <w:t>  </w:t>
            </w:r>
          </w:p>
        </w:tc>
        <w:tc>
          <w:tcPr>
            <w:tcW w:w="1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0937ACEA" w14:textId="77777777" w:rsidR="00300F0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Date</w:t>
            </w:r>
            <w:r w:rsidRPr="00373998">
              <w:rPr>
                <w:rFonts w:eastAsia="Times New Roman" w:cs="Times New Roman"/>
                <w:color w:val="0070C0"/>
                <w:szCs w:val="18"/>
              </w:rPr>
              <w:t>  </w:t>
            </w:r>
          </w:p>
        </w:tc>
        <w:tc>
          <w:tcPr>
            <w:tcW w:w="512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7F14594" w14:textId="77777777" w:rsidR="00300F0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Additions/Modifications</w:t>
            </w:r>
          </w:p>
        </w:tc>
        <w:tc>
          <w:tcPr>
            <w:tcW w:w="186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E071DED" w14:textId="77777777" w:rsidR="00300F0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Prepared/Revised By</w:t>
            </w:r>
            <w:r w:rsidRPr="00373998">
              <w:rPr>
                <w:rFonts w:eastAsia="Times New Roman" w:cs="Times New Roman"/>
                <w:color w:val="0070C0"/>
                <w:szCs w:val="18"/>
              </w:rPr>
              <w:t>  </w:t>
            </w:r>
          </w:p>
        </w:tc>
      </w:tr>
      <w:tr w:rsidR="007F79FF" w:rsidRPr="00E1700A" w14:paraId="6DCAAA59" w14:textId="77777777" w:rsidTr="7453DE12">
        <w:trPr>
          <w:trHeight w:val="253"/>
        </w:trPr>
        <w:tc>
          <w:tcPr>
            <w:tcW w:w="10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3EBDABCF" w14:textId="77777777" w:rsidR="00300F05" w:rsidRPr="00E1700A" w:rsidRDefault="00DF5373" w:rsidP="00EB7BEB">
            <w:pPr>
              <w:spacing w:after="0" w:line="240" w:lineRule="auto"/>
              <w:textAlignment w:val="baseline"/>
              <w:rPr>
                <w:rFonts w:eastAsia="Times New Roman" w:cs="Segoe UI"/>
                <w:szCs w:val="18"/>
              </w:rPr>
            </w:pPr>
            <w:r>
              <w:rPr>
                <w:rFonts w:eastAsia="Times New Roman" w:cs="Segoe UI"/>
                <w:szCs w:val="18"/>
              </w:rPr>
              <w:t>v</w:t>
            </w:r>
            <w:r w:rsidR="00842458">
              <w:rPr>
                <w:rFonts w:eastAsia="Times New Roman" w:cs="Segoe UI"/>
                <w:szCs w:val="18"/>
              </w:rPr>
              <w:t>1.0</w:t>
            </w:r>
          </w:p>
        </w:tc>
        <w:tc>
          <w:tcPr>
            <w:tcW w:w="1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750D07" w14:textId="77777777" w:rsidR="00300F05" w:rsidRPr="00E1700A" w:rsidRDefault="00693387" w:rsidP="00EB7BEB">
            <w:pPr>
              <w:spacing w:after="0" w:line="240" w:lineRule="auto"/>
              <w:textAlignment w:val="baseline"/>
              <w:rPr>
                <w:rFonts w:eastAsia="Times New Roman" w:cs="Segoe UI"/>
                <w:szCs w:val="18"/>
              </w:rPr>
            </w:pPr>
            <w:r>
              <w:rPr>
                <w:rFonts w:eastAsia="Times New Roman" w:cs="Segoe UI"/>
                <w:szCs w:val="18"/>
              </w:rPr>
              <w:t>13-SEP-2022</w:t>
            </w:r>
          </w:p>
        </w:tc>
        <w:tc>
          <w:tcPr>
            <w:tcW w:w="512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817D70" w14:textId="77777777" w:rsidR="00300F05" w:rsidRPr="00E1700A" w:rsidRDefault="0028538F" w:rsidP="00EB7BEB">
            <w:pPr>
              <w:spacing w:after="0" w:line="240" w:lineRule="auto"/>
              <w:textAlignment w:val="baseline"/>
              <w:rPr>
                <w:rFonts w:eastAsia="Times New Roman" w:cs="Segoe UI"/>
                <w:szCs w:val="18"/>
              </w:rPr>
            </w:pPr>
            <w:r>
              <w:rPr>
                <w:rFonts w:eastAsia="Times New Roman" w:cs="Segoe UI"/>
                <w:szCs w:val="18"/>
              </w:rPr>
              <w:t>Crowd</w:t>
            </w:r>
            <w:r w:rsidR="00EA58D6">
              <w:rPr>
                <w:rFonts w:eastAsia="Times New Roman" w:cs="Segoe UI"/>
                <w:szCs w:val="18"/>
              </w:rPr>
              <w:t>strike Procedural Doc</w:t>
            </w:r>
          </w:p>
        </w:tc>
        <w:tc>
          <w:tcPr>
            <w:tcW w:w="186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B61EDC" w14:textId="77777777" w:rsidR="00300F05" w:rsidRPr="00E1700A" w:rsidRDefault="00EA58D6" w:rsidP="00EB7BEB">
            <w:pPr>
              <w:spacing w:after="0" w:line="240" w:lineRule="auto"/>
              <w:textAlignment w:val="baseline"/>
              <w:rPr>
                <w:rFonts w:eastAsia="Times New Roman" w:cs="Segoe UI"/>
                <w:szCs w:val="18"/>
              </w:rPr>
            </w:pPr>
            <w:r>
              <w:rPr>
                <w:rFonts w:eastAsia="Times New Roman" w:cs="Segoe UI"/>
                <w:szCs w:val="18"/>
              </w:rPr>
              <w:t>Rakeshwaran</w:t>
            </w:r>
          </w:p>
        </w:tc>
      </w:tr>
      <w:tr w:rsidR="007F79FF" w:rsidRPr="00E1700A" w14:paraId="2E50E77C" w14:textId="77777777" w:rsidTr="7453DE12">
        <w:trPr>
          <w:trHeight w:val="253"/>
        </w:trPr>
        <w:tc>
          <w:tcPr>
            <w:tcW w:w="10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F5FCAA" w14:textId="77777777" w:rsidR="00300F05" w:rsidRPr="00E1700A" w:rsidRDefault="00B35A4A" w:rsidP="00EB7BEB">
            <w:pPr>
              <w:spacing w:after="0" w:line="240" w:lineRule="auto"/>
              <w:textAlignment w:val="baseline"/>
              <w:rPr>
                <w:rFonts w:eastAsia="Times New Roman" w:cs="Segoe UI"/>
                <w:szCs w:val="18"/>
              </w:rPr>
            </w:pPr>
            <w:r>
              <w:rPr>
                <w:rFonts w:eastAsia="Times New Roman" w:cs="Segoe UI"/>
                <w:szCs w:val="18"/>
              </w:rPr>
              <w:t>v</w:t>
            </w:r>
            <w:r w:rsidR="00075D21">
              <w:rPr>
                <w:rFonts w:eastAsia="Times New Roman" w:cs="Segoe UI"/>
                <w:szCs w:val="18"/>
              </w:rPr>
              <w:t>1.1</w:t>
            </w:r>
          </w:p>
        </w:tc>
        <w:tc>
          <w:tcPr>
            <w:tcW w:w="1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EAC1A1" w14:textId="29A3A602" w:rsidR="00300F05" w:rsidRPr="00E1700A" w:rsidRDefault="007953B7" w:rsidP="7453DE12">
            <w:pPr>
              <w:spacing w:after="0" w:line="240" w:lineRule="auto"/>
              <w:textAlignment w:val="baseline"/>
              <w:rPr>
                <w:rFonts w:eastAsia="Times New Roman" w:cs="Segoe UI"/>
              </w:rPr>
            </w:pPr>
            <w:r w:rsidRPr="7453DE12">
              <w:rPr>
                <w:rFonts w:eastAsia="Times New Roman" w:cs="Segoe UI"/>
              </w:rPr>
              <w:t>16-A</w:t>
            </w:r>
            <w:r w:rsidR="549FD75E" w:rsidRPr="7453DE12">
              <w:rPr>
                <w:rFonts w:eastAsia="Times New Roman" w:cs="Segoe UI"/>
              </w:rPr>
              <w:t>UG</w:t>
            </w:r>
            <w:r w:rsidRPr="7453DE12">
              <w:rPr>
                <w:rFonts w:eastAsia="Times New Roman" w:cs="Segoe UI"/>
              </w:rPr>
              <w:t>-2023</w:t>
            </w:r>
          </w:p>
        </w:tc>
        <w:tc>
          <w:tcPr>
            <w:tcW w:w="512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12F5FC" w14:textId="77777777" w:rsidR="00300F05" w:rsidRPr="00E1700A" w:rsidRDefault="007953B7" w:rsidP="00EB7BEB">
            <w:pPr>
              <w:spacing w:after="0" w:line="240" w:lineRule="auto"/>
              <w:textAlignment w:val="baseline"/>
              <w:rPr>
                <w:rFonts w:eastAsia="Times New Roman" w:cs="Segoe UI"/>
                <w:szCs w:val="18"/>
              </w:rPr>
            </w:pPr>
            <w:r>
              <w:rPr>
                <w:rFonts w:eastAsia="Times New Roman" w:cs="Segoe UI"/>
                <w:szCs w:val="18"/>
              </w:rPr>
              <w:t>Aligned with standard Template</w:t>
            </w:r>
          </w:p>
        </w:tc>
        <w:tc>
          <w:tcPr>
            <w:tcW w:w="186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739CBD" w14:textId="77777777" w:rsidR="00300F05" w:rsidRPr="00E1700A" w:rsidRDefault="00B35A4A" w:rsidP="00EB7BEB">
            <w:pPr>
              <w:spacing w:after="0" w:line="240" w:lineRule="auto"/>
              <w:textAlignment w:val="baseline"/>
              <w:rPr>
                <w:rFonts w:eastAsia="Times New Roman" w:cs="Segoe UI"/>
                <w:szCs w:val="18"/>
              </w:rPr>
            </w:pPr>
            <w:r>
              <w:rPr>
                <w:rFonts w:eastAsia="Times New Roman" w:cs="Segoe UI"/>
                <w:szCs w:val="18"/>
              </w:rPr>
              <w:t>Hemchand</w:t>
            </w:r>
          </w:p>
        </w:tc>
      </w:tr>
      <w:tr w:rsidR="007F79FF" w:rsidRPr="00E1700A" w14:paraId="425D12AF" w14:textId="77777777" w:rsidTr="7453DE12">
        <w:trPr>
          <w:trHeight w:val="253"/>
        </w:trPr>
        <w:tc>
          <w:tcPr>
            <w:tcW w:w="10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CD5E4E" w14:textId="77777777" w:rsidR="00300F05" w:rsidRPr="00E1700A" w:rsidRDefault="00B35A4A" w:rsidP="00EB7BEB">
            <w:pPr>
              <w:spacing w:after="0" w:line="240" w:lineRule="auto"/>
              <w:textAlignment w:val="baseline"/>
              <w:rPr>
                <w:rFonts w:eastAsia="Times New Roman" w:cs="Segoe UI"/>
                <w:szCs w:val="18"/>
              </w:rPr>
            </w:pPr>
            <w:r>
              <w:rPr>
                <w:rFonts w:eastAsia="Times New Roman" w:cs="Segoe UI"/>
                <w:szCs w:val="18"/>
              </w:rPr>
              <w:t>v2.0</w:t>
            </w:r>
          </w:p>
        </w:tc>
        <w:tc>
          <w:tcPr>
            <w:tcW w:w="1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1A7C382" w14:textId="62EA7E24" w:rsidR="00300F05" w:rsidRPr="00E1700A" w:rsidRDefault="007953B7" w:rsidP="7453DE12">
            <w:pPr>
              <w:spacing w:after="0" w:line="240" w:lineRule="auto"/>
              <w:textAlignment w:val="baseline"/>
              <w:rPr>
                <w:rFonts w:eastAsia="Times New Roman" w:cs="Segoe UI"/>
              </w:rPr>
            </w:pPr>
            <w:r w:rsidRPr="7453DE12">
              <w:rPr>
                <w:rFonts w:eastAsia="Times New Roman" w:cs="Segoe UI"/>
              </w:rPr>
              <w:t>09-F</w:t>
            </w:r>
            <w:r w:rsidR="2CA31E02" w:rsidRPr="7453DE12">
              <w:rPr>
                <w:rFonts w:eastAsia="Times New Roman" w:cs="Segoe UI"/>
              </w:rPr>
              <w:t>EB</w:t>
            </w:r>
            <w:r w:rsidRPr="7453DE12">
              <w:rPr>
                <w:rFonts w:eastAsia="Times New Roman" w:cs="Segoe UI"/>
              </w:rPr>
              <w:t>-2024</w:t>
            </w:r>
          </w:p>
        </w:tc>
        <w:tc>
          <w:tcPr>
            <w:tcW w:w="512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041EBA" w14:textId="77777777" w:rsidR="00300F05" w:rsidRPr="00E1700A" w:rsidRDefault="00B35A4A" w:rsidP="00EB7BEB">
            <w:pPr>
              <w:spacing w:after="0" w:line="240" w:lineRule="auto"/>
              <w:textAlignment w:val="baseline"/>
              <w:rPr>
                <w:rFonts w:eastAsia="Times New Roman" w:cs="Segoe UI"/>
                <w:szCs w:val="18"/>
              </w:rPr>
            </w:pPr>
            <w:r w:rsidRPr="00B35A4A">
              <w:rPr>
                <w:rFonts w:eastAsia="Times New Roman" w:cs="Segoe UI"/>
                <w:szCs w:val="18"/>
              </w:rPr>
              <w:t>Refined to include more controls on data privacy/Data Protection</w:t>
            </w:r>
          </w:p>
        </w:tc>
        <w:tc>
          <w:tcPr>
            <w:tcW w:w="186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51BB0DD" w14:textId="341EEF6D" w:rsidR="00300F05" w:rsidRPr="00E1700A" w:rsidRDefault="00300F05" w:rsidP="00EB7BEB">
            <w:pPr>
              <w:spacing w:after="0" w:line="240" w:lineRule="auto"/>
              <w:textAlignment w:val="baseline"/>
              <w:rPr>
                <w:rFonts w:eastAsia="Times New Roman" w:cs="Segoe UI"/>
                <w:szCs w:val="18"/>
              </w:rPr>
            </w:pPr>
            <w:r w:rsidRPr="00E1700A">
              <w:rPr>
                <w:rFonts w:eastAsia="Times New Roman" w:cs="Times New Roman"/>
                <w:szCs w:val="18"/>
              </w:rPr>
              <w:t> </w:t>
            </w:r>
            <w:r w:rsidR="00B35A4A">
              <w:rPr>
                <w:rFonts w:eastAsia="Times New Roman" w:cs="Times New Roman"/>
                <w:szCs w:val="18"/>
              </w:rPr>
              <w:t>Hemchand</w:t>
            </w:r>
          </w:p>
        </w:tc>
      </w:tr>
      <w:tr w:rsidR="00283153" w:rsidRPr="00E1700A" w14:paraId="0F12256E" w14:textId="77777777" w:rsidTr="7453DE12">
        <w:trPr>
          <w:trHeight w:val="253"/>
        </w:trPr>
        <w:tc>
          <w:tcPr>
            <w:tcW w:w="10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6505C4" w14:textId="2FC53E7E" w:rsidR="00283153" w:rsidRDefault="00283153" w:rsidP="00283153">
            <w:pPr>
              <w:spacing w:after="0" w:line="240" w:lineRule="auto"/>
              <w:textAlignment w:val="baseline"/>
              <w:rPr>
                <w:rFonts w:eastAsia="Times New Roman" w:cs="Segoe UI"/>
                <w:szCs w:val="18"/>
              </w:rPr>
            </w:pPr>
            <w:r>
              <w:rPr>
                <w:rFonts w:eastAsia="Times New Roman" w:cs="Segoe UI"/>
                <w:szCs w:val="18"/>
              </w:rPr>
              <w:t>v2.1</w:t>
            </w:r>
          </w:p>
        </w:tc>
        <w:tc>
          <w:tcPr>
            <w:tcW w:w="1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9B0FD0" w14:textId="0CEB2E8E" w:rsidR="00283153" w:rsidRDefault="4030BE8E" w:rsidP="7453DE12">
            <w:pPr>
              <w:spacing w:after="0" w:line="240" w:lineRule="auto"/>
              <w:textAlignment w:val="baseline"/>
              <w:rPr>
                <w:rFonts w:eastAsia="Times New Roman" w:cs="Segoe UI"/>
              </w:rPr>
            </w:pPr>
            <w:r w:rsidRPr="7453DE12">
              <w:rPr>
                <w:rFonts w:eastAsia="Times New Roman" w:cs="Segoe UI"/>
              </w:rPr>
              <w:t>03</w:t>
            </w:r>
            <w:r w:rsidR="00283153" w:rsidRPr="7453DE12">
              <w:rPr>
                <w:rFonts w:eastAsia="Times New Roman" w:cs="Segoe UI"/>
              </w:rPr>
              <w:t>-</w:t>
            </w:r>
            <w:r w:rsidR="386441BE" w:rsidRPr="7453DE12">
              <w:rPr>
                <w:rFonts w:eastAsia="Times New Roman" w:cs="Segoe UI"/>
              </w:rPr>
              <w:t>FEB</w:t>
            </w:r>
            <w:r w:rsidR="00283153" w:rsidRPr="7453DE12">
              <w:rPr>
                <w:rFonts w:eastAsia="Times New Roman" w:cs="Segoe UI"/>
              </w:rPr>
              <w:t>-2025</w:t>
            </w:r>
          </w:p>
        </w:tc>
        <w:tc>
          <w:tcPr>
            <w:tcW w:w="512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BA6FB6" w14:textId="5E819A46" w:rsidR="00283153" w:rsidRPr="00B35A4A" w:rsidRDefault="00D175A4" w:rsidP="00283153">
            <w:pPr>
              <w:spacing w:after="0" w:line="240" w:lineRule="auto"/>
              <w:textAlignment w:val="baseline"/>
              <w:rPr>
                <w:rFonts w:eastAsia="Times New Roman" w:cs="Segoe UI"/>
                <w:szCs w:val="18"/>
              </w:rPr>
            </w:pPr>
            <w:r>
              <w:rPr>
                <w:rFonts w:eastAsia="Times New Roman" w:cs="Segoe UI"/>
                <w:szCs w:val="18"/>
              </w:rPr>
              <w:t>I</w:t>
            </w:r>
            <w:r w:rsidR="00283153" w:rsidRPr="00B35A4A">
              <w:rPr>
                <w:rFonts w:eastAsia="Times New Roman" w:cs="Segoe UI"/>
                <w:szCs w:val="18"/>
              </w:rPr>
              <w:t xml:space="preserve">nclude </w:t>
            </w:r>
            <w:r w:rsidR="00283153">
              <w:rPr>
                <w:rFonts w:eastAsia="Times New Roman" w:cs="Segoe UI"/>
                <w:szCs w:val="18"/>
              </w:rPr>
              <w:t xml:space="preserve">CSPM data Modified </w:t>
            </w:r>
            <w:r w:rsidR="00283153" w:rsidRPr="00EB7BEB">
              <w:t>authorized users</w:t>
            </w:r>
          </w:p>
        </w:tc>
        <w:tc>
          <w:tcPr>
            <w:tcW w:w="186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5C6817" w14:textId="5F8F9616" w:rsidR="00283153" w:rsidRPr="00E1700A" w:rsidRDefault="00283153" w:rsidP="00283153">
            <w:pPr>
              <w:spacing w:after="0" w:line="240" w:lineRule="auto"/>
              <w:textAlignment w:val="baseline"/>
              <w:rPr>
                <w:rFonts w:eastAsia="Times New Roman" w:cs="Times New Roman"/>
                <w:szCs w:val="18"/>
              </w:rPr>
            </w:pPr>
            <w:r>
              <w:rPr>
                <w:rFonts w:eastAsia="Times New Roman" w:cs="Times New Roman"/>
                <w:szCs w:val="18"/>
              </w:rPr>
              <w:t>Girithar N</w:t>
            </w:r>
          </w:p>
        </w:tc>
      </w:tr>
    </w:tbl>
    <w:p w14:paraId="07A29BEB" w14:textId="77777777" w:rsidR="00300F05" w:rsidRDefault="00300F05" w:rsidP="00EB7BEB">
      <w:pPr>
        <w:spacing w:after="0"/>
        <w:rPr>
          <w:b/>
          <w:bCs/>
          <w:color w:val="000000" w:themeColor="text1"/>
          <w:szCs w:val="24"/>
        </w:rPr>
      </w:pPr>
    </w:p>
    <w:p w14:paraId="04443FC5" w14:textId="77777777" w:rsidR="006E7FF5" w:rsidRDefault="00300F05" w:rsidP="00EB7BEB">
      <w:pPr>
        <w:spacing w:after="0"/>
        <w:rPr>
          <w:b/>
          <w:bCs/>
          <w:color w:val="000000" w:themeColor="text1"/>
          <w:szCs w:val="24"/>
        </w:rPr>
      </w:pPr>
      <w:r>
        <w:rPr>
          <w:b/>
          <w:bCs/>
          <w:color w:val="000000" w:themeColor="text1"/>
          <w:szCs w:val="24"/>
        </w:rPr>
        <w:t>Document Review/A</w:t>
      </w:r>
      <w:r w:rsidR="006E7FF5">
        <w:rPr>
          <w:b/>
          <w:bCs/>
          <w:color w:val="000000" w:themeColor="text1"/>
          <w:szCs w:val="24"/>
        </w:rPr>
        <w:t>pproval</w:t>
      </w:r>
    </w:p>
    <w:tbl>
      <w:tblPr>
        <w:tblW w:w="945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86"/>
        <w:gridCol w:w="2552"/>
        <w:gridCol w:w="3367"/>
        <w:gridCol w:w="1949"/>
      </w:tblGrid>
      <w:tr w:rsidR="00300F05" w:rsidRPr="00527A00" w14:paraId="2D106461" w14:textId="77777777" w:rsidTr="00D3450D">
        <w:trPr>
          <w:trHeight w:val="231"/>
        </w:trPr>
        <w:tc>
          <w:tcPr>
            <w:tcW w:w="158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94F2149" w14:textId="77777777" w:rsidR="006E7FF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Date</w:t>
            </w:r>
            <w:r w:rsidR="006E7FF5" w:rsidRPr="00373998">
              <w:rPr>
                <w:rFonts w:eastAsia="Times New Roman" w:cs="Times New Roman"/>
                <w:color w:val="0070C0"/>
                <w:szCs w:val="18"/>
              </w:rPr>
              <w:t>  </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7BBCDA9D" w14:textId="77777777" w:rsidR="006E7FF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Signatory Name</w:t>
            </w:r>
          </w:p>
        </w:tc>
        <w:tc>
          <w:tcPr>
            <w:tcW w:w="33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71BA4DC" w14:textId="77777777" w:rsidR="006E7FF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Organization/Signatory Title</w:t>
            </w:r>
          </w:p>
        </w:tc>
        <w:tc>
          <w:tcPr>
            <w:tcW w:w="19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A904E16" w14:textId="77777777" w:rsidR="006E7FF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Comments</w:t>
            </w:r>
            <w:r w:rsidR="006E7FF5" w:rsidRPr="00373998">
              <w:rPr>
                <w:rFonts w:eastAsia="Times New Roman" w:cs="Times New Roman"/>
                <w:color w:val="0070C0"/>
                <w:szCs w:val="18"/>
              </w:rPr>
              <w:t> </w:t>
            </w:r>
          </w:p>
        </w:tc>
      </w:tr>
      <w:tr w:rsidR="00300F05" w:rsidRPr="00527A00" w14:paraId="6B4D377A" w14:textId="77777777" w:rsidTr="00D3450D">
        <w:trPr>
          <w:trHeight w:val="231"/>
        </w:trPr>
        <w:tc>
          <w:tcPr>
            <w:tcW w:w="158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8E7B487" w14:textId="773AB016" w:rsidR="00300F05" w:rsidRPr="00527A00" w:rsidRDefault="794BE09D" w:rsidP="7453DE12">
            <w:pPr>
              <w:spacing w:after="0" w:line="240" w:lineRule="auto"/>
              <w:textAlignment w:val="baseline"/>
              <w:rPr>
                <w:rFonts w:eastAsia="Times New Roman" w:cs="Segoe UI"/>
              </w:rPr>
            </w:pPr>
            <w:r w:rsidRPr="7453DE12">
              <w:rPr>
                <w:rFonts w:eastAsia="Times New Roman" w:cs="Segoe UI"/>
              </w:rPr>
              <w:t>16-S</w:t>
            </w:r>
            <w:r w:rsidR="69AC6703" w:rsidRPr="7453DE12">
              <w:rPr>
                <w:rFonts w:eastAsia="Times New Roman" w:cs="Segoe UI"/>
              </w:rPr>
              <w:t>EP</w:t>
            </w:r>
            <w:r w:rsidRPr="7453DE12">
              <w:rPr>
                <w:rFonts w:eastAsia="Times New Roman" w:cs="Segoe UI"/>
              </w:rPr>
              <w:t>-2022</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059056" w14:textId="77777777" w:rsidR="00300F05" w:rsidRPr="00527A00" w:rsidRDefault="002349FE" w:rsidP="00EB7BEB">
            <w:pPr>
              <w:spacing w:after="0" w:line="240" w:lineRule="auto"/>
              <w:textAlignment w:val="baseline"/>
              <w:rPr>
                <w:rFonts w:eastAsia="Times New Roman" w:cs="Segoe UI"/>
                <w:szCs w:val="18"/>
              </w:rPr>
            </w:pPr>
            <w:r w:rsidRPr="002349FE">
              <w:rPr>
                <w:rFonts w:eastAsia="Times New Roman" w:cs="Segoe UI"/>
                <w:szCs w:val="18"/>
              </w:rPr>
              <w:t>Saravanan Sankaran</w:t>
            </w:r>
          </w:p>
        </w:tc>
        <w:tc>
          <w:tcPr>
            <w:tcW w:w="33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7EFF4C" w14:textId="77777777" w:rsidR="00300F05" w:rsidRPr="00527A00" w:rsidRDefault="002349FE" w:rsidP="00D3450D">
            <w:pPr>
              <w:spacing w:after="0" w:line="240" w:lineRule="auto"/>
              <w:jc w:val="left"/>
              <w:textAlignment w:val="baseline"/>
              <w:rPr>
                <w:rFonts w:eastAsia="Times New Roman" w:cs="Segoe UI"/>
                <w:szCs w:val="18"/>
              </w:rPr>
            </w:pPr>
            <w:r w:rsidRPr="002349FE">
              <w:rPr>
                <w:rFonts w:eastAsia="Times New Roman" w:cs="Segoe UI"/>
                <w:szCs w:val="18"/>
              </w:rPr>
              <w:t>Senior Director - Info Security &amp; IT</w:t>
            </w:r>
          </w:p>
        </w:tc>
        <w:tc>
          <w:tcPr>
            <w:tcW w:w="19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14C819" w14:textId="40648DBD" w:rsidR="00300F05" w:rsidRPr="00527A00" w:rsidRDefault="66504ED9" w:rsidP="57277CE3">
            <w:pPr>
              <w:spacing w:after="0" w:line="240" w:lineRule="auto"/>
              <w:textAlignment w:val="baseline"/>
              <w:rPr>
                <w:rFonts w:eastAsia="Times New Roman" w:cs="Segoe UI"/>
              </w:rPr>
            </w:pPr>
            <w:r w:rsidRPr="57277CE3">
              <w:rPr>
                <w:rFonts w:eastAsia="Times New Roman" w:cs="Segoe UI"/>
              </w:rPr>
              <w:t>Approved</w:t>
            </w:r>
          </w:p>
        </w:tc>
      </w:tr>
      <w:tr w:rsidR="002349FE" w:rsidRPr="00527A00" w14:paraId="59A17147" w14:textId="77777777" w:rsidTr="00D3450D">
        <w:trPr>
          <w:trHeight w:val="231"/>
        </w:trPr>
        <w:tc>
          <w:tcPr>
            <w:tcW w:w="158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563FB4" w14:textId="0D4CC683" w:rsidR="002349FE" w:rsidRPr="00527A00" w:rsidRDefault="794BE09D" w:rsidP="7453DE12">
            <w:pPr>
              <w:spacing w:after="0" w:line="240" w:lineRule="auto"/>
              <w:textAlignment w:val="baseline"/>
              <w:rPr>
                <w:rFonts w:eastAsia="Times New Roman" w:cs="Segoe UI"/>
              </w:rPr>
            </w:pPr>
            <w:r w:rsidRPr="7453DE12">
              <w:rPr>
                <w:rFonts w:eastAsia="Times New Roman" w:cs="Segoe UI"/>
              </w:rPr>
              <w:t>19-A</w:t>
            </w:r>
            <w:r w:rsidR="7BF3888E" w:rsidRPr="7453DE12">
              <w:rPr>
                <w:rFonts w:eastAsia="Times New Roman" w:cs="Segoe UI"/>
              </w:rPr>
              <w:t>UG</w:t>
            </w:r>
            <w:r w:rsidRPr="7453DE12">
              <w:rPr>
                <w:rFonts w:eastAsia="Times New Roman" w:cs="Segoe UI"/>
              </w:rPr>
              <w:t>-2023</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D6A3F2" w14:textId="77777777" w:rsidR="002349FE" w:rsidRPr="00527A00" w:rsidRDefault="002349FE" w:rsidP="002349FE">
            <w:pPr>
              <w:spacing w:after="0" w:line="240" w:lineRule="auto"/>
              <w:textAlignment w:val="baseline"/>
              <w:rPr>
                <w:rFonts w:eastAsia="Times New Roman" w:cs="Segoe UI"/>
                <w:szCs w:val="18"/>
              </w:rPr>
            </w:pPr>
            <w:r w:rsidRPr="002349FE">
              <w:rPr>
                <w:rFonts w:eastAsia="Times New Roman" w:cs="Segoe UI"/>
                <w:szCs w:val="18"/>
              </w:rPr>
              <w:t>Saravanan Sankaran</w:t>
            </w:r>
          </w:p>
        </w:tc>
        <w:tc>
          <w:tcPr>
            <w:tcW w:w="33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5C66A9" w14:textId="77777777" w:rsidR="002349FE" w:rsidRPr="00527A00" w:rsidRDefault="002349FE" w:rsidP="00D3450D">
            <w:pPr>
              <w:spacing w:after="0" w:line="240" w:lineRule="auto"/>
              <w:jc w:val="left"/>
              <w:textAlignment w:val="baseline"/>
              <w:rPr>
                <w:rFonts w:eastAsia="Times New Roman" w:cs="Segoe UI"/>
                <w:szCs w:val="18"/>
              </w:rPr>
            </w:pPr>
            <w:r w:rsidRPr="002349FE">
              <w:rPr>
                <w:rFonts w:eastAsia="Times New Roman" w:cs="Segoe UI"/>
                <w:szCs w:val="18"/>
              </w:rPr>
              <w:t>Senior Director - Info Security &amp; IT</w:t>
            </w:r>
          </w:p>
        </w:tc>
        <w:tc>
          <w:tcPr>
            <w:tcW w:w="19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DB42E0" w14:textId="45AEF153" w:rsidR="002349FE" w:rsidRPr="00527A00" w:rsidRDefault="687242EF" w:rsidP="57277CE3">
            <w:pPr>
              <w:spacing w:after="0" w:line="240" w:lineRule="auto"/>
              <w:textAlignment w:val="baseline"/>
              <w:rPr>
                <w:rFonts w:eastAsia="Times New Roman" w:cs="Segoe UI"/>
              </w:rPr>
            </w:pPr>
            <w:r w:rsidRPr="57277CE3">
              <w:rPr>
                <w:rFonts w:eastAsia="Times New Roman" w:cs="Segoe UI"/>
              </w:rPr>
              <w:t>Approved</w:t>
            </w:r>
          </w:p>
        </w:tc>
      </w:tr>
      <w:tr w:rsidR="002349FE" w:rsidRPr="00527A00" w14:paraId="28CD20DC" w14:textId="77777777" w:rsidTr="00D3450D">
        <w:trPr>
          <w:trHeight w:val="231"/>
        </w:trPr>
        <w:tc>
          <w:tcPr>
            <w:tcW w:w="158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838BD5" w14:textId="1AADE575" w:rsidR="002349FE" w:rsidRPr="00527A00" w:rsidRDefault="794BE09D" w:rsidP="7453DE12">
            <w:pPr>
              <w:spacing w:after="0" w:line="240" w:lineRule="auto"/>
              <w:textAlignment w:val="baseline"/>
              <w:rPr>
                <w:rFonts w:eastAsia="Times New Roman" w:cs="Segoe UI"/>
              </w:rPr>
            </w:pPr>
            <w:r w:rsidRPr="7453DE12">
              <w:rPr>
                <w:rFonts w:eastAsia="Times New Roman" w:cs="Segoe UI"/>
              </w:rPr>
              <w:t>12-F</w:t>
            </w:r>
            <w:r w:rsidR="662DB0FB" w:rsidRPr="7453DE12">
              <w:rPr>
                <w:rFonts w:eastAsia="Times New Roman" w:cs="Segoe UI"/>
              </w:rPr>
              <w:t>EB</w:t>
            </w:r>
            <w:r w:rsidRPr="7453DE12">
              <w:rPr>
                <w:rFonts w:eastAsia="Times New Roman" w:cs="Segoe UI"/>
              </w:rPr>
              <w:t>-2024</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E983874" w14:textId="77777777" w:rsidR="002349FE" w:rsidRPr="00527A00" w:rsidRDefault="002349FE" w:rsidP="002349FE">
            <w:pPr>
              <w:spacing w:after="0" w:line="240" w:lineRule="auto"/>
              <w:textAlignment w:val="baseline"/>
              <w:rPr>
                <w:rFonts w:eastAsia="Times New Roman" w:cs="Segoe UI"/>
                <w:szCs w:val="18"/>
              </w:rPr>
            </w:pPr>
            <w:r w:rsidRPr="002349FE">
              <w:rPr>
                <w:rFonts w:eastAsia="Times New Roman" w:cs="Segoe UI"/>
                <w:szCs w:val="18"/>
              </w:rPr>
              <w:t>Saravanan Sankaran</w:t>
            </w:r>
          </w:p>
        </w:tc>
        <w:tc>
          <w:tcPr>
            <w:tcW w:w="33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40BA9E52" w14:textId="77777777" w:rsidR="002349FE" w:rsidRPr="00527A00" w:rsidRDefault="002349FE" w:rsidP="00D3450D">
            <w:pPr>
              <w:spacing w:after="0" w:line="240" w:lineRule="auto"/>
              <w:jc w:val="left"/>
              <w:textAlignment w:val="baseline"/>
              <w:rPr>
                <w:rFonts w:eastAsia="Times New Roman" w:cs="Segoe UI"/>
                <w:szCs w:val="18"/>
              </w:rPr>
            </w:pPr>
            <w:r w:rsidRPr="002349FE">
              <w:rPr>
                <w:rFonts w:eastAsia="Times New Roman" w:cs="Segoe UI"/>
                <w:szCs w:val="18"/>
              </w:rPr>
              <w:t>Senior Director - Info Security &amp; IT</w:t>
            </w:r>
          </w:p>
        </w:tc>
        <w:tc>
          <w:tcPr>
            <w:tcW w:w="19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2588402" w14:textId="3C81EFD4" w:rsidR="002349FE" w:rsidRPr="00527A00" w:rsidRDefault="1FE4CE9A" w:rsidP="57277CE3">
            <w:pPr>
              <w:spacing w:after="0" w:line="240" w:lineRule="auto"/>
              <w:textAlignment w:val="baseline"/>
              <w:rPr>
                <w:rFonts w:eastAsia="Times New Roman" w:cs="Segoe UI"/>
              </w:rPr>
            </w:pPr>
            <w:r w:rsidRPr="57277CE3">
              <w:rPr>
                <w:rFonts w:eastAsia="Times New Roman" w:cs="Times New Roman"/>
              </w:rPr>
              <w:t>Approved</w:t>
            </w:r>
          </w:p>
        </w:tc>
      </w:tr>
      <w:tr w:rsidR="00283153" w:rsidRPr="00527A00" w14:paraId="230F9670" w14:textId="77777777" w:rsidTr="00D3450D">
        <w:trPr>
          <w:trHeight w:val="231"/>
        </w:trPr>
        <w:tc>
          <w:tcPr>
            <w:tcW w:w="158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C97BC7" w14:textId="107AD678" w:rsidR="00283153" w:rsidRDefault="7C646B5B" w:rsidP="57277CE3">
            <w:pPr>
              <w:spacing w:after="0" w:line="240" w:lineRule="auto"/>
              <w:textAlignment w:val="baseline"/>
              <w:rPr>
                <w:rFonts w:eastAsia="Times New Roman" w:cs="Segoe UI"/>
              </w:rPr>
            </w:pPr>
            <w:r w:rsidRPr="7453DE12">
              <w:rPr>
                <w:rFonts w:eastAsia="Times New Roman" w:cs="Segoe UI"/>
              </w:rPr>
              <w:t>05</w:t>
            </w:r>
            <w:r w:rsidR="6483E605" w:rsidRPr="7453DE12">
              <w:rPr>
                <w:rFonts w:eastAsia="Times New Roman" w:cs="Segoe UI"/>
              </w:rPr>
              <w:t>-</w:t>
            </w:r>
            <w:r w:rsidR="75969D69" w:rsidRPr="7453DE12">
              <w:rPr>
                <w:rFonts w:eastAsia="Times New Roman" w:cs="Segoe UI"/>
              </w:rPr>
              <w:t>FEB</w:t>
            </w:r>
            <w:r w:rsidR="6483E605" w:rsidRPr="7453DE12">
              <w:rPr>
                <w:rFonts w:eastAsia="Times New Roman" w:cs="Segoe UI"/>
              </w:rPr>
              <w:t>-2025</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9E44A7" w14:textId="7D4830DB" w:rsidR="00283153" w:rsidRPr="002349FE" w:rsidRDefault="00283153" w:rsidP="00283153">
            <w:pPr>
              <w:spacing w:after="0" w:line="240" w:lineRule="auto"/>
              <w:textAlignment w:val="baseline"/>
              <w:rPr>
                <w:rFonts w:eastAsia="Times New Roman" w:cs="Segoe UI"/>
                <w:szCs w:val="18"/>
              </w:rPr>
            </w:pPr>
            <w:r w:rsidRPr="002349FE">
              <w:rPr>
                <w:rFonts w:eastAsia="Times New Roman" w:cs="Segoe UI"/>
                <w:szCs w:val="18"/>
              </w:rPr>
              <w:t>Saravanan Sankaran</w:t>
            </w:r>
          </w:p>
        </w:tc>
        <w:tc>
          <w:tcPr>
            <w:tcW w:w="33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BC9FD2" w14:textId="55CC9641" w:rsidR="00283153" w:rsidRPr="002349FE" w:rsidRDefault="00283153" w:rsidP="00D3450D">
            <w:pPr>
              <w:spacing w:after="0" w:line="240" w:lineRule="auto"/>
              <w:jc w:val="left"/>
              <w:textAlignment w:val="baseline"/>
              <w:rPr>
                <w:rFonts w:eastAsia="Times New Roman" w:cs="Segoe UI"/>
                <w:szCs w:val="18"/>
              </w:rPr>
            </w:pPr>
            <w:r w:rsidRPr="00573D76">
              <w:rPr>
                <w:rFonts w:cs="Segoe UI"/>
                <w:szCs w:val="18"/>
              </w:rPr>
              <w:t>Vice</w:t>
            </w:r>
            <w:r>
              <w:rPr>
                <w:rFonts w:cs="Segoe UI"/>
                <w:szCs w:val="18"/>
              </w:rPr>
              <w:t>-</w:t>
            </w:r>
            <w:r w:rsidRPr="00573D76">
              <w:rPr>
                <w:rFonts w:cs="Segoe UI"/>
                <w:szCs w:val="18"/>
              </w:rPr>
              <w:t>President– Infosec &amp; IT</w:t>
            </w:r>
          </w:p>
        </w:tc>
        <w:tc>
          <w:tcPr>
            <w:tcW w:w="194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4C1D5F" w14:textId="55C2B054" w:rsidR="00283153" w:rsidRPr="00527A00" w:rsidRDefault="05022F34" w:rsidP="57277CE3">
            <w:pPr>
              <w:spacing w:after="0" w:line="240" w:lineRule="auto"/>
              <w:textAlignment w:val="baseline"/>
              <w:rPr>
                <w:rFonts w:eastAsia="Times New Roman" w:cs="Times New Roman"/>
              </w:rPr>
            </w:pPr>
            <w:r w:rsidRPr="57277CE3">
              <w:rPr>
                <w:rFonts w:eastAsia="Times New Roman" w:cs="Times New Roman"/>
              </w:rPr>
              <w:t>Approved</w:t>
            </w:r>
          </w:p>
        </w:tc>
      </w:tr>
    </w:tbl>
    <w:p w14:paraId="6072737C" w14:textId="77777777" w:rsidR="007F79FF" w:rsidRDefault="007F79FF" w:rsidP="00EB7BEB">
      <w:pPr>
        <w:spacing w:after="0"/>
        <w:rPr>
          <w:b/>
          <w:bCs/>
          <w:color w:val="000000" w:themeColor="text1"/>
          <w:szCs w:val="24"/>
        </w:rPr>
      </w:pPr>
    </w:p>
    <w:p w14:paraId="21C5348A" w14:textId="77777777" w:rsidR="00300F05" w:rsidRDefault="00300F05" w:rsidP="00EB7BEB">
      <w:pPr>
        <w:spacing w:after="0"/>
        <w:rPr>
          <w:b/>
          <w:bCs/>
          <w:color w:val="000000" w:themeColor="text1"/>
          <w:szCs w:val="24"/>
        </w:rPr>
      </w:pPr>
      <w:r>
        <w:rPr>
          <w:b/>
          <w:bCs/>
          <w:color w:val="000000" w:themeColor="text1"/>
          <w:szCs w:val="24"/>
        </w:rPr>
        <w:t>Distribution of Final Document</w:t>
      </w:r>
    </w:p>
    <w:tbl>
      <w:tblPr>
        <w:tblW w:w="94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0"/>
        <w:gridCol w:w="4903"/>
      </w:tblGrid>
      <w:tr w:rsidR="00300F05" w:rsidRPr="00527A00" w14:paraId="63DBFD62" w14:textId="77777777" w:rsidTr="00575D8A">
        <w:trPr>
          <w:trHeight w:val="256"/>
        </w:trPr>
        <w:tc>
          <w:tcPr>
            <w:tcW w:w="45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257D5977" w14:textId="77777777" w:rsidR="00300F05" w:rsidRPr="00373998" w:rsidRDefault="00300F05" w:rsidP="00EB7BEB">
            <w:pPr>
              <w:spacing w:after="0" w:line="240" w:lineRule="auto"/>
              <w:textAlignment w:val="baseline"/>
              <w:rPr>
                <w:rFonts w:eastAsia="Times New Roman" w:cs="Segoe UI"/>
                <w:b/>
                <w:bCs/>
                <w:color w:val="0070C0"/>
                <w:szCs w:val="18"/>
              </w:rPr>
            </w:pPr>
            <w:r w:rsidRPr="00373998">
              <w:rPr>
                <w:rFonts w:eastAsia="Times New Roman" w:cs="Segoe UI"/>
                <w:b/>
                <w:bCs/>
                <w:color w:val="0070C0"/>
                <w:szCs w:val="18"/>
              </w:rPr>
              <w:t>Name</w:t>
            </w:r>
          </w:p>
        </w:tc>
        <w:tc>
          <w:tcPr>
            <w:tcW w:w="490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54DE0112" w14:textId="77777777" w:rsidR="00300F05" w:rsidRPr="00373998" w:rsidRDefault="00300F05" w:rsidP="00EB7BEB">
            <w:pPr>
              <w:spacing w:after="0" w:line="240" w:lineRule="auto"/>
              <w:textAlignment w:val="baseline"/>
              <w:rPr>
                <w:rFonts w:eastAsia="Times New Roman" w:cs="Segoe UI"/>
                <w:color w:val="0070C0"/>
                <w:szCs w:val="18"/>
              </w:rPr>
            </w:pPr>
            <w:r w:rsidRPr="00373998">
              <w:rPr>
                <w:rFonts w:eastAsia="Times New Roman" w:cs="Arial"/>
                <w:b/>
                <w:bCs/>
                <w:color w:val="0070C0"/>
                <w:szCs w:val="18"/>
                <w:lang w:val="en-US"/>
              </w:rPr>
              <w:t>Organization/Title</w:t>
            </w:r>
          </w:p>
        </w:tc>
      </w:tr>
      <w:tr w:rsidR="00300F05" w:rsidRPr="00527A00" w14:paraId="6F5738A1" w14:textId="77777777" w:rsidTr="00575D8A">
        <w:trPr>
          <w:trHeight w:val="256"/>
        </w:trPr>
        <w:tc>
          <w:tcPr>
            <w:tcW w:w="45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947D62" w14:textId="77777777" w:rsidR="00300F05" w:rsidRPr="00527A00" w:rsidRDefault="00300F05" w:rsidP="00EB7BEB">
            <w:pPr>
              <w:spacing w:after="0" w:line="240" w:lineRule="auto"/>
              <w:textAlignment w:val="baseline"/>
              <w:rPr>
                <w:rFonts w:eastAsia="Times New Roman" w:cs="Segoe UI"/>
                <w:szCs w:val="18"/>
              </w:rPr>
            </w:pPr>
          </w:p>
        </w:tc>
        <w:tc>
          <w:tcPr>
            <w:tcW w:w="490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AD7D8" w14:textId="77777777" w:rsidR="00300F05" w:rsidRPr="00527A00" w:rsidRDefault="00300F05" w:rsidP="00EB7BEB">
            <w:pPr>
              <w:spacing w:after="0" w:line="240" w:lineRule="auto"/>
              <w:textAlignment w:val="baseline"/>
              <w:rPr>
                <w:rFonts w:eastAsia="Times New Roman" w:cs="Segoe UI"/>
                <w:szCs w:val="18"/>
              </w:rPr>
            </w:pPr>
          </w:p>
        </w:tc>
      </w:tr>
      <w:tr w:rsidR="00300F05" w:rsidRPr="00527A00" w14:paraId="03F50BF7" w14:textId="77777777" w:rsidTr="00575D8A">
        <w:trPr>
          <w:trHeight w:val="256"/>
        </w:trPr>
        <w:tc>
          <w:tcPr>
            <w:tcW w:w="45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247D6A" w14:textId="77777777" w:rsidR="00300F05" w:rsidRPr="00527A00" w:rsidRDefault="00300F05" w:rsidP="00EB7BEB">
            <w:pPr>
              <w:spacing w:after="0" w:line="240" w:lineRule="auto"/>
              <w:textAlignment w:val="baseline"/>
              <w:rPr>
                <w:rFonts w:eastAsia="Times New Roman" w:cs="Segoe UI"/>
                <w:szCs w:val="18"/>
              </w:rPr>
            </w:pPr>
          </w:p>
        </w:tc>
        <w:tc>
          <w:tcPr>
            <w:tcW w:w="490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EC07D4" w14:textId="77777777" w:rsidR="00300F05" w:rsidRPr="00527A00" w:rsidRDefault="00300F05" w:rsidP="00EB7BEB">
            <w:pPr>
              <w:spacing w:after="0" w:line="240" w:lineRule="auto"/>
              <w:textAlignment w:val="baseline"/>
              <w:rPr>
                <w:rFonts w:eastAsia="Times New Roman" w:cs="Segoe UI"/>
                <w:szCs w:val="18"/>
              </w:rPr>
            </w:pPr>
          </w:p>
        </w:tc>
      </w:tr>
      <w:tr w:rsidR="00300F05" w:rsidRPr="00527A00" w14:paraId="2B77F487" w14:textId="77777777" w:rsidTr="00575D8A">
        <w:trPr>
          <w:trHeight w:val="256"/>
        </w:trPr>
        <w:tc>
          <w:tcPr>
            <w:tcW w:w="457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6AD8AA32" w14:textId="77777777" w:rsidR="00300F05" w:rsidRPr="00527A00" w:rsidRDefault="00300F05" w:rsidP="00EB7BEB">
            <w:pPr>
              <w:spacing w:after="0" w:line="240" w:lineRule="auto"/>
              <w:textAlignment w:val="baseline"/>
              <w:rPr>
                <w:rFonts w:eastAsia="Times New Roman" w:cs="Segoe UI"/>
                <w:szCs w:val="18"/>
              </w:rPr>
            </w:pPr>
            <w:r w:rsidRPr="00527A00">
              <w:rPr>
                <w:rFonts w:eastAsia="Times New Roman" w:cs="Times New Roman"/>
                <w:szCs w:val="18"/>
              </w:rPr>
              <w:t>  </w:t>
            </w:r>
          </w:p>
        </w:tc>
        <w:tc>
          <w:tcPr>
            <w:tcW w:w="490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hideMark/>
          </w:tcPr>
          <w:p w14:paraId="15063DA7" w14:textId="77777777" w:rsidR="00300F05" w:rsidRPr="00527A00" w:rsidRDefault="00300F05" w:rsidP="00EB7BEB">
            <w:pPr>
              <w:spacing w:after="0" w:line="240" w:lineRule="auto"/>
              <w:textAlignment w:val="baseline"/>
              <w:rPr>
                <w:rFonts w:eastAsia="Times New Roman" w:cs="Segoe UI"/>
                <w:szCs w:val="18"/>
              </w:rPr>
            </w:pPr>
            <w:r w:rsidRPr="00527A00">
              <w:rPr>
                <w:rFonts w:eastAsia="Times New Roman" w:cs="Times New Roman"/>
                <w:szCs w:val="18"/>
              </w:rPr>
              <w:t>  </w:t>
            </w:r>
          </w:p>
        </w:tc>
      </w:tr>
    </w:tbl>
    <w:p w14:paraId="33ECB61C" w14:textId="77777777" w:rsidR="00BD4458" w:rsidRDefault="00BD4458" w:rsidP="00EB7BEB">
      <w:pPr>
        <w:rPr>
          <w:lang w:val="en-US"/>
        </w:rPr>
      </w:pPr>
    </w:p>
    <w:p w14:paraId="1B132C90" w14:textId="77777777" w:rsidR="0039466B" w:rsidRDefault="0039466B" w:rsidP="00EB7BEB">
      <w:pPr>
        <w:rPr>
          <w:lang w:val="en-US"/>
        </w:rPr>
      </w:pPr>
    </w:p>
    <w:p w14:paraId="49A1425D" w14:textId="77777777" w:rsidR="0039466B" w:rsidRDefault="0039466B" w:rsidP="00EB7BEB">
      <w:pPr>
        <w:rPr>
          <w:lang w:val="en-US"/>
        </w:rPr>
      </w:pPr>
    </w:p>
    <w:p w14:paraId="4A7BD083" w14:textId="77777777" w:rsidR="0039466B" w:rsidRDefault="0039466B" w:rsidP="00EB7BEB">
      <w:pPr>
        <w:rPr>
          <w:lang w:val="en-US"/>
        </w:rPr>
      </w:pPr>
    </w:p>
    <w:p w14:paraId="0AFB0C8E" w14:textId="77777777" w:rsidR="0039466B" w:rsidRDefault="0039466B" w:rsidP="00EB7BEB">
      <w:pPr>
        <w:rPr>
          <w:lang w:val="en-US"/>
        </w:rPr>
      </w:pPr>
    </w:p>
    <w:p w14:paraId="5C1D6AB1" w14:textId="77777777" w:rsidR="0039466B" w:rsidRDefault="0039466B" w:rsidP="00EB7BEB">
      <w:pPr>
        <w:rPr>
          <w:lang w:val="en-US"/>
        </w:rPr>
      </w:pPr>
    </w:p>
    <w:p w14:paraId="6F92F099" w14:textId="77777777" w:rsidR="0039466B" w:rsidRDefault="0039466B" w:rsidP="00EB7BEB">
      <w:pPr>
        <w:rPr>
          <w:lang w:val="en-US"/>
        </w:rPr>
      </w:pPr>
    </w:p>
    <w:p w14:paraId="732517CA" w14:textId="77777777" w:rsidR="0039466B" w:rsidRDefault="0039466B" w:rsidP="00EB7BEB">
      <w:pPr>
        <w:rPr>
          <w:lang w:val="en-US"/>
        </w:rPr>
      </w:pPr>
    </w:p>
    <w:p w14:paraId="710E841C" w14:textId="77777777" w:rsidR="0039466B" w:rsidRDefault="0039466B" w:rsidP="00EB7BEB">
      <w:pPr>
        <w:rPr>
          <w:lang w:val="en-US"/>
        </w:rPr>
      </w:pPr>
    </w:p>
    <w:p w14:paraId="54EF1D62" w14:textId="77777777" w:rsidR="0039466B" w:rsidRDefault="0039466B" w:rsidP="00EB7BEB">
      <w:pPr>
        <w:rPr>
          <w:lang w:val="en-US"/>
        </w:rPr>
      </w:pPr>
    </w:p>
    <w:p w14:paraId="74471223" w14:textId="77777777" w:rsidR="0039466B" w:rsidRDefault="0039466B" w:rsidP="00EB7BEB">
      <w:pPr>
        <w:rPr>
          <w:lang w:val="en-US"/>
        </w:rPr>
      </w:pPr>
    </w:p>
    <w:p w14:paraId="5874CD08" w14:textId="77777777" w:rsidR="0066248A" w:rsidRPr="0066248A" w:rsidRDefault="00C04DB5" w:rsidP="00EB7BEB">
      <w:pPr>
        <w:pStyle w:val="Heading1"/>
        <w:rPr>
          <w:rFonts w:eastAsiaTheme="majorEastAsia"/>
        </w:rPr>
      </w:pPr>
      <w:bookmarkStart w:id="8" w:name="_Toc204080483"/>
      <w:r>
        <w:rPr>
          <w:rFonts w:eastAsiaTheme="majorEastAsia"/>
        </w:rPr>
        <w:lastRenderedPageBreak/>
        <w:t>Overview</w:t>
      </w:r>
      <w:bookmarkEnd w:id="8"/>
    </w:p>
    <w:p w14:paraId="13EA9F00" w14:textId="77777777" w:rsidR="00724CF8" w:rsidRPr="0076270C" w:rsidRDefault="00724CF8" w:rsidP="00A727BC">
      <w:pPr>
        <w:pStyle w:val="Commented"/>
        <w:rPr>
          <w:i/>
          <w:color w:val="000000" w:themeColor="text1"/>
        </w:rPr>
      </w:pPr>
      <w:r w:rsidRPr="0076270C">
        <w:rPr>
          <w:color w:val="000000" w:themeColor="text1"/>
        </w:rPr>
        <w:t>How to monitor alerts and steps to take necessary actions against the alert/incidents.</w:t>
      </w:r>
    </w:p>
    <w:p w14:paraId="2AE2767A" w14:textId="77777777" w:rsidR="00C04DB5" w:rsidRPr="0076270C" w:rsidRDefault="00C04DB5" w:rsidP="00A727BC">
      <w:pPr>
        <w:pStyle w:val="Commented"/>
        <w:rPr>
          <w:i/>
          <w:color w:val="000000" w:themeColor="text1"/>
        </w:rPr>
      </w:pPr>
      <w:r w:rsidRPr="0076270C">
        <w:rPr>
          <w:color w:val="000000" w:themeColor="text1"/>
        </w:rPr>
        <w:t xml:space="preserve">The crowd strike solution build on extensible platform that provide customers with complete end point protection leveraging </w:t>
      </w:r>
      <w:r w:rsidR="00AE4BBF" w:rsidRPr="0076270C">
        <w:rPr>
          <w:i/>
          <w:color w:val="000000" w:themeColor="text1"/>
        </w:rPr>
        <w:t>Crowdstrike</w:t>
      </w:r>
      <w:r w:rsidRPr="0076270C">
        <w:rPr>
          <w:color w:val="000000" w:themeColor="text1"/>
        </w:rPr>
        <w:t xml:space="preserve"> lightweight agent and event telemetry.</w:t>
      </w:r>
    </w:p>
    <w:p w14:paraId="4CE7F7FE" w14:textId="77777777" w:rsidR="00C04DB5" w:rsidRPr="0076270C" w:rsidRDefault="00C04DB5" w:rsidP="00A727BC">
      <w:pPr>
        <w:pStyle w:val="Commented"/>
        <w:rPr>
          <w:i/>
          <w:color w:val="000000" w:themeColor="text1"/>
        </w:rPr>
      </w:pPr>
      <w:r w:rsidRPr="0076270C">
        <w:rPr>
          <w:color w:val="000000" w:themeColor="text1"/>
        </w:rPr>
        <w:t xml:space="preserve">As cloud native solution deployment is easy. With no requirement of on-site hardware or consoles, the single light weight agent can be installed in seconds in physical and virtual and cloud deliver workloads with support of windows, Mac, </w:t>
      </w:r>
      <w:r w:rsidR="00AE4BBF" w:rsidRPr="0076270C">
        <w:rPr>
          <w:i/>
          <w:color w:val="000000" w:themeColor="text1"/>
        </w:rPr>
        <w:t>Linux</w:t>
      </w:r>
      <w:r w:rsidRPr="0076270C">
        <w:rPr>
          <w:color w:val="000000" w:themeColor="text1"/>
        </w:rPr>
        <w:t xml:space="preserve"> and mobile devices. </w:t>
      </w:r>
    </w:p>
    <w:p w14:paraId="7A21A4A9" w14:textId="479A0768" w:rsidR="00C04DB5" w:rsidRPr="0076270C" w:rsidRDefault="00C04DB5" w:rsidP="00A727BC">
      <w:pPr>
        <w:pStyle w:val="Commented"/>
        <w:rPr>
          <w:i/>
          <w:color w:val="000000" w:themeColor="text1"/>
        </w:rPr>
      </w:pPr>
      <w:r w:rsidRPr="0076270C">
        <w:rPr>
          <w:color w:val="000000" w:themeColor="text1"/>
        </w:rPr>
        <w:t xml:space="preserve">By design </w:t>
      </w:r>
      <w:r w:rsidR="00D3450D" w:rsidRPr="0076270C">
        <w:rPr>
          <w:color w:val="000000" w:themeColor="text1"/>
        </w:rPr>
        <w:t>CrowdStrike</w:t>
      </w:r>
      <w:r w:rsidRPr="0076270C">
        <w:rPr>
          <w:color w:val="000000" w:themeColor="text1"/>
        </w:rPr>
        <w:t xml:space="preserve"> solution detects and prevents malicious activities. The main dashboard highlights what threats has been blocked with immediate access to supporting details.</w:t>
      </w:r>
    </w:p>
    <w:p w14:paraId="77B6DBFB" w14:textId="77777777" w:rsidR="00C04DB5" w:rsidRPr="0066248A" w:rsidRDefault="00C04DB5" w:rsidP="00C04DB5">
      <w:pPr>
        <w:pStyle w:val="Heading1"/>
        <w:rPr>
          <w:rFonts w:eastAsiaTheme="majorEastAsia"/>
        </w:rPr>
      </w:pPr>
      <w:bookmarkStart w:id="9" w:name="_Toc204080484"/>
      <w:r w:rsidRPr="0066248A">
        <w:rPr>
          <w:rFonts w:eastAsiaTheme="majorEastAsia"/>
        </w:rPr>
        <w:t>Scope</w:t>
      </w:r>
      <w:bookmarkEnd w:id="9"/>
    </w:p>
    <w:p w14:paraId="3D221E4D" w14:textId="77777777" w:rsidR="00C04DB5" w:rsidRPr="0076270C" w:rsidRDefault="00C04DB5" w:rsidP="00A727BC">
      <w:pPr>
        <w:pStyle w:val="Commented"/>
        <w:rPr>
          <w:i/>
          <w:color w:val="000000" w:themeColor="text1"/>
        </w:rPr>
      </w:pPr>
      <w:r w:rsidRPr="0076270C">
        <w:rPr>
          <w:color w:val="000000" w:themeColor="text1"/>
        </w:rPr>
        <w:t>How to monitor alerts and steps to take necessary actions against the alert/incidents.</w:t>
      </w:r>
    </w:p>
    <w:p w14:paraId="60F13C06" w14:textId="529AD3A0" w:rsidR="00C04DB5" w:rsidRPr="0076270C" w:rsidRDefault="00C04DB5" w:rsidP="00A727BC">
      <w:pPr>
        <w:pStyle w:val="Commented"/>
        <w:rPr>
          <w:i/>
          <w:color w:val="000000" w:themeColor="text1"/>
        </w:rPr>
      </w:pPr>
      <w:r w:rsidRPr="0076270C">
        <w:rPr>
          <w:color w:val="000000" w:themeColor="text1"/>
        </w:rPr>
        <w:t xml:space="preserve">Devices are integrated with Crowdstrike solution. Based on activities / processes on devices alerts are generated as per severity Critical, High, Medium, Low, Informational. Currently Linux devices are integrated with </w:t>
      </w:r>
      <w:r w:rsidR="00D3450D" w:rsidRPr="0076270C">
        <w:rPr>
          <w:color w:val="000000" w:themeColor="text1"/>
        </w:rPr>
        <w:t>CrowdStrike</w:t>
      </w:r>
      <w:r w:rsidRPr="0076270C">
        <w:rPr>
          <w:color w:val="000000" w:themeColor="text1"/>
        </w:rPr>
        <w:t xml:space="preserve">. Also, emails are triggered once per day for each detection at medium severity level or incident at 1.0 and above. </w:t>
      </w:r>
    </w:p>
    <w:p w14:paraId="21989A08" w14:textId="77777777" w:rsidR="00C04DB5" w:rsidRPr="0076270C" w:rsidRDefault="00C04DB5" w:rsidP="00A727BC">
      <w:pPr>
        <w:pStyle w:val="Commented"/>
        <w:rPr>
          <w:i/>
          <w:color w:val="000000" w:themeColor="text1"/>
        </w:rPr>
      </w:pPr>
      <w:r w:rsidRPr="0076270C">
        <w:rPr>
          <w:color w:val="000000" w:themeColor="text1"/>
        </w:rPr>
        <w:t>You can monitor alert through email or proactively by logging on Crowdstrike console and navigating to detection dashboard.</w:t>
      </w:r>
    </w:p>
    <w:p w14:paraId="7659F54D" w14:textId="77777777" w:rsidR="00C04DB5" w:rsidRPr="00724CF8" w:rsidRDefault="00C04DB5" w:rsidP="00A727BC">
      <w:pPr>
        <w:pStyle w:val="Commented"/>
      </w:pPr>
    </w:p>
    <w:p w14:paraId="7424875A" w14:textId="77777777" w:rsidR="00906020" w:rsidRDefault="00941332" w:rsidP="00EB7BEB">
      <w:pPr>
        <w:pStyle w:val="Heading1"/>
        <w:rPr>
          <w:rFonts w:eastAsiaTheme="majorEastAsia"/>
        </w:rPr>
      </w:pPr>
      <w:bookmarkStart w:id="10" w:name="_Toc102035593"/>
      <w:bookmarkStart w:id="11" w:name="_Toc204080485"/>
      <w:r w:rsidRPr="009416BB">
        <w:rPr>
          <w:rFonts w:eastAsiaTheme="majorEastAsia"/>
        </w:rPr>
        <w:t xml:space="preserve">Roles and </w:t>
      </w:r>
      <w:r w:rsidR="009C005D" w:rsidRPr="009416BB">
        <w:rPr>
          <w:rFonts w:eastAsiaTheme="majorEastAsia"/>
        </w:rPr>
        <w:t>Responsibilities</w:t>
      </w:r>
      <w:bookmarkEnd w:id="10"/>
      <w:bookmarkEnd w:id="11"/>
      <w:r w:rsidRPr="009416BB">
        <w:rPr>
          <w:rFonts w:eastAsiaTheme="majorEastAsia"/>
        </w:rPr>
        <w:t xml:space="preserve"> </w:t>
      </w:r>
    </w:p>
    <w:p w14:paraId="3869759E" w14:textId="77777777" w:rsidR="00906020" w:rsidRPr="00906020" w:rsidRDefault="00906020" w:rsidP="00EB7BEB">
      <w:r>
        <w:rPr>
          <w:rFonts w:eastAsiaTheme="majorEastAsia"/>
        </w:rPr>
        <w:t xml:space="preserve">Roles </w:t>
      </w:r>
      <w:r w:rsidRPr="00906020">
        <w:t>and responsibilities specific to this document are included below:</w:t>
      </w:r>
    </w:p>
    <w:tbl>
      <w:tblPr>
        <w:tblStyle w:val="PlainTable5"/>
        <w:tblW w:w="0" w:type="auto"/>
        <w:tblLook w:val="04A0" w:firstRow="1" w:lastRow="0" w:firstColumn="1" w:lastColumn="0" w:noHBand="0" w:noVBand="1"/>
      </w:tblPr>
      <w:tblGrid>
        <w:gridCol w:w="2533"/>
        <w:gridCol w:w="6051"/>
      </w:tblGrid>
      <w:tr w:rsidR="00906020" w14:paraId="76848B81" w14:textId="77777777" w:rsidTr="009060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33" w:type="dxa"/>
            <w:vAlign w:val="center"/>
          </w:tcPr>
          <w:p w14:paraId="40D1F3DB" w14:textId="77777777" w:rsidR="00906020" w:rsidRPr="00906020" w:rsidRDefault="00906020" w:rsidP="00EB7BEB">
            <w:pPr>
              <w:rPr>
                <w:b/>
                <w:bCs/>
              </w:rPr>
            </w:pPr>
            <w:r w:rsidRPr="00906020">
              <w:rPr>
                <w:b/>
                <w:bCs/>
              </w:rPr>
              <w:t>Role</w:t>
            </w:r>
          </w:p>
        </w:tc>
        <w:tc>
          <w:tcPr>
            <w:tcW w:w="6051" w:type="dxa"/>
            <w:vAlign w:val="center"/>
          </w:tcPr>
          <w:p w14:paraId="51850102" w14:textId="77777777" w:rsidR="00906020" w:rsidRPr="00906020" w:rsidRDefault="00906020" w:rsidP="00EB7BEB">
            <w:pPr>
              <w:cnfStyle w:val="100000000000" w:firstRow="1" w:lastRow="0" w:firstColumn="0" w:lastColumn="0" w:oddVBand="0" w:evenVBand="0" w:oddHBand="0" w:evenHBand="0" w:firstRowFirstColumn="0" w:firstRowLastColumn="0" w:lastRowFirstColumn="0" w:lastRowLastColumn="0"/>
              <w:rPr>
                <w:b/>
                <w:bCs/>
              </w:rPr>
            </w:pPr>
            <w:r w:rsidRPr="00906020">
              <w:rPr>
                <w:b/>
                <w:bCs/>
              </w:rPr>
              <w:t>Responsibilities</w:t>
            </w:r>
          </w:p>
        </w:tc>
      </w:tr>
      <w:tr w:rsidR="00906020" w14:paraId="1E8DF254" w14:textId="77777777" w:rsidTr="0090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vAlign w:val="center"/>
          </w:tcPr>
          <w:p w14:paraId="55E8D5A3" w14:textId="77777777" w:rsidR="00906020" w:rsidRPr="00906020" w:rsidRDefault="00F0333D" w:rsidP="00EB7BEB">
            <w:pPr>
              <w:rPr>
                <w:i w:val="0"/>
                <w:iCs w:val="0"/>
              </w:rPr>
            </w:pPr>
            <w:r>
              <w:rPr>
                <w:i w:val="0"/>
                <w:iCs w:val="0"/>
              </w:rPr>
              <w:t>Owner</w:t>
            </w:r>
          </w:p>
        </w:tc>
        <w:tc>
          <w:tcPr>
            <w:tcW w:w="6051" w:type="dxa"/>
            <w:vAlign w:val="center"/>
          </w:tcPr>
          <w:p w14:paraId="6058BF21" w14:textId="77777777" w:rsidR="00906020" w:rsidRDefault="00F0333D" w:rsidP="00E11A6B">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Team or SME responsible for the process area needs to ensure this document is up to date and compliant with governing requirements.</w:t>
            </w:r>
          </w:p>
          <w:p w14:paraId="47A94AED" w14:textId="77777777" w:rsidR="00F0333D" w:rsidRDefault="00F0333D" w:rsidP="00E11A6B">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Is the point of contact for the document.</w:t>
            </w:r>
          </w:p>
          <w:p w14:paraId="44AC3C31" w14:textId="77777777" w:rsidR="00F0333D" w:rsidRPr="00906020" w:rsidRDefault="00F0333D" w:rsidP="00E11A6B">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Responsible for initiating and managing document review and the approval process from start to finish including gathering or delegating the collection of content including diagrams, formatting etc. as well as identifying stakeholders to participate in the peer review process.</w:t>
            </w:r>
          </w:p>
        </w:tc>
      </w:tr>
      <w:tr w:rsidR="00906020" w14:paraId="29440130" w14:textId="77777777" w:rsidTr="00906020">
        <w:tc>
          <w:tcPr>
            <w:cnfStyle w:val="001000000000" w:firstRow="0" w:lastRow="0" w:firstColumn="1" w:lastColumn="0" w:oddVBand="0" w:evenVBand="0" w:oddHBand="0" w:evenHBand="0" w:firstRowFirstColumn="0" w:firstRowLastColumn="0" w:lastRowFirstColumn="0" w:lastRowLastColumn="0"/>
            <w:tcW w:w="2533" w:type="dxa"/>
            <w:vAlign w:val="center"/>
          </w:tcPr>
          <w:p w14:paraId="469641C7" w14:textId="77777777" w:rsidR="00906020" w:rsidRPr="00906020" w:rsidRDefault="00F0333D" w:rsidP="00EB7BEB">
            <w:pPr>
              <w:rPr>
                <w:i w:val="0"/>
                <w:iCs w:val="0"/>
              </w:rPr>
            </w:pPr>
            <w:r>
              <w:rPr>
                <w:i w:val="0"/>
                <w:iCs w:val="0"/>
              </w:rPr>
              <w:t>Reviewers/Stakeholders</w:t>
            </w:r>
          </w:p>
        </w:tc>
        <w:tc>
          <w:tcPr>
            <w:tcW w:w="6051" w:type="dxa"/>
            <w:vAlign w:val="center"/>
          </w:tcPr>
          <w:p w14:paraId="0D665127" w14:textId="77777777" w:rsidR="00906020" w:rsidRPr="00906020" w:rsidRDefault="00F0333D" w:rsidP="00EB7BEB">
            <w:pPr>
              <w:cnfStyle w:val="000000000000" w:firstRow="0" w:lastRow="0" w:firstColumn="0" w:lastColumn="0" w:oddVBand="0" w:evenVBand="0" w:oddHBand="0" w:evenHBand="0" w:firstRowFirstColumn="0" w:firstRowLastColumn="0" w:lastRowFirstColumn="0" w:lastRowLastColumn="0"/>
            </w:pPr>
            <w:r>
              <w:t>Representations from teams that can affect or be affected by the document under review (e.g., Operation, Security, Compliance, Quality)</w:t>
            </w:r>
          </w:p>
        </w:tc>
      </w:tr>
      <w:tr w:rsidR="00906020" w14:paraId="62BCB5F0" w14:textId="77777777" w:rsidTr="0090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3" w:type="dxa"/>
            <w:vAlign w:val="center"/>
          </w:tcPr>
          <w:p w14:paraId="30EE54DF" w14:textId="77777777" w:rsidR="00906020" w:rsidRPr="00906020" w:rsidRDefault="00F0333D" w:rsidP="00EB7BEB">
            <w:pPr>
              <w:rPr>
                <w:i w:val="0"/>
                <w:iCs w:val="0"/>
              </w:rPr>
            </w:pPr>
            <w:r>
              <w:rPr>
                <w:i w:val="0"/>
                <w:iCs w:val="0"/>
              </w:rPr>
              <w:t>Approvers</w:t>
            </w:r>
          </w:p>
        </w:tc>
        <w:tc>
          <w:tcPr>
            <w:tcW w:w="6051" w:type="dxa"/>
            <w:vAlign w:val="center"/>
          </w:tcPr>
          <w:p w14:paraId="423ABEF6" w14:textId="77777777" w:rsidR="00906020" w:rsidRPr="00906020" w:rsidRDefault="00F0333D" w:rsidP="00EB7BEB">
            <w:pPr>
              <w:cnfStyle w:val="000000100000" w:firstRow="0" w:lastRow="0" w:firstColumn="0" w:lastColumn="0" w:oddVBand="0" w:evenVBand="0" w:oddHBand="1" w:evenHBand="0" w:firstRowFirstColumn="0" w:firstRowLastColumn="0" w:lastRowFirstColumn="0" w:lastRowLastColumn="0"/>
            </w:pPr>
            <w:r>
              <w:t>The Person(s) of authority to validate the document and sign-off on the latest version. Such Person include Document owner, Functional Team Lead, Security Lead, Product Delivery Lead</w:t>
            </w:r>
            <w:r w:rsidR="00764234">
              <w:t>.</w:t>
            </w:r>
          </w:p>
        </w:tc>
      </w:tr>
      <w:tr w:rsidR="00906020" w14:paraId="6672F1F7" w14:textId="77777777" w:rsidTr="00906020">
        <w:tc>
          <w:tcPr>
            <w:cnfStyle w:val="001000000000" w:firstRow="0" w:lastRow="0" w:firstColumn="1" w:lastColumn="0" w:oddVBand="0" w:evenVBand="0" w:oddHBand="0" w:evenHBand="0" w:firstRowFirstColumn="0" w:firstRowLastColumn="0" w:lastRowFirstColumn="0" w:lastRowLastColumn="0"/>
            <w:tcW w:w="2533" w:type="dxa"/>
            <w:vAlign w:val="center"/>
          </w:tcPr>
          <w:p w14:paraId="7C9C9878" w14:textId="77777777" w:rsidR="00906020" w:rsidRPr="00906020" w:rsidRDefault="00F0333D" w:rsidP="00EB7BEB">
            <w:pPr>
              <w:rPr>
                <w:i w:val="0"/>
                <w:iCs w:val="0"/>
              </w:rPr>
            </w:pPr>
            <w:r>
              <w:rPr>
                <w:i w:val="0"/>
                <w:iCs w:val="0"/>
              </w:rPr>
              <w:t>Document Release</w:t>
            </w:r>
          </w:p>
        </w:tc>
        <w:tc>
          <w:tcPr>
            <w:tcW w:w="6051" w:type="dxa"/>
            <w:vAlign w:val="center"/>
          </w:tcPr>
          <w:p w14:paraId="1E921D18" w14:textId="77777777" w:rsidR="00906020" w:rsidRPr="00906020" w:rsidRDefault="00764234" w:rsidP="00EB7BEB">
            <w:pPr>
              <w:cnfStyle w:val="000000000000" w:firstRow="0" w:lastRow="0" w:firstColumn="0" w:lastColumn="0" w:oddVBand="0" w:evenVBand="0" w:oddHBand="0" w:evenHBand="0" w:firstRowFirstColumn="0" w:firstRowLastColumn="0" w:lastRowFirstColumn="0" w:lastRowLastColumn="0"/>
            </w:pPr>
            <w:r>
              <w:t>Document Owner/team to work with repository administrator to make release version available.</w:t>
            </w:r>
          </w:p>
        </w:tc>
      </w:tr>
    </w:tbl>
    <w:p w14:paraId="62B97F2C" w14:textId="77777777" w:rsidR="00395D67" w:rsidRPr="00C04DB5" w:rsidRDefault="00395D67" w:rsidP="00C04DB5">
      <w:bookmarkStart w:id="12" w:name="_Vulnerability_Classification_Phase"/>
      <w:bookmarkEnd w:id="12"/>
    </w:p>
    <w:p w14:paraId="0150B127" w14:textId="77777777" w:rsidR="009D1738" w:rsidRDefault="009D1738" w:rsidP="00A727BC">
      <w:pPr>
        <w:pStyle w:val="Commented"/>
      </w:pPr>
    </w:p>
    <w:p w14:paraId="0FA8C371" w14:textId="77777777" w:rsidR="00D92DBE" w:rsidRDefault="00D92DBE" w:rsidP="00A727BC">
      <w:pPr>
        <w:pStyle w:val="Commented"/>
      </w:pPr>
    </w:p>
    <w:p w14:paraId="585E8836" w14:textId="77777777" w:rsidR="009D1738" w:rsidRDefault="009D1738" w:rsidP="00EB7BEB">
      <w:pPr>
        <w:pStyle w:val="Heading1"/>
      </w:pPr>
      <w:bookmarkStart w:id="13" w:name="_Toc102035595"/>
      <w:bookmarkStart w:id="14" w:name="_Toc204080486"/>
      <w:r>
        <w:t>Architecture</w:t>
      </w:r>
      <w:bookmarkEnd w:id="13"/>
      <w:bookmarkEnd w:id="14"/>
    </w:p>
    <w:p w14:paraId="3D9C73DE" w14:textId="77777777" w:rsidR="00395D67" w:rsidRPr="0017128E" w:rsidRDefault="00395D67" w:rsidP="00A727BC">
      <w:pPr>
        <w:pStyle w:val="Commented"/>
        <w:rPr>
          <w:i/>
        </w:rPr>
      </w:pPr>
      <w:r w:rsidRPr="0017128E">
        <w:lastRenderedPageBreak/>
        <w:t>CrowdStrike is an agent-based sensor that can be installed on Windows, Mac, or Linux operating systems for desktop or server platforms. These platforms rely on a cloud-hosted SaaS Solution, to manage policies, control reporting data, manage, and respond to threats.</w:t>
      </w:r>
    </w:p>
    <w:p w14:paraId="3615F1A0" w14:textId="77777777" w:rsidR="00395D67" w:rsidRPr="0017128E" w:rsidRDefault="00395D67" w:rsidP="00A727BC">
      <w:pPr>
        <w:pStyle w:val="Commented"/>
      </w:pPr>
      <w:r w:rsidRPr="0017128E">
        <w:rPr>
          <w:noProof/>
        </w:rPr>
        <w:drawing>
          <wp:inline distT="0" distB="0" distL="0" distR="0" wp14:anchorId="63BF52CA" wp14:editId="3DD80193">
            <wp:extent cx="5731510" cy="2093595"/>
            <wp:effectExtent l="0" t="0" r="2540" b="1905"/>
            <wp:docPr id="3" name="Picture 3" descr="Image depicts URLs that the CrowdStrike Falcon Sensor uses to communicate to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picts URLs that the CrowdStrike Falcon Sensor uses to communicate to the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p>
    <w:p w14:paraId="02E36923" w14:textId="77777777" w:rsidR="00395D67" w:rsidRPr="0017128E" w:rsidRDefault="00395D67" w:rsidP="00A727BC">
      <w:pPr>
        <w:pStyle w:val="Commented"/>
      </w:pPr>
      <w:r w:rsidRPr="0017128E">
        <w:t xml:space="preserve"> </w:t>
      </w:r>
    </w:p>
    <w:p w14:paraId="6945074E" w14:textId="77777777" w:rsidR="00395D67" w:rsidRPr="0017128E" w:rsidRDefault="00395D67" w:rsidP="00A727BC">
      <w:pPr>
        <w:pStyle w:val="Commented"/>
      </w:pPr>
    </w:p>
    <w:p w14:paraId="18361FE5" w14:textId="77777777" w:rsidR="00395D67" w:rsidRPr="0017128E" w:rsidRDefault="00395D67" w:rsidP="00A727BC">
      <w:pPr>
        <w:pStyle w:val="Commented"/>
        <w:rPr>
          <w:i/>
        </w:rPr>
      </w:pPr>
      <w:r w:rsidRPr="0017128E">
        <w:t>CrowdStrike Falcon Sensors communicate directly to the cloud by two primary URLs:</w:t>
      </w:r>
    </w:p>
    <w:p w14:paraId="6F725587" w14:textId="77777777" w:rsidR="00395D67" w:rsidRPr="0017128E" w:rsidRDefault="00395D67" w:rsidP="00A727BC">
      <w:pPr>
        <w:pStyle w:val="Commented"/>
        <w:rPr>
          <w:i/>
        </w:rPr>
      </w:pPr>
      <w:r w:rsidRPr="0017128E">
        <w:t>ts01-b.cloudsink.net</w:t>
      </w:r>
    </w:p>
    <w:p w14:paraId="104804DF" w14:textId="77777777" w:rsidR="00395D67" w:rsidRPr="0017128E" w:rsidRDefault="00395D67" w:rsidP="00A727BC">
      <w:pPr>
        <w:pStyle w:val="Commented"/>
        <w:rPr>
          <w:i/>
        </w:rPr>
      </w:pPr>
      <w:r w:rsidRPr="0017128E">
        <w:t>lfodown01-b.cloudsink.net</w:t>
      </w:r>
    </w:p>
    <w:p w14:paraId="35EF96FC" w14:textId="77777777" w:rsidR="00395D67" w:rsidRPr="0017128E" w:rsidRDefault="00395D67" w:rsidP="00A727BC">
      <w:pPr>
        <w:pStyle w:val="Commented"/>
        <w:rPr>
          <w:i/>
        </w:rPr>
      </w:pPr>
      <w:r w:rsidRPr="0017128E">
        <w:t>These URLs are leveraged for agent updates, data sync, and threat uploads.</w:t>
      </w:r>
    </w:p>
    <w:p w14:paraId="43800F53" w14:textId="77777777" w:rsidR="00395D67" w:rsidRPr="0017128E" w:rsidRDefault="00395D67" w:rsidP="00A727BC">
      <w:pPr>
        <w:pStyle w:val="Commented"/>
      </w:pPr>
    </w:p>
    <w:p w14:paraId="22D8AB76" w14:textId="77777777" w:rsidR="00395D67" w:rsidRPr="0017128E" w:rsidRDefault="00395D67" w:rsidP="00A727BC">
      <w:pPr>
        <w:pStyle w:val="Commented"/>
        <w:rPr>
          <w:i/>
        </w:rPr>
      </w:pPr>
      <w:r w:rsidRPr="0017128E">
        <w:t>CrowdStrike can work offline or online to analyze files as they attempt to run on the endpoint. This is done using:</w:t>
      </w:r>
    </w:p>
    <w:p w14:paraId="6D368C35" w14:textId="77777777" w:rsidR="00395D67" w:rsidRPr="0017128E" w:rsidRDefault="00395D67" w:rsidP="00A727BC">
      <w:pPr>
        <w:pStyle w:val="Commented"/>
        <w:rPr>
          <w:i/>
        </w:rPr>
      </w:pPr>
      <w:r w:rsidRPr="0017128E">
        <w:t>•</w:t>
      </w:r>
      <w:r w:rsidRPr="0017128E">
        <w:tab/>
        <w:t>Predefined Prevention Hashes</w:t>
      </w:r>
    </w:p>
    <w:p w14:paraId="60ADABE3" w14:textId="77777777" w:rsidR="00395D67" w:rsidRPr="0017128E" w:rsidRDefault="00395D67" w:rsidP="00A727BC">
      <w:pPr>
        <w:pStyle w:val="Commented"/>
        <w:rPr>
          <w:i/>
        </w:rPr>
      </w:pPr>
      <w:r w:rsidRPr="0017128E">
        <w:t>•</w:t>
      </w:r>
      <w:r w:rsidRPr="0017128E">
        <w:tab/>
        <w:t>Behavioral Indicator of Attacks</w:t>
      </w:r>
    </w:p>
    <w:p w14:paraId="01A80D31" w14:textId="77777777" w:rsidR="00395D67" w:rsidRPr="0017128E" w:rsidRDefault="00395D67" w:rsidP="00A727BC">
      <w:pPr>
        <w:pStyle w:val="Commented"/>
        <w:rPr>
          <w:i/>
        </w:rPr>
      </w:pPr>
      <w:r w:rsidRPr="0017128E">
        <w:t>•</w:t>
      </w:r>
      <w:r w:rsidRPr="0017128E">
        <w:tab/>
        <w:t>Known Malware</w:t>
      </w:r>
    </w:p>
    <w:p w14:paraId="270ECF98" w14:textId="77777777" w:rsidR="00395D67" w:rsidRPr="0017128E" w:rsidRDefault="00395D67" w:rsidP="00A727BC">
      <w:pPr>
        <w:pStyle w:val="Commented"/>
        <w:rPr>
          <w:i/>
        </w:rPr>
      </w:pPr>
      <w:r w:rsidRPr="0017128E">
        <w:t>•</w:t>
      </w:r>
      <w:r w:rsidRPr="0017128E">
        <w:tab/>
        <w:t>Exploit Mitigation</w:t>
      </w:r>
    </w:p>
    <w:p w14:paraId="46D6949D" w14:textId="77777777" w:rsidR="00395D67" w:rsidRDefault="00395D67" w:rsidP="00A727BC">
      <w:pPr>
        <w:pStyle w:val="Commented"/>
      </w:pPr>
    </w:p>
    <w:p w14:paraId="311013CB" w14:textId="77777777" w:rsidR="00EB7BEB" w:rsidRPr="00395D67" w:rsidRDefault="00395D67" w:rsidP="00EB7BEB">
      <w:pPr>
        <w:pStyle w:val="Heading1"/>
      </w:pPr>
      <w:bookmarkStart w:id="15" w:name="_Toc204080487"/>
      <w:r>
        <w:t>Pre-requisites / Assumptions</w:t>
      </w:r>
      <w:bookmarkEnd w:id="15"/>
    </w:p>
    <w:p w14:paraId="50D41488" w14:textId="21A48C37" w:rsidR="00EB7BEB" w:rsidRPr="00EB7BEB" w:rsidRDefault="00EB7BEB" w:rsidP="00EB7BEB">
      <w:pPr>
        <w:jc w:val="left"/>
      </w:pPr>
      <w:r w:rsidRPr="00EB7BEB">
        <w:t>Only</w:t>
      </w:r>
      <w:r>
        <w:t xml:space="preserve"> </w:t>
      </w:r>
      <w:r w:rsidRPr="00EB7BEB">
        <w:t xml:space="preserve">authorized users have credentials to access </w:t>
      </w:r>
      <w:hyperlink r:id="rId14" w:history="1">
        <w:r w:rsidRPr="00EB7BEB">
          <w:t>https://falcon.us-2.crowdstrike.com/login/</w:t>
        </w:r>
      </w:hyperlink>
      <w:r w:rsidRPr="00EB7BEB">
        <w:t xml:space="preserve"> </w:t>
      </w:r>
      <w:r w:rsidR="00B50790" w:rsidRPr="00EB7BEB">
        <w:t>CrowdStrike</w:t>
      </w:r>
      <w:r w:rsidRPr="00EB7BEB">
        <w:t xml:space="preserve"> UI. Below are the listed users who have access to Netradyne </w:t>
      </w:r>
      <w:r w:rsidR="00B50790" w:rsidRPr="00EB7BEB">
        <w:t>CrowdStrike</w:t>
      </w:r>
      <w:r w:rsidRPr="00EB7BEB">
        <w:t xml:space="preserve"> with the level of</w:t>
      </w:r>
      <w:r>
        <w:t xml:space="preserve"> </w:t>
      </w:r>
      <w:r w:rsidRPr="00EB7BEB">
        <w:t>access defined.</w:t>
      </w:r>
      <w:r w:rsidRPr="00EB7BEB">
        <w:br/>
      </w:r>
      <w:r w:rsidRPr="00EB7BEB">
        <w:br/>
      </w:r>
    </w:p>
    <w:tbl>
      <w:tblPr>
        <w:tblStyle w:val="TableGrid"/>
        <w:tblW w:w="0" w:type="auto"/>
        <w:tblInd w:w="1605" w:type="dxa"/>
        <w:tblLook w:val="04A0" w:firstRow="1" w:lastRow="0" w:firstColumn="1" w:lastColumn="0" w:noHBand="0" w:noVBand="1"/>
      </w:tblPr>
      <w:tblGrid>
        <w:gridCol w:w="704"/>
        <w:gridCol w:w="2410"/>
        <w:gridCol w:w="2693"/>
      </w:tblGrid>
      <w:tr w:rsidR="00EB7BEB" w14:paraId="198F01B7" w14:textId="77777777">
        <w:tc>
          <w:tcPr>
            <w:tcW w:w="704" w:type="dxa"/>
          </w:tcPr>
          <w:p w14:paraId="732491AD" w14:textId="77777777" w:rsidR="00EB7BEB" w:rsidRPr="00EB7BEB" w:rsidRDefault="00EB7BEB" w:rsidP="00EB7BEB">
            <w:r w:rsidRPr="00EB7BEB">
              <w:t>No.</w:t>
            </w:r>
          </w:p>
        </w:tc>
        <w:tc>
          <w:tcPr>
            <w:tcW w:w="2410" w:type="dxa"/>
          </w:tcPr>
          <w:p w14:paraId="5CF585BE" w14:textId="77777777" w:rsidR="00EB7BEB" w:rsidRPr="00EB7BEB" w:rsidRDefault="00EB7BEB" w:rsidP="00EB7BEB">
            <w:r w:rsidRPr="00EB7BEB">
              <w:t>Name</w:t>
            </w:r>
          </w:p>
        </w:tc>
        <w:tc>
          <w:tcPr>
            <w:tcW w:w="2693" w:type="dxa"/>
          </w:tcPr>
          <w:p w14:paraId="5218B971" w14:textId="77777777" w:rsidR="00EB7BEB" w:rsidRPr="00EB7BEB" w:rsidRDefault="00EB7BEB" w:rsidP="00EB7BEB">
            <w:r w:rsidRPr="00EB7BEB">
              <w:t>Access Level</w:t>
            </w:r>
          </w:p>
        </w:tc>
      </w:tr>
      <w:tr w:rsidR="00EB7BEB" w14:paraId="66C339A8" w14:textId="77777777">
        <w:tc>
          <w:tcPr>
            <w:tcW w:w="704" w:type="dxa"/>
          </w:tcPr>
          <w:p w14:paraId="1E417EE8" w14:textId="77777777" w:rsidR="00EB7BEB" w:rsidRPr="00EB7BEB" w:rsidRDefault="00EB7BEB" w:rsidP="00EB7BEB">
            <w:r w:rsidRPr="00EB7BEB">
              <w:t>1</w:t>
            </w:r>
          </w:p>
        </w:tc>
        <w:tc>
          <w:tcPr>
            <w:tcW w:w="2410" w:type="dxa"/>
          </w:tcPr>
          <w:p w14:paraId="51AE5150" w14:textId="77777777" w:rsidR="00EB7BEB" w:rsidRPr="00EB7BEB" w:rsidRDefault="00EB7BEB" w:rsidP="00EB7BEB">
            <w:r w:rsidRPr="00EB7BEB">
              <w:t>Chethan Gangaraju</w:t>
            </w:r>
          </w:p>
        </w:tc>
        <w:tc>
          <w:tcPr>
            <w:tcW w:w="2693" w:type="dxa"/>
          </w:tcPr>
          <w:p w14:paraId="27724B65" w14:textId="77777777" w:rsidR="00EB7BEB" w:rsidRPr="00EB7BEB" w:rsidRDefault="00EB7BEB" w:rsidP="00EB7BEB">
            <w:r w:rsidRPr="00EB7BEB">
              <w:t>Admin access with 2FA</w:t>
            </w:r>
          </w:p>
        </w:tc>
      </w:tr>
      <w:tr w:rsidR="00EB7BEB" w14:paraId="61F69894" w14:textId="77777777">
        <w:tc>
          <w:tcPr>
            <w:tcW w:w="704" w:type="dxa"/>
          </w:tcPr>
          <w:p w14:paraId="6A87C54F" w14:textId="77777777" w:rsidR="00EB7BEB" w:rsidRPr="00EB7BEB" w:rsidRDefault="00EB7BEB" w:rsidP="00EB7BEB">
            <w:r w:rsidRPr="00EB7BEB">
              <w:t>2</w:t>
            </w:r>
          </w:p>
        </w:tc>
        <w:tc>
          <w:tcPr>
            <w:tcW w:w="2410" w:type="dxa"/>
          </w:tcPr>
          <w:p w14:paraId="75A95B63" w14:textId="4E42A846" w:rsidR="00EB7BEB" w:rsidRPr="00EB7BEB" w:rsidRDefault="00283153" w:rsidP="00EB7BEB">
            <w:r>
              <w:t xml:space="preserve">Rajeev </w:t>
            </w:r>
          </w:p>
        </w:tc>
        <w:tc>
          <w:tcPr>
            <w:tcW w:w="2693" w:type="dxa"/>
          </w:tcPr>
          <w:p w14:paraId="7D23D02F" w14:textId="77777777" w:rsidR="00EB7BEB" w:rsidRPr="00EB7BEB" w:rsidRDefault="00EB7BEB" w:rsidP="00EB7BEB">
            <w:r w:rsidRPr="00EB7BEB">
              <w:t>Admin access with 2FA</w:t>
            </w:r>
          </w:p>
        </w:tc>
      </w:tr>
      <w:tr w:rsidR="00EB7BEB" w14:paraId="1C30AB96" w14:textId="77777777">
        <w:tc>
          <w:tcPr>
            <w:tcW w:w="704" w:type="dxa"/>
          </w:tcPr>
          <w:p w14:paraId="4C484932" w14:textId="77777777" w:rsidR="00EB7BEB" w:rsidRPr="00EB7BEB" w:rsidRDefault="00EB7BEB" w:rsidP="00EB7BEB">
            <w:r w:rsidRPr="00EB7BEB">
              <w:t>3</w:t>
            </w:r>
          </w:p>
        </w:tc>
        <w:tc>
          <w:tcPr>
            <w:tcW w:w="2410" w:type="dxa"/>
          </w:tcPr>
          <w:p w14:paraId="0C2CDE6E" w14:textId="2420217E" w:rsidR="00EB7BEB" w:rsidRPr="00EB7BEB" w:rsidRDefault="00283153" w:rsidP="00EB7BEB">
            <w:r>
              <w:t>Hemchand</w:t>
            </w:r>
          </w:p>
        </w:tc>
        <w:tc>
          <w:tcPr>
            <w:tcW w:w="2693" w:type="dxa"/>
          </w:tcPr>
          <w:p w14:paraId="305DDE94" w14:textId="77777777" w:rsidR="00EB7BEB" w:rsidRPr="00EB7BEB" w:rsidRDefault="00EB7BEB" w:rsidP="00EB7BEB">
            <w:r w:rsidRPr="00EB7BEB">
              <w:t>Admin access with 2FA</w:t>
            </w:r>
          </w:p>
        </w:tc>
      </w:tr>
      <w:tr w:rsidR="00D175A4" w14:paraId="0FD4B048" w14:textId="77777777">
        <w:tc>
          <w:tcPr>
            <w:tcW w:w="704" w:type="dxa"/>
          </w:tcPr>
          <w:p w14:paraId="1233487A" w14:textId="77777777" w:rsidR="00D175A4" w:rsidRPr="00EB7BEB" w:rsidRDefault="00D175A4" w:rsidP="00D175A4">
            <w:r w:rsidRPr="00EB7BEB">
              <w:t>4</w:t>
            </w:r>
          </w:p>
        </w:tc>
        <w:tc>
          <w:tcPr>
            <w:tcW w:w="2410" w:type="dxa"/>
          </w:tcPr>
          <w:p w14:paraId="54701F86" w14:textId="209535EC" w:rsidR="00D175A4" w:rsidRPr="00EB7BEB" w:rsidRDefault="00D175A4" w:rsidP="00D175A4">
            <w:r>
              <w:t xml:space="preserve">Girithar </w:t>
            </w:r>
          </w:p>
        </w:tc>
        <w:tc>
          <w:tcPr>
            <w:tcW w:w="2693" w:type="dxa"/>
          </w:tcPr>
          <w:p w14:paraId="6C764227" w14:textId="5FE4957C" w:rsidR="00D175A4" w:rsidRPr="00EB7BEB" w:rsidRDefault="00D175A4" w:rsidP="00D175A4">
            <w:r w:rsidRPr="00EB7BEB">
              <w:t>Admin access with 2FA</w:t>
            </w:r>
          </w:p>
        </w:tc>
      </w:tr>
      <w:tr w:rsidR="00D175A4" w14:paraId="49397E5D" w14:textId="77777777">
        <w:tc>
          <w:tcPr>
            <w:tcW w:w="704" w:type="dxa"/>
          </w:tcPr>
          <w:p w14:paraId="6D7B7306" w14:textId="77777777" w:rsidR="00D175A4" w:rsidRPr="00EB7BEB" w:rsidRDefault="00D175A4" w:rsidP="00D175A4">
            <w:r w:rsidRPr="00EB7BEB">
              <w:t>5</w:t>
            </w:r>
          </w:p>
        </w:tc>
        <w:tc>
          <w:tcPr>
            <w:tcW w:w="2410" w:type="dxa"/>
          </w:tcPr>
          <w:p w14:paraId="33F8A837" w14:textId="752D0486" w:rsidR="00D175A4" w:rsidRPr="00EB7BEB" w:rsidRDefault="00D175A4" w:rsidP="00D175A4">
            <w:r>
              <w:t>Sanjeev</w:t>
            </w:r>
          </w:p>
        </w:tc>
        <w:tc>
          <w:tcPr>
            <w:tcW w:w="2693" w:type="dxa"/>
          </w:tcPr>
          <w:p w14:paraId="655A0332" w14:textId="0FA7DCE7" w:rsidR="00D175A4" w:rsidRPr="00EB7BEB" w:rsidRDefault="00D175A4" w:rsidP="00D175A4">
            <w:r w:rsidRPr="00EB7BEB">
              <w:t>Admin access with 2FA</w:t>
            </w:r>
          </w:p>
        </w:tc>
      </w:tr>
      <w:tr w:rsidR="00D175A4" w14:paraId="4B4DCC28" w14:textId="77777777">
        <w:tc>
          <w:tcPr>
            <w:tcW w:w="704" w:type="dxa"/>
          </w:tcPr>
          <w:p w14:paraId="3DB19086" w14:textId="77777777" w:rsidR="00D175A4" w:rsidRPr="00EB7BEB" w:rsidRDefault="00D175A4" w:rsidP="00D175A4">
            <w:r w:rsidRPr="00EB7BEB">
              <w:t>6</w:t>
            </w:r>
          </w:p>
        </w:tc>
        <w:tc>
          <w:tcPr>
            <w:tcW w:w="2410" w:type="dxa"/>
          </w:tcPr>
          <w:p w14:paraId="60023D3E" w14:textId="47EEA415" w:rsidR="00D175A4" w:rsidRPr="00EB7BEB" w:rsidRDefault="00D175A4" w:rsidP="00D175A4">
            <w:r>
              <w:t>Aakash</w:t>
            </w:r>
          </w:p>
        </w:tc>
        <w:tc>
          <w:tcPr>
            <w:tcW w:w="2693" w:type="dxa"/>
          </w:tcPr>
          <w:p w14:paraId="50F46830" w14:textId="01DF33E9" w:rsidR="00D175A4" w:rsidRPr="00EB7BEB" w:rsidRDefault="00D175A4" w:rsidP="00D175A4">
            <w:r w:rsidRPr="00EB7BEB">
              <w:t>Admin access with 2FA</w:t>
            </w:r>
          </w:p>
        </w:tc>
      </w:tr>
      <w:tr w:rsidR="00D175A4" w14:paraId="316D4BD9" w14:textId="77777777">
        <w:tc>
          <w:tcPr>
            <w:tcW w:w="704" w:type="dxa"/>
          </w:tcPr>
          <w:p w14:paraId="15113B90" w14:textId="1C93A433" w:rsidR="00D175A4" w:rsidRPr="00EB7BEB" w:rsidRDefault="00D175A4" w:rsidP="00D175A4">
            <w:r>
              <w:t>7</w:t>
            </w:r>
          </w:p>
        </w:tc>
        <w:tc>
          <w:tcPr>
            <w:tcW w:w="2410" w:type="dxa"/>
          </w:tcPr>
          <w:p w14:paraId="5126CB18" w14:textId="0FB81EC6" w:rsidR="00D175A4" w:rsidRPr="00EB7BEB" w:rsidRDefault="00D175A4" w:rsidP="00D175A4">
            <w:r w:rsidRPr="00EB7BEB">
              <w:t>Ramesh Babu</w:t>
            </w:r>
          </w:p>
        </w:tc>
        <w:tc>
          <w:tcPr>
            <w:tcW w:w="2693" w:type="dxa"/>
          </w:tcPr>
          <w:p w14:paraId="584A3202" w14:textId="6E47564F" w:rsidR="00D175A4" w:rsidRPr="00EB7BEB" w:rsidRDefault="00D175A4" w:rsidP="00D175A4">
            <w:r w:rsidRPr="00EB7BEB">
              <w:t>Admin access with 2FA</w:t>
            </w:r>
          </w:p>
        </w:tc>
      </w:tr>
      <w:tr w:rsidR="00D175A4" w14:paraId="2DBE0160" w14:textId="77777777">
        <w:tc>
          <w:tcPr>
            <w:tcW w:w="704" w:type="dxa"/>
          </w:tcPr>
          <w:p w14:paraId="6E2263C5" w14:textId="46D921FC" w:rsidR="00D175A4" w:rsidRPr="00EB7BEB" w:rsidRDefault="00D175A4" w:rsidP="00D175A4">
            <w:r>
              <w:t>8</w:t>
            </w:r>
          </w:p>
        </w:tc>
        <w:tc>
          <w:tcPr>
            <w:tcW w:w="2410" w:type="dxa"/>
          </w:tcPr>
          <w:p w14:paraId="385A755A" w14:textId="41C706AA" w:rsidR="00D175A4" w:rsidRPr="00EB7BEB" w:rsidRDefault="00D175A4" w:rsidP="00D175A4">
            <w:r w:rsidRPr="00EB7BEB">
              <w:t>Mauricio Taxman</w:t>
            </w:r>
          </w:p>
        </w:tc>
        <w:tc>
          <w:tcPr>
            <w:tcW w:w="2693" w:type="dxa"/>
          </w:tcPr>
          <w:p w14:paraId="0154D00C" w14:textId="38ABC9E4" w:rsidR="00D175A4" w:rsidRPr="00EB7BEB" w:rsidRDefault="00D175A4" w:rsidP="00D175A4">
            <w:r w:rsidRPr="00EB7BEB">
              <w:t>Admin access with 2FA</w:t>
            </w:r>
          </w:p>
        </w:tc>
      </w:tr>
      <w:tr w:rsidR="00D175A4" w14:paraId="0695E66C" w14:textId="77777777">
        <w:tc>
          <w:tcPr>
            <w:tcW w:w="704" w:type="dxa"/>
          </w:tcPr>
          <w:p w14:paraId="6D478F5F" w14:textId="0F08DE18" w:rsidR="00D175A4" w:rsidRPr="00EB7BEB" w:rsidRDefault="00D175A4" w:rsidP="00D175A4">
            <w:r>
              <w:lastRenderedPageBreak/>
              <w:t>9</w:t>
            </w:r>
          </w:p>
        </w:tc>
        <w:tc>
          <w:tcPr>
            <w:tcW w:w="2410" w:type="dxa"/>
          </w:tcPr>
          <w:p w14:paraId="6D543080" w14:textId="3D91C862" w:rsidR="00D175A4" w:rsidRPr="00EB7BEB" w:rsidRDefault="00D175A4" w:rsidP="00D175A4">
            <w:r w:rsidRPr="00EB7BEB">
              <w:t>Gautam Kumar</w:t>
            </w:r>
          </w:p>
        </w:tc>
        <w:tc>
          <w:tcPr>
            <w:tcW w:w="2693" w:type="dxa"/>
          </w:tcPr>
          <w:p w14:paraId="51D57FD5" w14:textId="3842685D" w:rsidR="00D175A4" w:rsidRPr="00EB7BEB" w:rsidRDefault="00D175A4" w:rsidP="00D175A4">
            <w:r w:rsidRPr="00EB7BEB">
              <w:t>Admin access with 2FA</w:t>
            </w:r>
          </w:p>
        </w:tc>
      </w:tr>
    </w:tbl>
    <w:p w14:paraId="025227EB" w14:textId="77777777" w:rsidR="00C04DB5" w:rsidRPr="0066248A" w:rsidRDefault="00C04DB5" w:rsidP="00C04DB5">
      <w:pPr>
        <w:pStyle w:val="Heading1"/>
        <w:rPr>
          <w:rFonts w:eastAsiaTheme="majorEastAsia"/>
        </w:rPr>
      </w:pPr>
      <w:bookmarkStart w:id="16" w:name="Validation"/>
      <w:bookmarkStart w:id="17" w:name="_Definitions"/>
      <w:bookmarkStart w:id="18" w:name="_Toc204080488"/>
      <w:bookmarkEnd w:id="16"/>
      <w:bookmarkEnd w:id="17"/>
      <w:r w:rsidRPr="00C04DB5">
        <w:rPr>
          <w:rFonts w:eastAsiaTheme="majorEastAsia"/>
        </w:rPr>
        <w:t>Monthly Device reconciliation process</w:t>
      </w:r>
      <w:bookmarkEnd w:id="18"/>
    </w:p>
    <w:p w14:paraId="24D21759" w14:textId="5F4FCF1D" w:rsidR="00C04DB5" w:rsidRPr="00A727BC" w:rsidRDefault="00C04DB5" w:rsidP="00A727BC">
      <w:pPr>
        <w:pStyle w:val="Commented"/>
      </w:pPr>
      <w:r w:rsidRPr="00A727BC">
        <w:t xml:space="preserve">Netradyne SOC publishes all the list of devices integrated with EDR on monthly basis </w:t>
      </w:r>
      <w:r w:rsidR="00DA401E" w:rsidRPr="00A727BC">
        <w:t>to</w:t>
      </w:r>
      <w:r w:rsidRPr="00A727BC">
        <w:t xml:space="preserve"> perform device reconciliation and track pending devices for EDR integration.</w:t>
      </w:r>
    </w:p>
    <w:p w14:paraId="2AD674EC" w14:textId="77777777" w:rsidR="009D1B4B" w:rsidRDefault="009D1B4B" w:rsidP="00A727BC">
      <w:pPr>
        <w:pStyle w:val="Commented"/>
      </w:pPr>
    </w:p>
    <w:p w14:paraId="00504613" w14:textId="77777777" w:rsidR="007001E0" w:rsidRPr="00AB35BF" w:rsidRDefault="009D1B4B" w:rsidP="007001E0">
      <w:pPr>
        <w:pStyle w:val="Heading1"/>
        <w:rPr>
          <w:i/>
        </w:rPr>
      </w:pPr>
      <w:bookmarkStart w:id="19" w:name="_Toc204080489"/>
      <w:r w:rsidRPr="009D1B4B">
        <w:rPr>
          <w:rFonts w:eastAsiaTheme="majorEastAsia"/>
        </w:rPr>
        <w:t>Crowdstrike Console Overview</w:t>
      </w:r>
      <w:bookmarkEnd w:id="19"/>
    </w:p>
    <w:p w14:paraId="229CED31" w14:textId="77777777" w:rsidR="00AB35BF" w:rsidRPr="004F1B59" w:rsidRDefault="00AB35BF" w:rsidP="00235166">
      <w:pPr>
        <w:pStyle w:val="MainHeading"/>
        <w:rPr>
          <w:i/>
        </w:rPr>
      </w:pPr>
      <w:bookmarkStart w:id="20" w:name="_Toc204080490"/>
      <w:r w:rsidRPr="004F1B59">
        <w:t>Accessing the falcon console</w:t>
      </w:r>
      <w:bookmarkEnd w:id="20"/>
    </w:p>
    <w:p w14:paraId="794443AB" w14:textId="352DECE7" w:rsidR="009D1B4B" w:rsidRPr="009D1B4B" w:rsidRDefault="009D1B4B" w:rsidP="00A727BC">
      <w:pPr>
        <w:pStyle w:val="Commented"/>
        <w:rPr>
          <w:i/>
        </w:rPr>
      </w:pPr>
      <w:r w:rsidRPr="009D1B4B">
        <w:t xml:space="preserve">Netradyne SOC publishes all the list of devices integrated with EDR on monthly basis </w:t>
      </w:r>
      <w:r w:rsidR="00DA401E" w:rsidRPr="009D1B4B">
        <w:t>to</w:t>
      </w:r>
      <w:r w:rsidRPr="009D1B4B">
        <w:t xml:space="preserve"> perform device reconciliation and track pending devices for EDR integration.</w:t>
      </w:r>
    </w:p>
    <w:p w14:paraId="4AE501AA" w14:textId="77777777" w:rsidR="009D1B4B" w:rsidRPr="009D1B4B" w:rsidRDefault="009D1B4B" w:rsidP="009D1B4B">
      <w:r w:rsidRPr="009D1B4B">
        <w:t>Google Chrome is the only supported browser for the Falcon console.</w:t>
      </w:r>
    </w:p>
    <w:p w14:paraId="4E7DAB0D" w14:textId="77777777" w:rsidR="009D1B4B" w:rsidRPr="009D1B4B" w:rsidRDefault="009D1B4B" w:rsidP="00E11A6B">
      <w:pPr>
        <w:pStyle w:val="ListParagraph"/>
        <w:numPr>
          <w:ilvl w:val="0"/>
          <w:numId w:val="4"/>
        </w:numPr>
        <w:jc w:val="left"/>
      </w:pPr>
      <w:r w:rsidRPr="009D1B4B">
        <w:t>Go to your Falcon console URL. The URL depends on which cloud your organization uses. If you're not sure, refer to the initial setup instructions sent by CrowdStrike.</w:t>
      </w:r>
    </w:p>
    <w:p w14:paraId="4617F8D3" w14:textId="77777777" w:rsidR="009D1B4B" w:rsidRPr="009D1B4B" w:rsidRDefault="009D1B4B" w:rsidP="00E11A6B">
      <w:pPr>
        <w:pStyle w:val="ListParagraph"/>
        <w:numPr>
          <w:ilvl w:val="1"/>
          <w:numId w:val="4"/>
        </w:numPr>
        <w:jc w:val="left"/>
      </w:pPr>
      <w:r w:rsidRPr="009D1B4B">
        <w:t xml:space="preserve">US-1: </w:t>
      </w:r>
      <w:hyperlink r:id="rId15" w:history="1">
        <w:r w:rsidRPr="009D1B4B">
          <w:t>https://falcon.crowdstrike.com</w:t>
        </w:r>
      </w:hyperlink>
    </w:p>
    <w:p w14:paraId="20B18E19" w14:textId="77777777" w:rsidR="009D1B4B" w:rsidRPr="009D1B4B" w:rsidRDefault="009D1B4B" w:rsidP="00E11A6B">
      <w:pPr>
        <w:pStyle w:val="ListParagraph"/>
        <w:numPr>
          <w:ilvl w:val="1"/>
          <w:numId w:val="4"/>
        </w:numPr>
        <w:jc w:val="left"/>
      </w:pPr>
      <w:r w:rsidRPr="009D1B4B">
        <w:t xml:space="preserve">US 2: </w:t>
      </w:r>
      <w:hyperlink r:id="rId16" w:history="1">
        <w:r w:rsidRPr="009D1B4B">
          <w:t>https://falcon.us-2.crowdstrike.com</w:t>
        </w:r>
      </w:hyperlink>
    </w:p>
    <w:p w14:paraId="56A50795" w14:textId="77777777" w:rsidR="009D1B4B" w:rsidRPr="009D1B4B" w:rsidRDefault="009D1B4B" w:rsidP="00E11A6B">
      <w:pPr>
        <w:pStyle w:val="ListParagraph"/>
        <w:numPr>
          <w:ilvl w:val="1"/>
          <w:numId w:val="4"/>
        </w:numPr>
        <w:jc w:val="left"/>
      </w:pPr>
      <w:r w:rsidRPr="009D1B4B">
        <w:t xml:space="preserve">US 2: </w:t>
      </w:r>
      <w:hyperlink r:id="rId17" w:history="1">
        <w:r w:rsidRPr="009D1B4B">
          <w:t>https://falcon.us-2.crowdstrike.com</w:t>
        </w:r>
      </w:hyperlink>
    </w:p>
    <w:p w14:paraId="1420C94E" w14:textId="77777777" w:rsidR="009D1B4B" w:rsidRPr="009D1B4B" w:rsidRDefault="009D1B4B" w:rsidP="00E11A6B">
      <w:pPr>
        <w:pStyle w:val="ListParagraph"/>
        <w:numPr>
          <w:ilvl w:val="1"/>
          <w:numId w:val="4"/>
        </w:numPr>
        <w:jc w:val="left"/>
      </w:pPr>
      <w:r w:rsidRPr="009D1B4B">
        <w:t xml:space="preserve">US 2: </w:t>
      </w:r>
      <w:hyperlink r:id="rId18" w:history="1">
        <w:r w:rsidRPr="009D1B4B">
          <w:t>https://falcon.us-2.crowdstrike.com</w:t>
        </w:r>
      </w:hyperlink>
      <w:r w:rsidRPr="009D1B4B">
        <w:br/>
      </w:r>
    </w:p>
    <w:p w14:paraId="48D77793" w14:textId="77777777" w:rsidR="009D1B4B" w:rsidRPr="009D1B4B" w:rsidRDefault="009D1B4B" w:rsidP="00E11A6B">
      <w:pPr>
        <w:pStyle w:val="ListParagraph"/>
        <w:numPr>
          <w:ilvl w:val="0"/>
          <w:numId w:val="4"/>
        </w:numPr>
        <w:jc w:val="left"/>
      </w:pPr>
      <w:r w:rsidRPr="009D1B4B">
        <w:t>Enter your credentials on the login screen.</w:t>
      </w:r>
      <w:r w:rsidRPr="009D1B4B">
        <w:br/>
      </w:r>
    </w:p>
    <w:p w14:paraId="0D130BC3" w14:textId="77777777" w:rsidR="009D1B4B" w:rsidRPr="009D1B4B" w:rsidRDefault="009D1B4B" w:rsidP="00E11A6B">
      <w:pPr>
        <w:pStyle w:val="ListParagraph"/>
        <w:numPr>
          <w:ilvl w:val="0"/>
          <w:numId w:val="4"/>
        </w:numPr>
        <w:jc w:val="left"/>
      </w:pPr>
      <w:r w:rsidRPr="009D1B4B">
        <w:t>On the next screen, enter your 2FA token. The first time you sign in, you're prompted to set up a 2FA token. Common 2FA providers include Duo Mobile, winauth, JAuth, and GAuth Authenticator.</w:t>
      </w:r>
      <w:r w:rsidRPr="009D1B4B">
        <w:br/>
      </w:r>
    </w:p>
    <w:p w14:paraId="2EB6E4A6" w14:textId="77777777" w:rsidR="009D1B4B" w:rsidRPr="004F1B59" w:rsidRDefault="009D1B4B" w:rsidP="004F1B59">
      <w:pPr>
        <w:pStyle w:val="MainHeading"/>
        <w:rPr>
          <w:rFonts w:ascii="Times New Roman" w:hAnsi="Times New Roman" w:cs="Times New Roman"/>
        </w:rPr>
      </w:pPr>
      <w:bookmarkStart w:id="21" w:name="_Toc204080491"/>
      <w:r w:rsidRPr="004F1B59">
        <w:rPr>
          <w:rFonts w:ascii="Times New Roman" w:hAnsi="Times New Roman" w:cs="Times New Roman"/>
        </w:rPr>
        <w:t>Falcon console navigation</w:t>
      </w:r>
      <w:bookmarkEnd w:id="21"/>
    </w:p>
    <w:p w14:paraId="396E7F9C" w14:textId="77777777" w:rsidR="009D1B4B" w:rsidRPr="009D1B4B" w:rsidRDefault="009D1B4B" w:rsidP="00E11A6B">
      <w:pPr>
        <w:pStyle w:val="ListParagraph"/>
        <w:numPr>
          <w:ilvl w:val="0"/>
          <w:numId w:val="4"/>
        </w:numPr>
        <w:jc w:val="left"/>
      </w:pPr>
      <w:r w:rsidRPr="009D1B4B">
        <w:t>Navigation bar</w:t>
      </w:r>
      <w:r w:rsidRPr="009D1B4B">
        <w:br/>
        <w:t>Easily access the console menu, perform searches, switch customer IDs (CIDs), and more from the navigation bar.</w:t>
      </w:r>
      <w:r w:rsidRPr="009D1B4B">
        <w:br/>
      </w:r>
      <w:r w:rsidRPr="009D1B4B">
        <w:br/>
      </w:r>
      <w:r>
        <w:rPr>
          <w:noProof/>
        </w:rPr>
        <w:drawing>
          <wp:inline distT="0" distB="0" distL="0" distR="0" wp14:anchorId="22C1375A" wp14:editId="69752E17">
            <wp:extent cx="5731510" cy="1957705"/>
            <wp:effectExtent l="0" t="0" r="2540" b="4445"/>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19"/>
                    <a:stretch>
                      <a:fillRect/>
                    </a:stretch>
                  </pic:blipFill>
                  <pic:spPr>
                    <a:xfrm>
                      <a:off x="0" y="0"/>
                      <a:ext cx="5731510" cy="1957705"/>
                    </a:xfrm>
                    <a:prstGeom prst="rect">
                      <a:avLst/>
                    </a:prstGeom>
                  </pic:spPr>
                </pic:pic>
              </a:graphicData>
            </a:graphic>
          </wp:inline>
        </w:drawing>
      </w:r>
      <w:r w:rsidRPr="009D1B4B">
        <w:br/>
      </w:r>
      <w:r w:rsidRPr="009D1B4B">
        <w:br/>
      </w:r>
      <w:r w:rsidRPr="009D1B4B">
        <w:br/>
      </w:r>
      <w:r w:rsidRPr="009D1B4B">
        <w:br/>
      </w:r>
      <w:r w:rsidRPr="009D1B4B">
        <w:br/>
      </w:r>
      <w:r w:rsidRPr="009D1B4B">
        <w:br/>
      </w:r>
      <w:r w:rsidRPr="009D1B4B">
        <w:br/>
      </w:r>
      <w:r w:rsidRPr="009D1B4B">
        <w:br/>
      </w:r>
      <w:r w:rsidRPr="009D1B4B">
        <w:br/>
      </w:r>
      <w:r w:rsidRPr="009D1B4B">
        <w:lastRenderedPageBreak/>
        <w:br/>
      </w:r>
      <w:r w:rsidRPr="009D1B4B">
        <w:br/>
      </w:r>
      <w:r w:rsidRPr="009D1B4B">
        <w:br/>
      </w:r>
    </w:p>
    <w:p w14:paraId="5F224C33" w14:textId="77777777" w:rsidR="009D1B4B" w:rsidRPr="009D1B4B" w:rsidRDefault="009D1B4B" w:rsidP="009D1B4B"/>
    <w:p w14:paraId="41D23A23" w14:textId="77777777" w:rsidR="004F1B59" w:rsidRPr="004F1B59" w:rsidRDefault="009D1B4B" w:rsidP="004F1B59">
      <w:pPr>
        <w:pStyle w:val="MainHeading"/>
        <w:rPr>
          <w:rFonts w:ascii="Times New Roman" w:hAnsi="Times New Roman" w:cs="Times New Roman"/>
        </w:rPr>
      </w:pPr>
      <w:r w:rsidRPr="009D1B4B">
        <w:t xml:space="preserve"> </w:t>
      </w:r>
      <w:bookmarkStart w:id="22" w:name="_Toc204080492"/>
      <w:r w:rsidRPr="004F1B59">
        <w:rPr>
          <w:rFonts w:ascii="Times New Roman" w:hAnsi="Times New Roman" w:cs="Times New Roman"/>
        </w:rPr>
        <w:t>Falcon console menu</w:t>
      </w:r>
      <w:bookmarkEnd w:id="22"/>
    </w:p>
    <w:p w14:paraId="390D22FD" w14:textId="77777777" w:rsidR="009D1B4B" w:rsidRPr="009D1B4B" w:rsidRDefault="009D1B4B" w:rsidP="009D1B4B">
      <w:pPr>
        <w:jc w:val="left"/>
      </w:pPr>
      <w:r w:rsidRPr="009D1B4B">
        <w:t>Click the Falcon icon in the navigation bar to open the menu. To close the menu, click outside of the menu or press ESC.</w:t>
      </w:r>
      <w:r w:rsidRPr="009D1B4B">
        <w:br/>
      </w:r>
      <w:r>
        <w:rPr>
          <w:noProof/>
        </w:rPr>
        <w:drawing>
          <wp:inline distT="0" distB="0" distL="0" distR="0" wp14:anchorId="4F76239D" wp14:editId="02411029">
            <wp:extent cx="4617720" cy="2982128"/>
            <wp:effectExtent l="0" t="0" r="0" b="889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20"/>
                    <a:stretch>
                      <a:fillRect/>
                    </a:stretch>
                  </pic:blipFill>
                  <pic:spPr>
                    <a:xfrm>
                      <a:off x="0" y="0"/>
                      <a:ext cx="4645643" cy="3000161"/>
                    </a:xfrm>
                    <a:prstGeom prst="rect">
                      <a:avLst/>
                    </a:prstGeom>
                  </pic:spPr>
                </pic:pic>
              </a:graphicData>
            </a:graphic>
          </wp:inline>
        </w:drawing>
      </w:r>
      <w:r w:rsidRPr="009D1B4B">
        <w:br/>
      </w:r>
    </w:p>
    <w:p w14:paraId="48040852" w14:textId="77777777" w:rsidR="004F1B59" w:rsidRPr="004F1B59" w:rsidRDefault="009D1B4B" w:rsidP="004F1B59">
      <w:pPr>
        <w:pStyle w:val="MainHeading"/>
        <w:rPr>
          <w:rFonts w:ascii="Times New Roman" w:hAnsi="Times New Roman" w:cs="Times New Roman"/>
        </w:rPr>
      </w:pPr>
      <w:r w:rsidRPr="009D1B4B">
        <w:t xml:space="preserve"> </w:t>
      </w:r>
      <w:bookmarkStart w:id="23" w:name="_Toc204080493"/>
      <w:r w:rsidRPr="004F1B59">
        <w:rPr>
          <w:rFonts w:ascii="Times New Roman" w:hAnsi="Times New Roman" w:cs="Times New Roman"/>
        </w:rPr>
        <w:t>Falcon console bookmarks</w:t>
      </w:r>
      <w:bookmarkEnd w:id="23"/>
    </w:p>
    <w:p w14:paraId="5DC00568" w14:textId="77777777" w:rsidR="009D1B4B" w:rsidRPr="009D1B4B" w:rsidRDefault="009D1B4B" w:rsidP="009D1B4B">
      <w:pPr>
        <w:jc w:val="left"/>
      </w:pPr>
      <w:r w:rsidRPr="009D1B4B">
        <w:br/>
        <w:t>Build and manage your own list of bookmarks to easily navigate the Falcon console pages you visit most, including specific search results and pages with filters applied. Your bookmarks are available in the menu.</w:t>
      </w:r>
      <w:r w:rsidRPr="009D1B4B">
        <w:br/>
      </w:r>
      <w:r w:rsidRPr="009D1B4B">
        <w:lastRenderedPageBreak/>
        <w:br/>
      </w:r>
      <w:r>
        <w:rPr>
          <w:noProof/>
        </w:rPr>
        <w:drawing>
          <wp:inline distT="0" distB="0" distL="0" distR="0" wp14:anchorId="1515AB5F" wp14:editId="7B5C1102">
            <wp:extent cx="5731510" cy="3009900"/>
            <wp:effectExtent l="0" t="0" r="254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21"/>
                    <a:stretch>
                      <a:fillRect/>
                    </a:stretch>
                  </pic:blipFill>
                  <pic:spPr>
                    <a:xfrm>
                      <a:off x="0" y="0"/>
                      <a:ext cx="5731510" cy="3009900"/>
                    </a:xfrm>
                    <a:prstGeom prst="rect">
                      <a:avLst/>
                    </a:prstGeom>
                  </pic:spPr>
                </pic:pic>
              </a:graphicData>
            </a:graphic>
          </wp:inline>
        </w:drawing>
      </w:r>
    </w:p>
    <w:p w14:paraId="2A9C5BE5" w14:textId="77777777" w:rsidR="009D1B4B" w:rsidRPr="009D1B4B" w:rsidRDefault="009D1B4B" w:rsidP="009D1B4B"/>
    <w:p w14:paraId="4B7E365C" w14:textId="77777777" w:rsidR="009D1B4B" w:rsidRPr="009D1B4B" w:rsidRDefault="009D1B4B" w:rsidP="009D1B4B"/>
    <w:p w14:paraId="43F83CEA" w14:textId="77777777" w:rsidR="009D1B4B" w:rsidRPr="009D1B4B" w:rsidRDefault="009D1B4B" w:rsidP="009D1B4B"/>
    <w:p w14:paraId="2545C084" w14:textId="77777777" w:rsidR="009D1B4B" w:rsidRPr="009D1B4B" w:rsidRDefault="009D1B4B" w:rsidP="009D1B4B"/>
    <w:p w14:paraId="7FF743D1" w14:textId="77777777" w:rsidR="004F1B59" w:rsidRPr="004F1B59" w:rsidRDefault="009D1B4B" w:rsidP="004F1B59">
      <w:pPr>
        <w:pStyle w:val="MainHeading"/>
        <w:rPr>
          <w:rFonts w:ascii="Times New Roman" w:hAnsi="Times New Roman" w:cs="Times New Roman"/>
        </w:rPr>
      </w:pPr>
      <w:bookmarkStart w:id="24" w:name="_Toc204080494"/>
      <w:r w:rsidRPr="004F1B59">
        <w:rPr>
          <w:rFonts w:ascii="Times New Roman" w:hAnsi="Times New Roman" w:cs="Times New Roman"/>
        </w:rPr>
        <w:t>Creating bookmark</w:t>
      </w:r>
      <w:bookmarkEnd w:id="24"/>
      <w:r w:rsidR="004F1B59" w:rsidRPr="004F1B59">
        <w:rPr>
          <w:rFonts w:ascii="Times New Roman" w:hAnsi="Times New Roman" w:cs="Times New Roman"/>
        </w:rPr>
        <w:t xml:space="preserve"> </w:t>
      </w:r>
    </w:p>
    <w:p w14:paraId="4BF1AE26" w14:textId="77777777" w:rsidR="009D1B4B" w:rsidRPr="009D1B4B" w:rsidRDefault="009D1B4B" w:rsidP="009D1B4B">
      <w:pPr>
        <w:jc w:val="left"/>
      </w:pPr>
      <w:r w:rsidRPr="009D1B4B">
        <w:t>Create bookmarks for specific console pages, including any applied filters.</w:t>
      </w:r>
    </w:p>
    <w:p w14:paraId="11B2C000" w14:textId="77777777" w:rsidR="009D1B4B" w:rsidRPr="009D1B4B" w:rsidRDefault="009D1B4B" w:rsidP="00E11A6B">
      <w:pPr>
        <w:pStyle w:val="ListParagraph"/>
        <w:numPr>
          <w:ilvl w:val="0"/>
          <w:numId w:val="4"/>
        </w:numPr>
        <w:jc w:val="left"/>
      </w:pPr>
      <w:r w:rsidRPr="009D1B4B">
        <w:t>Go to the page you want to bookmark.</w:t>
      </w:r>
    </w:p>
    <w:p w14:paraId="117C6B76" w14:textId="77777777" w:rsidR="009D1B4B" w:rsidRPr="009D1B4B" w:rsidRDefault="009D1B4B" w:rsidP="00E11A6B">
      <w:pPr>
        <w:pStyle w:val="ListParagraph"/>
        <w:numPr>
          <w:ilvl w:val="0"/>
          <w:numId w:val="4"/>
        </w:numPr>
        <w:jc w:val="left"/>
      </w:pPr>
      <w:r w:rsidRPr="009D1B4B">
        <w:t>Click the bookmark icon.</w:t>
      </w:r>
      <w:r w:rsidRPr="009D1B4B">
        <w:br/>
      </w:r>
      <w:r>
        <w:rPr>
          <w:noProof/>
        </w:rPr>
        <w:drawing>
          <wp:inline distT="0" distB="0" distL="0" distR="0" wp14:anchorId="16058519" wp14:editId="6CCFBDDC">
            <wp:extent cx="5731510" cy="6572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57225"/>
                    </a:xfrm>
                    <a:prstGeom prst="rect">
                      <a:avLst/>
                    </a:prstGeom>
                  </pic:spPr>
                </pic:pic>
              </a:graphicData>
            </a:graphic>
          </wp:inline>
        </w:drawing>
      </w:r>
    </w:p>
    <w:p w14:paraId="6D334ED4" w14:textId="77777777" w:rsidR="009D1B4B" w:rsidRPr="009D1B4B" w:rsidRDefault="009D1B4B" w:rsidP="00E11A6B">
      <w:pPr>
        <w:pStyle w:val="ListParagraph"/>
        <w:numPr>
          <w:ilvl w:val="0"/>
          <w:numId w:val="4"/>
        </w:numPr>
        <w:jc w:val="left"/>
      </w:pPr>
      <w:r w:rsidRPr="009D1B4B">
        <w:t>In Save bookmark, update the Name, if desired.</w:t>
      </w:r>
      <w:r w:rsidRPr="009D1B4B">
        <w:br/>
      </w:r>
      <w:r>
        <w:rPr>
          <w:noProof/>
        </w:rPr>
        <w:drawing>
          <wp:inline distT="0" distB="0" distL="0" distR="0" wp14:anchorId="78B3A072" wp14:editId="1E1F3B77">
            <wp:extent cx="4880610" cy="2068284"/>
            <wp:effectExtent l="0" t="0" r="0" b="825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3"/>
                    <a:stretch>
                      <a:fillRect/>
                    </a:stretch>
                  </pic:blipFill>
                  <pic:spPr>
                    <a:xfrm>
                      <a:off x="0" y="0"/>
                      <a:ext cx="4889931" cy="2072234"/>
                    </a:xfrm>
                    <a:prstGeom prst="rect">
                      <a:avLst/>
                    </a:prstGeom>
                  </pic:spPr>
                </pic:pic>
              </a:graphicData>
            </a:graphic>
          </wp:inline>
        </w:drawing>
      </w:r>
    </w:p>
    <w:p w14:paraId="6464075C" w14:textId="77777777" w:rsidR="009D1B4B" w:rsidRPr="009D1B4B" w:rsidRDefault="009D1B4B" w:rsidP="00E11A6B">
      <w:pPr>
        <w:pStyle w:val="ListParagraph"/>
        <w:numPr>
          <w:ilvl w:val="0"/>
          <w:numId w:val="4"/>
        </w:numPr>
        <w:jc w:val="left"/>
      </w:pPr>
      <w:r w:rsidRPr="009D1B4B">
        <w:t>Save</w:t>
      </w:r>
      <w:r w:rsidRPr="009D1B4B">
        <w:br/>
      </w:r>
    </w:p>
    <w:p w14:paraId="6C7B4749" w14:textId="77777777" w:rsidR="00111455" w:rsidRDefault="00111455" w:rsidP="00111455">
      <w:pPr>
        <w:pStyle w:val="Heading1"/>
      </w:pPr>
      <w:bookmarkStart w:id="25" w:name="_Toc204080495"/>
      <w:r>
        <w:t>Crowdstrike Agent Integration Process Installation Steps</w:t>
      </w:r>
      <w:bookmarkEnd w:id="25"/>
    </w:p>
    <w:p w14:paraId="506AA6D1" w14:textId="77777777" w:rsidR="00111455" w:rsidRPr="00111455" w:rsidRDefault="00111455" w:rsidP="00111455">
      <w:pPr>
        <w:jc w:val="left"/>
      </w:pPr>
      <w:r w:rsidRPr="00443A85">
        <w:rPr>
          <w:b/>
          <w:bCs/>
          <w:sz w:val="20"/>
          <w:szCs w:val="20"/>
        </w:rPr>
        <w:lastRenderedPageBreak/>
        <w:t>Step 1: Activate the account</w:t>
      </w:r>
      <w:r w:rsidRPr="00111455">
        <w:br/>
        <w:t>After purchasing CrowdStrike Falcon or starting a product trial, look for the following email to begin the activation process.</w:t>
      </w:r>
      <w:r w:rsidRPr="00111455">
        <w:br/>
      </w:r>
      <w:r w:rsidRPr="00111455">
        <w:br/>
      </w:r>
      <w:r>
        <w:rPr>
          <w:noProof/>
        </w:rPr>
        <w:drawing>
          <wp:inline distT="0" distB="0" distL="0" distR="0" wp14:anchorId="2F38F60F" wp14:editId="37446F46">
            <wp:extent cx="2662215" cy="2400300"/>
            <wp:effectExtent l="0" t="0" r="5080" b="0"/>
            <wp:docPr id="19" name="Picture 19" descr="Gettings started letter from Crowdstr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s started letter from Crowdstrik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4284" cy="2420198"/>
                    </a:xfrm>
                    <a:prstGeom prst="rect">
                      <a:avLst/>
                    </a:prstGeom>
                    <a:noFill/>
                    <a:ln>
                      <a:noFill/>
                    </a:ln>
                  </pic:spPr>
                </pic:pic>
              </a:graphicData>
            </a:graphic>
          </wp:inline>
        </w:drawing>
      </w:r>
      <w:r w:rsidRPr="00111455">
        <w:br/>
      </w:r>
      <w:r w:rsidRPr="00111455">
        <w:br/>
        <w:t>The activation process includes:</w:t>
      </w:r>
    </w:p>
    <w:p w14:paraId="268E7DF6" w14:textId="77777777" w:rsidR="00111455" w:rsidRPr="00111455" w:rsidRDefault="00111455" w:rsidP="00E11A6B">
      <w:pPr>
        <w:pStyle w:val="ListParagraph"/>
        <w:numPr>
          <w:ilvl w:val="0"/>
          <w:numId w:val="5"/>
        </w:numPr>
        <w:jc w:val="left"/>
      </w:pPr>
      <w:r w:rsidRPr="00111455">
        <w:t>Setting up a password</w:t>
      </w:r>
    </w:p>
    <w:p w14:paraId="43831EA2" w14:textId="77777777" w:rsidR="00111455" w:rsidRPr="00111455" w:rsidRDefault="00111455" w:rsidP="00E11A6B">
      <w:pPr>
        <w:pStyle w:val="ListParagraph"/>
        <w:numPr>
          <w:ilvl w:val="0"/>
          <w:numId w:val="5"/>
        </w:numPr>
        <w:jc w:val="left"/>
      </w:pPr>
      <w:r w:rsidRPr="00111455">
        <w:t>Establishing a method for 2-factor authentication</w:t>
      </w:r>
    </w:p>
    <w:p w14:paraId="183B05A5" w14:textId="77777777" w:rsidR="00111455" w:rsidRPr="00111455" w:rsidRDefault="00111455" w:rsidP="00111455">
      <w:pPr>
        <w:jc w:val="left"/>
      </w:pPr>
      <w:r w:rsidRPr="00111455">
        <w:t>In a Chrome browser go to your Falcon console URL (Google Chrome is the only supported browser for the Falcon console).</w:t>
      </w:r>
    </w:p>
    <w:p w14:paraId="2B5447C9" w14:textId="77777777" w:rsidR="00111455" w:rsidRPr="00111455" w:rsidRDefault="00111455" w:rsidP="00111455">
      <w:pPr>
        <w:jc w:val="left"/>
      </w:pPr>
      <w:r w:rsidRPr="00111455">
        <w:t>The URL depends on which cloud your organization uses. If you’re not sure, refer to the initial setup instructions sent by CrowdStrike.</w:t>
      </w:r>
    </w:p>
    <w:p w14:paraId="5B52B060" w14:textId="77777777" w:rsidR="00111455" w:rsidRPr="00111455" w:rsidRDefault="00111455" w:rsidP="00111455">
      <w:pPr>
        <w:jc w:val="left"/>
      </w:pPr>
      <w:r w:rsidRPr="00111455">
        <w:t xml:space="preserve">US-1: </w:t>
      </w:r>
      <w:hyperlink r:id="rId25" w:history="1">
        <w:r w:rsidRPr="00111455">
          <w:t>https://falcon.crowdstrike.com</w:t>
        </w:r>
      </w:hyperlink>
    </w:p>
    <w:p w14:paraId="0E454239" w14:textId="77777777" w:rsidR="00111455" w:rsidRPr="00111455" w:rsidRDefault="00111455" w:rsidP="00111455">
      <w:pPr>
        <w:jc w:val="left"/>
      </w:pPr>
      <w:r w:rsidRPr="00111455">
        <w:t xml:space="preserve">US 2: </w:t>
      </w:r>
      <w:hyperlink r:id="rId26" w:history="1">
        <w:r w:rsidRPr="00111455">
          <w:t>https://falcon.us-2.crowdstrike.com</w:t>
        </w:r>
      </w:hyperlink>
    </w:p>
    <w:p w14:paraId="120A350A" w14:textId="77777777" w:rsidR="00111455" w:rsidRPr="00111455" w:rsidRDefault="00111455" w:rsidP="00111455">
      <w:pPr>
        <w:jc w:val="left"/>
      </w:pPr>
      <w:r w:rsidRPr="00111455">
        <w:t xml:space="preserve">US-GOV-1: </w:t>
      </w:r>
      <w:hyperlink r:id="rId27" w:history="1">
        <w:r w:rsidRPr="00111455">
          <w:t>https://falcon.laggar.gcw.crowdstrike.com</w:t>
        </w:r>
      </w:hyperlink>
    </w:p>
    <w:p w14:paraId="2CA17A2E" w14:textId="77777777" w:rsidR="00111455" w:rsidRPr="00111455" w:rsidRDefault="00111455" w:rsidP="00111455">
      <w:pPr>
        <w:jc w:val="left"/>
      </w:pPr>
      <w:r w:rsidRPr="00111455">
        <w:t xml:space="preserve">EU-1: </w:t>
      </w:r>
      <w:hyperlink r:id="rId28" w:history="1">
        <w:r w:rsidRPr="00111455">
          <w:t>https://falcon.eu-1.crowdstrike.com</w:t>
        </w:r>
      </w:hyperlink>
      <w:r w:rsidRPr="00111455">
        <w:br/>
      </w:r>
      <w:r w:rsidRPr="00111455">
        <w:br/>
      </w:r>
    </w:p>
    <w:p w14:paraId="49D8FD5E" w14:textId="77777777" w:rsidR="00935CA0" w:rsidRDefault="00111455" w:rsidP="00935CA0">
      <w:pPr>
        <w:pStyle w:val="MainHeading"/>
      </w:pPr>
      <w:bookmarkStart w:id="26" w:name="_Toc204080496"/>
      <w:r w:rsidRPr="00443A85">
        <w:t>Windows</w:t>
      </w:r>
      <w:bookmarkEnd w:id="26"/>
    </w:p>
    <w:p w14:paraId="247CE401" w14:textId="77777777" w:rsidR="00111455" w:rsidRPr="00111455" w:rsidRDefault="00111455" w:rsidP="00111455">
      <w:pPr>
        <w:jc w:val="left"/>
      </w:pPr>
      <w:r w:rsidRPr="00111455">
        <w:br/>
        <w:t>In Google Chrome:</w:t>
      </w:r>
    </w:p>
    <w:p w14:paraId="6643C092" w14:textId="77777777" w:rsidR="00111455" w:rsidRPr="00111455" w:rsidRDefault="00111455" w:rsidP="00111455">
      <w:pPr>
        <w:jc w:val="left"/>
      </w:pPr>
      <w:r w:rsidRPr="00111455">
        <w:t>1) Enter your credentials on the login screen.</w:t>
      </w:r>
    </w:p>
    <w:p w14:paraId="503F8272" w14:textId="77777777" w:rsidR="00111455" w:rsidRPr="00111455" w:rsidRDefault="00111455" w:rsidP="00111455">
      <w:pPr>
        <w:jc w:val="left"/>
      </w:pPr>
      <w:r>
        <w:rPr>
          <w:noProof/>
        </w:rPr>
        <w:lastRenderedPageBreak/>
        <w:drawing>
          <wp:inline distT="0" distB="0" distL="0" distR="0" wp14:anchorId="576D9164" wp14:editId="216F95AD">
            <wp:extent cx="5731510" cy="2328545"/>
            <wp:effectExtent l="0" t="0" r="2540" b="0"/>
            <wp:docPr id="4" name="Picture 4" descr="First time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time sign-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r w:rsidRPr="00111455">
        <w:br/>
      </w:r>
      <w:r w:rsidRPr="00111455">
        <w:br/>
        <w:t>2) On the next screen, enter your 2FA token. The first time you sign in, you’re prompted to set up a 2FA token. Common 2FA providers include Duo Mobile, winauth, JAuth, and GAuth Authenticator.</w:t>
      </w:r>
      <w:r w:rsidRPr="00111455">
        <w:br/>
        <w:t>The password screen appears first, followed by the screen where you select a method of 2-factor authentication.</w:t>
      </w:r>
      <w:r w:rsidRPr="00111455">
        <w:br/>
      </w:r>
      <w:r w:rsidRPr="00111455">
        <w:br/>
      </w:r>
      <w:r>
        <w:rPr>
          <w:noProof/>
        </w:rPr>
        <w:drawing>
          <wp:inline distT="0" distB="0" distL="0" distR="0" wp14:anchorId="50CDDA59" wp14:editId="043E73A2">
            <wp:extent cx="4554855" cy="2347572"/>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4691" cy="2352641"/>
                    </a:xfrm>
                    <a:prstGeom prst="rect">
                      <a:avLst/>
                    </a:prstGeom>
                    <a:noFill/>
                    <a:ln>
                      <a:noFill/>
                    </a:ln>
                  </pic:spPr>
                </pic:pic>
              </a:graphicData>
            </a:graphic>
          </wp:inline>
        </w:drawing>
      </w:r>
      <w:r w:rsidRPr="00111455">
        <w:br/>
      </w:r>
      <w:r w:rsidRPr="00111455">
        <w:br/>
      </w:r>
    </w:p>
    <w:p w14:paraId="2F7C2E59" w14:textId="77777777" w:rsidR="00111455" w:rsidRPr="00111455" w:rsidRDefault="00111455" w:rsidP="00111455">
      <w:pPr>
        <w:jc w:val="left"/>
      </w:pPr>
      <w:r w:rsidRPr="00443A85">
        <w:rPr>
          <w:b/>
          <w:bCs/>
        </w:rPr>
        <w:t>3) Download and install the agent.</w:t>
      </w:r>
      <w:r w:rsidRPr="00111455">
        <w:br/>
        <w:t>Upon verification, the Falcon UI will open to the Activity App.  Click the “Download Sensor” button.</w:t>
      </w:r>
      <w:r w:rsidRPr="00111455">
        <w:br/>
        <w:t>Also you can click on falcon icon on dashboard and select download sensor option under Host menu.</w:t>
      </w:r>
      <w:r w:rsidRPr="00111455">
        <w:br/>
      </w:r>
      <w:r w:rsidRPr="00111455">
        <w:br/>
      </w:r>
      <w:r>
        <w:rPr>
          <w:noProof/>
        </w:rPr>
        <w:lastRenderedPageBreak/>
        <w:drawing>
          <wp:inline distT="0" distB="0" distL="0" distR="0" wp14:anchorId="6AE6C585" wp14:editId="32347DF2">
            <wp:extent cx="4692015" cy="2128717"/>
            <wp:effectExtent l="0" t="0" r="0" b="508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1"/>
                    <a:stretch>
                      <a:fillRect/>
                    </a:stretch>
                  </pic:blipFill>
                  <pic:spPr>
                    <a:xfrm>
                      <a:off x="0" y="0"/>
                      <a:ext cx="4725744" cy="2144019"/>
                    </a:xfrm>
                    <a:prstGeom prst="rect">
                      <a:avLst/>
                    </a:prstGeom>
                  </pic:spPr>
                </pic:pic>
              </a:graphicData>
            </a:graphic>
          </wp:inline>
        </w:drawing>
      </w:r>
      <w:r w:rsidRPr="00111455">
        <w:br/>
      </w:r>
      <w:r w:rsidRPr="00111455">
        <w:br/>
      </w:r>
      <w:r w:rsidRPr="00111455">
        <w:br/>
      </w:r>
      <w:r>
        <w:rPr>
          <w:noProof/>
        </w:rPr>
        <w:drawing>
          <wp:inline distT="0" distB="0" distL="0" distR="0" wp14:anchorId="22D085B5" wp14:editId="34A62D99">
            <wp:extent cx="4652010" cy="2265188"/>
            <wp:effectExtent l="0" t="0" r="0" b="1905"/>
            <wp:docPr id="20" name="Picture 20" descr="First Sensor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ensor Instal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4614" cy="2276195"/>
                    </a:xfrm>
                    <a:prstGeom prst="rect">
                      <a:avLst/>
                    </a:prstGeom>
                    <a:noFill/>
                    <a:ln>
                      <a:noFill/>
                    </a:ln>
                  </pic:spPr>
                </pic:pic>
              </a:graphicData>
            </a:graphic>
          </wp:inline>
        </w:drawing>
      </w:r>
      <w:r w:rsidRPr="00111455">
        <w:br/>
        <w:t>The downloads page consists of the latest available sensor versions.  Select the correct sensor version for your OS by clicking on the download link to the right. At the top of the downloads page is a Customer ID, you will need to copy this value as it is used later in the install process.</w:t>
      </w:r>
      <w:r w:rsidRPr="00111455">
        <w:br/>
      </w:r>
      <w:r w:rsidRPr="00111455">
        <w:br/>
      </w:r>
      <w:r>
        <w:rPr>
          <w:noProof/>
        </w:rPr>
        <w:drawing>
          <wp:inline distT="0" distB="0" distL="0" distR="0" wp14:anchorId="66300CF0" wp14:editId="5C6D4288">
            <wp:extent cx="4463415" cy="2729181"/>
            <wp:effectExtent l="0" t="0" r="0" b="0"/>
            <wp:docPr id="9" name="Picture 9" descr="sensor dl page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 dl page v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72212" cy="2734560"/>
                    </a:xfrm>
                    <a:prstGeom prst="rect">
                      <a:avLst/>
                    </a:prstGeom>
                    <a:noFill/>
                    <a:ln>
                      <a:noFill/>
                    </a:ln>
                  </pic:spPr>
                </pic:pic>
              </a:graphicData>
            </a:graphic>
          </wp:inline>
        </w:drawing>
      </w:r>
      <w:r w:rsidRPr="00111455">
        <w:br/>
      </w:r>
      <w:r w:rsidRPr="00111455">
        <w:br/>
        <w:t xml:space="preserve">Next, obtain admin privileges. Run the installer for your platform. </w:t>
      </w:r>
      <w:r w:rsidRPr="00111455">
        <w:br/>
      </w:r>
      <w:r w:rsidRPr="00111455">
        <w:lastRenderedPageBreak/>
        <w:br/>
      </w:r>
      <w:r>
        <w:rPr>
          <w:noProof/>
        </w:rPr>
        <w:drawing>
          <wp:inline distT="0" distB="0" distL="0" distR="0" wp14:anchorId="669E3219" wp14:editId="5DF4C8FD">
            <wp:extent cx="4873081" cy="2743200"/>
            <wp:effectExtent l="0" t="0" r="3810" b="0"/>
            <wp:docPr id="10" name="Picture 10" descr="Instal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scre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8081" cy="2746015"/>
                    </a:xfrm>
                    <a:prstGeom prst="rect">
                      <a:avLst/>
                    </a:prstGeom>
                    <a:noFill/>
                    <a:ln>
                      <a:noFill/>
                    </a:ln>
                  </pic:spPr>
                </pic:pic>
              </a:graphicData>
            </a:graphic>
          </wp:inline>
        </w:drawing>
      </w:r>
    </w:p>
    <w:p w14:paraId="4A0AEB7E" w14:textId="77777777" w:rsidR="00111455" w:rsidRPr="00111455" w:rsidRDefault="00111455" w:rsidP="00111455">
      <w:pPr>
        <w:jc w:val="left"/>
      </w:pPr>
      <w:r w:rsidRPr="00111455">
        <w:t>4) Confirm that the sensor is running</w:t>
      </w:r>
      <w:r w:rsidRPr="00111455">
        <w:br/>
        <w:t>Unlike legacy endpoint security products, Falcon does not have a user interface on the endpoint. There are no icons in the Windows System Tray or on any status or menu bars.</w:t>
      </w:r>
    </w:p>
    <w:p w14:paraId="1FF90E7A" w14:textId="77777777" w:rsidR="00111455" w:rsidRPr="00111455" w:rsidRDefault="00111455" w:rsidP="00111455">
      <w:pPr>
        <w:jc w:val="left"/>
      </w:pPr>
      <w:r w:rsidRPr="00111455">
        <w:t>From the windows command prompt, run the following command to ensure that “STATE” is “RUNNING”: $ sc query csagent</w:t>
      </w:r>
      <w:r w:rsidRPr="00111455">
        <w:br/>
      </w:r>
      <w:r w:rsidRPr="00111455">
        <w:br/>
      </w:r>
      <w:r>
        <w:rPr>
          <w:noProof/>
        </w:rPr>
        <w:drawing>
          <wp:inline distT="0" distB="0" distL="0" distR="0" wp14:anchorId="12CF7EEF" wp14:editId="3D455551">
            <wp:extent cx="3154680" cy="1504293"/>
            <wp:effectExtent l="0" t="0" r="762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stretch>
                      <a:fillRect/>
                    </a:stretch>
                  </pic:blipFill>
                  <pic:spPr>
                    <a:xfrm>
                      <a:off x="0" y="0"/>
                      <a:ext cx="3187983" cy="1520173"/>
                    </a:xfrm>
                    <a:prstGeom prst="rect">
                      <a:avLst/>
                    </a:prstGeom>
                  </pic:spPr>
                </pic:pic>
              </a:graphicData>
            </a:graphic>
          </wp:inline>
        </w:drawing>
      </w:r>
    </w:p>
    <w:p w14:paraId="30AD1FA9" w14:textId="77777777" w:rsidR="00E91F64" w:rsidRDefault="00111455" w:rsidP="00E91F64">
      <w:pPr>
        <w:pStyle w:val="MainHeading"/>
      </w:pPr>
      <w:bookmarkStart w:id="27" w:name="_Toc204080497"/>
      <w:r w:rsidRPr="00443A85">
        <w:t>Linux</w:t>
      </w:r>
      <w:bookmarkEnd w:id="27"/>
      <w:r w:rsidRPr="00111455">
        <w:br/>
      </w:r>
    </w:p>
    <w:p w14:paraId="7CA458DA" w14:textId="77777777" w:rsidR="00111455" w:rsidRPr="00111455" w:rsidRDefault="00111455" w:rsidP="00111455">
      <w:pPr>
        <w:jc w:val="left"/>
      </w:pPr>
      <w:r w:rsidRPr="00111455">
        <w:t>1) Download and install the agent.</w:t>
      </w:r>
      <w:r w:rsidRPr="00111455">
        <w:br/>
        <w:t>Same as windows follow steps to download falcon sensor. Copy your Customer ID Checksum (CID), displayed on Sensor Downloads.</w:t>
      </w:r>
      <w:r w:rsidRPr="00111455">
        <w:br/>
      </w:r>
      <w:r w:rsidRPr="00111455">
        <w:br/>
        <w:t>NOTE: For Linux installations the kernel version is important. See the Linux Deployment Guide in the support section of the Falcon user interface for kernel version support.</w:t>
      </w:r>
    </w:p>
    <w:p w14:paraId="47F1A7D1" w14:textId="77777777" w:rsidR="00111455" w:rsidRPr="00111455" w:rsidRDefault="00111455" w:rsidP="00111455">
      <w:pPr>
        <w:jc w:val="left"/>
      </w:pPr>
    </w:p>
    <w:p w14:paraId="1CBFEA19" w14:textId="77777777" w:rsidR="00E91F64" w:rsidRDefault="00111455" w:rsidP="00E91F64">
      <w:pPr>
        <w:pStyle w:val="MainHeading"/>
      </w:pPr>
      <w:bookmarkStart w:id="28" w:name="_Toc204080498"/>
      <w:r w:rsidRPr="00443A85">
        <w:t>Mac</w:t>
      </w:r>
      <w:bookmarkEnd w:id="28"/>
    </w:p>
    <w:p w14:paraId="09848D83" w14:textId="77777777" w:rsidR="00111455" w:rsidRPr="00111455" w:rsidRDefault="00111455" w:rsidP="00111455">
      <w:pPr>
        <w:jc w:val="left"/>
      </w:pPr>
      <w:r w:rsidRPr="00111455">
        <w:br/>
        <w:t>1) Download and install the agent.</w:t>
      </w:r>
      <w:r w:rsidRPr="00111455">
        <w:br/>
        <w:t>Same as windows follow steps to download falcon sensor. Copy your Customer ID Checksum (CID), displayed on Sensor Downloads.</w:t>
      </w:r>
      <w:r w:rsidRPr="00111455">
        <w:br/>
      </w:r>
      <w:r w:rsidRPr="00111455">
        <w:br/>
        <w:t>2) Run the sensor installer on your device in one of these ways:</w:t>
      </w:r>
      <w:r w:rsidRPr="00111455">
        <w:br/>
        <w:t>i) Double-click the .pkg file.</w:t>
      </w:r>
      <w:r w:rsidRPr="00111455">
        <w:br/>
      </w:r>
      <w:r w:rsidRPr="00111455">
        <w:lastRenderedPageBreak/>
        <w:t>ii) Run this command at a terminal, replacing &lt;installer .pkg&gt; with the path and file name of your installer package.</w:t>
      </w:r>
      <w:r w:rsidRPr="00111455">
        <w:br/>
        <w:t>sudo installer -verboseR -package &lt;installer_filename&gt; -target /</w:t>
      </w:r>
      <w:r w:rsidRPr="00111455">
        <w:br/>
      </w:r>
      <w:r w:rsidRPr="00111455">
        <w:br/>
        <w:t>3) Change in System Preferences</w:t>
      </w:r>
    </w:p>
    <w:p w14:paraId="3D35988E" w14:textId="77777777" w:rsidR="00111455" w:rsidRPr="00111455" w:rsidRDefault="00111455" w:rsidP="00E11A6B">
      <w:pPr>
        <w:pStyle w:val="ListParagraph"/>
        <w:numPr>
          <w:ilvl w:val="0"/>
          <w:numId w:val="6"/>
        </w:numPr>
        <w:jc w:val="left"/>
      </w:pPr>
      <w:r w:rsidRPr="00111455">
        <w:t>When prompted, enter administrative credentials for the installer.</w:t>
      </w:r>
    </w:p>
    <w:p w14:paraId="4C2A61BE" w14:textId="77777777" w:rsidR="00111455" w:rsidRPr="00111455" w:rsidRDefault="00111455" w:rsidP="00E11A6B">
      <w:pPr>
        <w:pStyle w:val="ListParagraph"/>
        <w:numPr>
          <w:ilvl w:val="1"/>
          <w:numId w:val="6"/>
        </w:numPr>
        <w:jc w:val="left"/>
      </w:pPr>
      <w:r w:rsidRPr="00111455">
        <w:t>For macOS Mojave 10.14 through macOS Catalina 10.15, after entering the credential for installation, you’re asked to approve the kernel extension on each host. The Apple message on the host identifies the CrowdStrike kernel extension as a blocked system extension signed by CrowdStrike Inc.</w:t>
      </w:r>
      <w:r w:rsidRPr="007949E9">
        <w:t xml:space="preserve"> </w:t>
      </w:r>
      <w:r>
        <w:rPr>
          <w:noProof/>
        </w:rPr>
        <w:drawing>
          <wp:inline distT="0" distB="0" distL="0" distR="0" wp14:anchorId="27E6CAA3" wp14:editId="7E7AA544">
            <wp:extent cx="3216910" cy="1310144"/>
            <wp:effectExtent l="0" t="0" r="2540"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40931" cy="1319927"/>
                    </a:xfrm>
                    <a:prstGeom prst="rect">
                      <a:avLst/>
                    </a:prstGeom>
                    <a:noFill/>
                    <a:ln>
                      <a:noFill/>
                    </a:ln>
                  </pic:spPr>
                </pic:pic>
              </a:graphicData>
            </a:graphic>
          </wp:inline>
        </w:drawing>
      </w:r>
      <w:r>
        <w:br/>
      </w:r>
    </w:p>
    <w:p w14:paraId="10F48DEB" w14:textId="77777777" w:rsidR="00111455" w:rsidRPr="00111455" w:rsidRDefault="00111455" w:rsidP="00E11A6B">
      <w:pPr>
        <w:pStyle w:val="ListParagraph"/>
        <w:numPr>
          <w:ilvl w:val="1"/>
          <w:numId w:val="6"/>
        </w:numPr>
        <w:jc w:val="left"/>
      </w:pPr>
      <w:r w:rsidRPr="00111455">
        <w:t>In the message, click Open Security Preferences. If the message no longer appears on the host, click the Apple icon and open System Preferences, then click Security &amp; Privacy.</w:t>
      </w:r>
    </w:p>
    <w:p w14:paraId="10F52653" w14:textId="77777777" w:rsidR="00111455" w:rsidRPr="00111455" w:rsidRDefault="00111455" w:rsidP="00E11A6B">
      <w:pPr>
        <w:pStyle w:val="ListParagraph"/>
        <w:numPr>
          <w:ilvl w:val="1"/>
          <w:numId w:val="6"/>
        </w:numPr>
        <w:jc w:val="left"/>
      </w:pPr>
      <w:r w:rsidRPr="00111455">
        <w:t>On the General tab, click Allow to allow the CrowdStrike kernel extension.</w:t>
      </w:r>
    </w:p>
    <w:p w14:paraId="27CBE93D" w14:textId="77777777" w:rsidR="00111455" w:rsidRPr="00111455" w:rsidRDefault="00111455" w:rsidP="00E11A6B">
      <w:pPr>
        <w:pStyle w:val="ListParagraph"/>
        <w:numPr>
          <w:ilvl w:val="0"/>
          <w:numId w:val="6"/>
        </w:numPr>
        <w:jc w:val="left"/>
      </w:pPr>
      <w:r w:rsidRPr="00111455">
        <w:t>Run falconctl, installed with the Falcon sensor, to provide your customer ID checksum (CID).</w:t>
      </w:r>
    </w:p>
    <w:p w14:paraId="54BF8DA5" w14:textId="77777777" w:rsidR="00111455" w:rsidRPr="00111455" w:rsidRDefault="00111455" w:rsidP="00E11A6B">
      <w:pPr>
        <w:pStyle w:val="ListParagraph"/>
        <w:numPr>
          <w:ilvl w:val="1"/>
          <w:numId w:val="6"/>
        </w:numPr>
        <w:jc w:val="left"/>
      </w:pPr>
      <w:r w:rsidRPr="00111455">
        <w:t>This command is slightly different if you’re installing with password protection (</w:t>
      </w:r>
      <w:hyperlink r:id="rId37" w:anchor="password" w:history="1">
        <w:r w:rsidR="003A6883">
          <w:t>Including</w:t>
        </w:r>
      </w:hyperlink>
      <w:r w:rsidR="003A6883">
        <w:t xml:space="preserve"> PHI,PII</w:t>
      </w:r>
      <w:r w:rsidRPr="00111455">
        <w:t>).</w:t>
      </w:r>
    </w:p>
    <w:p w14:paraId="53A9CD87" w14:textId="77777777" w:rsidR="00111455" w:rsidRPr="00111455" w:rsidRDefault="00111455" w:rsidP="00E11A6B">
      <w:pPr>
        <w:pStyle w:val="ListParagraph"/>
        <w:numPr>
          <w:ilvl w:val="1"/>
          <w:numId w:val="6"/>
        </w:numPr>
        <w:jc w:val="left"/>
      </w:pPr>
      <w:r w:rsidRPr="00111455">
        <w:t>In this example, replace 0123456789ABCDEFGHIJKLMNOPQRSTUV-WX with your CID.</w:t>
      </w:r>
      <w:r w:rsidRPr="00111455">
        <w:br/>
      </w:r>
    </w:p>
    <w:p w14:paraId="343EA509" w14:textId="77777777" w:rsidR="00111455" w:rsidRPr="00111455" w:rsidRDefault="00111455" w:rsidP="00111455">
      <w:pPr>
        <w:pStyle w:val="ListParagraph"/>
        <w:ind w:left="1440"/>
        <w:jc w:val="left"/>
      </w:pPr>
      <w:r w:rsidRPr="00111455">
        <w:t>sudo /Applications/Falcon.app/Contents/Resources/falconctl license 0123456789ABCDEFGHIJKLMNOPQRSTUV-WX</w:t>
      </w:r>
      <w:r w:rsidRPr="00111455">
        <w:br/>
      </w:r>
    </w:p>
    <w:p w14:paraId="624E20CF" w14:textId="77777777" w:rsidR="00111455" w:rsidRPr="00111455" w:rsidRDefault="00111455" w:rsidP="00E11A6B">
      <w:pPr>
        <w:pStyle w:val="ListParagraph"/>
        <w:numPr>
          <w:ilvl w:val="0"/>
          <w:numId w:val="7"/>
        </w:numPr>
        <w:jc w:val="left"/>
      </w:pPr>
      <w:r w:rsidRPr="00111455">
        <w:t>For macOS Big Sur 11.0 and later, after providing your CID with the license command, you will be asked to approve the system extension on each host:</w:t>
      </w:r>
    </w:p>
    <w:p w14:paraId="6A4D9D88" w14:textId="77777777" w:rsidR="00111455" w:rsidRPr="00111455" w:rsidRDefault="00111455" w:rsidP="00E11A6B">
      <w:pPr>
        <w:pStyle w:val="ListParagraph"/>
        <w:numPr>
          <w:ilvl w:val="1"/>
          <w:numId w:val="7"/>
        </w:numPr>
        <w:jc w:val="left"/>
      </w:pPr>
      <w:r w:rsidRPr="00111455">
        <w:t>In the message, when asked to filter network content, click Allow.</w:t>
      </w:r>
    </w:p>
    <w:p w14:paraId="3EA15FAB" w14:textId="77777777" w:rsidR="00111455" w:rsidRPr="00111455" w:rsidRDefault="00111455" w:rsidP="00E11A6B">
      <w:pPr>
        <w:pStyle w:val="ListParagraph"/>
        <w:numPr>
          <w:ilvl w:val="1"/>
          <w:numId w:val="7"/>
        </w:numPr>
        <w:jc w:val="left"/>
      </w:pPr>
      <w:r w:rsidRPr="00111455">
        <w:t>When the System Extension Blocked message appears, click Open Security Preferences.</w:t>
      </w:r>
    </w:p>
    <w:p w14:paraId="4FE0073A" w14:textId="77777777" w:rsidR="00111455" w:rsidRPr="00111455" w:rsidRDefault="00111455" w:rsidP="00E11A6B">
      <w:pPr>
        <w:pStyle w:val="ListParagraph"/>
        <w:numPr>
          <w:ilvl w:val="1"/>
          <w:numId w:val="7"/>
        </w:numPr>
        <w:jc w:val="left"/>
      </w:pPr>
      <w:r w:rsidRPr="00111455">
        <w:t>On the General tab, click Allow to allow the Falcon system extension. You may need to click the lock icon to enable you to make security changes. If you do not approve the Falcon system extension when prompted on the host, run the falconctl load command to load Falcon again and show the prompts on the host for approval:</w:t>
      </w:r>
      <w:r w:rsidRPr="00111455">
        <w:br/>
      </w:r>
      <w:r w:rsidRPr="00111455">
        <w:br/>
        <w:t>sudo /Applications/Falcon.app/Contents/Resources/falconctl load</w:t>
      </w:r>
    </w:p>
    <w:p w14:paraId="60820952" w14:textId="43006F49" w:rsidR="00111455" w:rsidRPr="00111455" w:rsidRDefault="00111455" w:rsidP="00E11A6B">
      <w:pPr>
        <w:pStyle w:val="ListParagraph"/>
        <w:numPr>
          <w:ilvl w:val="0"/>
          <w:numId w:val="7"/>
        </w:numPr>
        <w:jc w:val="left"/>
      </w:pPr>
      <w:r w:rsidRPr="00111455">
        <w:t xml:space="preserve">Grant Full Disk Access (detailed instructions in product guide) – Beginning with macOS Catalina, Apple requires full disk access to be granted to CrowdStrike Falcon </w:t>
      </w:r>
      <w:r w:rsidR="00DA401E" w:rsidRPr="00111455">
        <w:t>to</w:t>
      </w:r>
      <w:r w:rsidRPr="00111455">
        <w:t xml:space="preserve"> work properly. This is a Catalina requirement by Apple for files and folders containing personal data. This requirement is applicable to all 3rd-party software which need to access files across all users of the machine (e.g. backup software).</w:t>
      </w:r>
      <w:r w:rsidRPr="00111455">
        <w:br/>
      </w:r>
    </w:p>
    <w:p w14:paraId="77AC730A" w14:textId="77777777" w:rsidR="00111455" w:rsidRPr="00111455" w:rsidRDefault="00111455" w:rsidP="00E11A6B">
      <w:pPr>
        <w:pStyle w:val="ListParagraph"/>
        <w:numPr>
          <w:ilvl w:val="1"/>
          <w:numId w:val="7"/>
        </w:numPr>
        <w:jc w:val="left"/>
      </w:pPr>
      <w:r w:rsidRPr="00111455">
        <w:t>Click the Apple icon and open System Preferences, then click Security &amp; Privacy.</w:t>
      </w:r>
    </w:p>
    <w:p w14:paraId="2DC6482F" w14:textId="77777777" w:rsidR="00111455" w:rsidRPr="00111455" w:rsidRDefault="00111455" w:rsidP="00E11A6B">
      <w:pPr>
        <w:pStyle w:val="ListParagraph"/>
        <w:numPr>
          <w:ilvl w:val="1"/>
          <w:numId w:val="7"/>
        </w:numPr>
        <w:jc w:val="left"/>
      </w:pPr>
      <w:r w:rsidRPr="00111455">
        <w:t>On the Privacy tab, if privacy settings are locked, click the lock icon and specify the password.</w:t>
      </w:r>
    </w:p>
    <w:p w14:paraId="2ACC0F2A" w14:textId="77777777" w:rsidR="00111455" w:rsidRPr="00111455" w:rsidRDefault="00111455" w:rsidP="00E11A6B">
      <w:pPr>
        <w:pStyle w:val="ListParagraph"/>
        <w:numPr>
          <w:ilvl w:val="1"/>
          <w:numId w:val="7"/>
        </w:numPr>
        <w:jc w:val="left"/>
      </w:pPr>
      <w:r w:rsidRPr="00111455">
        <w:t>In the left pane, select Full Disk Access.</w:t>
      </w:r>
    </w:p>
    <w:p w14:paraId="716E7ACC" w14:textId="77777777" w:rsidR="00111455" w:rsidRPr="00111455" w:rsidRDefault="00111455" w:rsidP="00E11A6B">
      <w:pPr>
        <w:pStyle w:val="ListParagraph"/>
        <w:numPr>
          <w:ilvl w:val="1"/>
          <w:numId w:val="7"/>
        </w:numPr>
        <w:jc w:val="left"/>
      </w:pPr>
      <w:r w:rsidRPr="00111455">
        <w:lastRenderedPageBreak/>
        <w:t>For macOS Big Sur 11.0 and later, in the right pane, select the Agent check box:</w:t>
      </w:r>
      <w:r w:rsidRPr="00111455">
        <w:br/>
      </w:r>
      <w:r>
        <w:rPr>
          <w:noProof/>
        </w:rPr>
        <w:drawing>
          <wp:inline distT="0" distB="0" distL="0" distR="0" wp14:anchorId="68DCE4E9" wp14:editId="7D469DCD">
            <wp:extent cx="2785670" cy="2451735"/>
            <wp:effectExtent l="0" t="0" r="0" b="5715"/>
            <wp:docPr id="12" name="Picture 12" descr="Full Disk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 Disk Acc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1570" cy="2483332"/>
                    </a:xfrm>
                    <a:prstGeom prst="rect">
                      <a:avLst/>
                    </a:prstGeom>
                    <a:noFill/>
                    <a:ln>
                      <a:noFill/>
                    </a:ln>
                  </pic:spPr>
                </pic:pic>
              </a:graphicData>
            </a:graphic>
          </wp:inline>
        </w:drawing>
      </w:r>
      <w:r w:rsidRPr="00111455">
        <w:br/>
      </w:r>
    </w:p>
    <w:p w14:paraId="3669DB52" w14:textId="77777777" w:rsidR="00111455" w:rsidRPr="00111455" w:rsidRDefault="00111455" w:rsidP="00E11A6B">
      <w:pPr>
        <w:pStyle w:val="ListParagraph"/>
        <w:numPr>
          <w:ilvl w:val="0"/>
          <w:numId w:val="7"/>
        </w:numPr>
        <w:jc w:val="left"/>
      </w:pPr>
      <w:r w:rsidRPr="00111455">
        <w:t>For all macOS versions, in the right pane, click the plus icon.</w:t>
      </w:r>
      <w:r w:rsidRPr="00111455">
        <w:br/>
      </w:r>
    </w:p>
    <w:p w14:paraId="160FB255" w14:textId="77777777" w:rsidR="00111455" w:rsidRPr="00111455" w:rsidRDefault="00111455" w:rsidP="00E11A6B">
      <w:pPr>
        <w:pStyle w:val="ListParagraph"/>
        <w:numPr>
          <w:ilvl w:val="0"/>
          <w:numId w:val="7"/>
        </w:numPr>
        <w:jc w:val="left"/>
      </w:pPr>
      <w:r w:rsidRPr="00111455">
        <w:t>In finder, find Falcon in the list of applications (no “Agent” is required).</w:t>
      </w:r>
      <w:r w:rsidRPr="00111455">
        <w:br/>
      </w:r>
    </w:p>
    <w:p w14:paraId="73391CAD" w14:textId="77777777" w:rsidR="00111455" w:rsidRPr="00111455" w:rsidRDefault="00111455" w:rsidP="00E11A6B">
      <w:pPr>
        <w:pStyle w:val="ListParagraph"/>
        <w:numPr>
          <w:ilvl w:val="0"/>
          <w:numId w:val="7"/>
        </w:numPr>
        <w:jc w:val="left"/>
      </w:pPr>
      <w:r w:rsidRPr="00111455">
        <w:t>Click Open and then click Quit Now:</w:t>
      </w:r>
      <w:r w:rsidRPr="00111455">
        <w:br/>
      </w:r>
    </w:p>
    <w:p w14:paraId="710E02B8" w14:textId="77777777" w:rsidR="00111455" w:rsidRPr="00111455" w:rsidRDefault="00111455" w:rsidP="00E11A6B">
      <w:pPr>
        <w:pStyle w:val="ListParagraph"/>
        <w:numPr>
          <w:ilvl w:val="0"/>
          <w:numId w:val="7"/>
        </w:numPr>
        <w:jc w:val="left"/>
      </w:pPr>
      <w:r w:rsidRPr="00111455">
        <w:t>Click the lock icon to re-lock privacy settings.</w:t>
      </w:r>
    </w:p>
    <w:p w14:paraId="418B4002" w14:textId="77777777" w:rsidR="00111455" w:rsidRPr="00111455" w:rsidRDefault="00111455" w:rsidP="00111455">
      <w:pPr>
        <w:jc w:val="left"/>
      </w:pPr>
      <w:r w:rsidRPr="00111455">
        <w:t>After installation, the sensor runs silently. To confirm that the sensor is running, run this command at a terminal:</w:t>
      </w:r>
      <w:r w:rsidRPr="00111455">
        <w:br/>
      </w:r>
      <w:r w:rsidRPr="00111455">
        <w:br/>
      </w:r>
      <w:r w:rsidRPr="00443A85">
        <w:rPr>
          <w:i/>
          <w:iCs/>
        </w:rPr>
        <w:t>sudo /Applications/Falcon.app/Contents/Resources/falconctl stats</w:t>
      </w:r>
    </w:p>
    <w:p w14:paraId="16236D9D" w14:textId="77777777" w:rsidR="00111455" w:rsidRDefault="00111455" w:rsidP="00111455">
      <w:pPr>
        <w:jc w:val="left"/>
      </w:pPr>
      <w:r w:rsidRPr="00111455">
        <w:t>The output shows a list of details about the sensor, including its agent ID (AID), version, customer ID, and more.</w:t>
      </w:r>
    </w:p>
    <w:p w14:paraId="6830CE30" w14:textId="77777777" w:rsidR="00443A85" w:rsidRDefault="00443A85" w:rsidP="00111455">
      <w:pPr>
        <w:jc w:val="left"/>
      </w:pPr>
    </w:p>
    <w:p w14:paraId="33630372" w14:textId="77777777" w:rsidR="00443A85" w:rsidRDefault="00443A85" w:rsidP="00443A85">
      <w:pPr>
        <w:pStyle w:val="Heading1"/>
      </w:pPr>
      <w:bookmarkStart w:id="29" w:name="_Toc204080499"/>
      <w:r>
        <w:t>Agent Removal Process</w:t>
      </w:r>
      <w:bookmarkEnd w:id="29"/>
    </w:p>
    <w:p w14:paraId="7887F77D" w14:textId="77777777" w:rsidR="00443A85" w:rsidRPr="00443A85" w:rsidRDefault="00443A85" w:rsidP="00443A85">
      <w:pPr>
        <w:jc w:val="left"/>
      </w:pPr>
      <w:r w:rsidRPr="00443A85">
        <w:rPr>
          <w:b/>
          <w:bCs/>
          <w:sz w:val="20"/>
          <w:szCs w:val="20"/>
        </w:rPr>
        <w:t>Uninstall Protection Policy</w:t>
      </w:r>
      <w:r w:rsidRPr="00443A85">
        <w:rPr>
          <w:b/>
          <w:bCs/>
          <w:sz w:val="20"/>
          <w:szCs w:val="20"/>
        </w:rPr>
        <w:br/>
      </w:r>
      <w:r w:rsidRPr="00443A85">
        <w:t>Within the Falcon Update Policy, Sensor Uninstall Protection is configurable (Configuration &gt; Sensor Update Policies &gt; [Policy] &gt; Sensor Protection). With this policy applied to our devices, an uninstall will now require a token to complete.</w:t>
      </w:r>
      <w:r w:rsidRPr="00443A85">
        <w:br/>
      </w:r>
      <w:r w:rsidRPr="00443A85">
        <w:br/>
      </w:r>
      <w:r>
        <w:rPr>
          <w:noProof/>
        </w:rPr>
        <w:drawing>
          <wp:inline distT="0" distB="0" distL="0" distR="0" wp14:anchorId="1920B58A" wp14:editId="16E1308C">
            <wp:extent cx="4320540" cy="1811655"/>
            <wp:effectExtent l="0" t="0" r="381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811655"/>
                    </a:xfrm>
                    <a:prstGeom prst="rect">
                      <a:avLst/>
                    </a:prstGeom>
                    <a:noFill/>
                    <a:ln>
                      <a:noFill/>
                    </a:ln>
                  </pic:spPr>
                </pic:pic>
              </a:graphicData>
            </a:graphic>
          </wp:inline>
        </w:drawing>
      </w:r>
      <w:r w:rsidRPr="00443A85">
        <w:br/>
        <w:t>Falcon Uninstall Workflow with Protection Enabled</w:t>
      </w:r>
      <w:r w:rsidRPr="00443A85">
        <w:br/>
        <w:t xml:space="preserve">To simplify the management of protected Falcon Agent installations, maintenance tokens can be accessed from the Hosts app. Navigate to Host App &gt; Host Management, then select the host of </w:t>
      </w:r>
      <w:r w:rsidRPr="00443A85">
        <w:lastRenderedPageBreak/>
        <w:t>interest and click “Reveal maintenance token” and you are presented with the one-time maintenance token, which can be given to the end-user/technician updating or uninstalling the Falcon Agent.</w:t>
      </w:r>
    </w:p>
    <w:p w14:paraId="132E76C4" w14:textId="77777777" w:rsidR="00443A85" w:rsidRPr="00443A85" w:rsidRDefault="00443A85" w:rsidP="00443A85">
      <w:r w:rsidRPr="00443A85">
        <w:t>Even if the device is offline, the token will allow the uninstall/update to proceed.</w:t>
      </w:r>
      <w:r w:rsidRPr="00443A85">
        <w:br/>
      </w:r>
      <w:r w:rsidRPr="00443A85">
        <w:br/>
      </w:r>
      <w:r>
        <w:rPr>
          <w:noProof/>
        </w:rPr>
        <w:drawing>
          <wp:inline distT="0" distB="0" distL="0" distR="0" wp14:anchorId="5810344A" wp14:editId="00B2D507">
            <wp:extent cx="2971800" cy="1856826"/>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0265" cy="1862115"/>
                    </a:xfrm>
                    <a:prstGeom prst="rect">
                      <a:avLst/>
                    </a:prstGeom>
                    <a:noFill/>
                    <a:ln>
                      <a:noFill/>
                    </a:ln>
                  </pic:spPr>
                </pic:pic>
              </a:graphicData>
            </a:graphic>
          </wp:inline>
        </w:drawing>
      </w:r>
      <w:r w:rsidRPr="00443A85">
        <w:br/>
      </w:r>
      <w:r w:rsidRPr="00443A85">
        <w:br/>
      </w:r>
      <w:r>
        <w:rPr>
          <w:noProof/>
        </w:rPr>
        <w:drawing>
          <wp:inline distT="0" distB="0" distL="0" distR="0" wp14:anchorId="67A30E5C" wp14:editId="756ACEB0">
            <wp:extent cx="4297680" cy="1548422"/>
            <wp:effectExtent l="0" t="0" r="762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421" cy="1556616"/>
                    </a:xfrm>
                    <a:prstGeom prst="rect">
                      <a:avLst/>
                    </a:prstGeom>
                    <a:noFill/>
                    <a:ln>
                      <a:noFill/>
                    </a:ln>
                  </pic:spPr>
                </pic:pic>
              </a:graphicData>
            </a:graphic>
          </wp:inline>
        </w:drawing>
      </w:r>
    </w:p>
    <w:p w14:paraId="788EF685" w14:textId="77777777" w:rsidR="00443A85" w:rsidRPr="00443A85" w:rsidRDefault="00443A85" w:rsidP="00443A85">
      <w:r w:rsidRPr="00443A85">
        <w:t>When Uninstall Protection is enabled and an uninstall is initiated, users are presented with the setup dialog and are required to input the token obtained from the Falcon UI.</w:t>
      </w:r>
      <w:r w:rsidR="00281821">
        <w:br/>
      </w:r>
    </w:p>
    <w:p w14:paraId="1F944ACC" w14:textId="77777777" w:rsidR="00E91F64" w:rsidRDefault="00443A85" w:rsidP="00D05A17">
      <w:pPr>
        <w:pStyle w:val="MainHeading"/>
      </w:pPr>
      <w:bookmarkStart w:id="30" w:name="_Toc204080500"/>
      <w:r w:rsidRPr="00443A85">
        <w:t>Windows</w:t>
      </w:r>
      <w:bookmarkEnd w:id="30"/>
    </w:p>
    <w:p w14:paraId="17063EF7" w14:textId="77777777" w:rsidR="00D05A17" w:rsidRDefault="00443A85" w:rsidP="00443A85">
      <w:pPr>
        <w:jc w:val="left"/>
        <w:rPr>
          <w:b/>
          <w:bCs/>
          <w:sz w:val="20"/>
          <w:szCs w:val="20"/>
        </w:rPr>
      </w:pPr>
      <w:r w:rsidRPr="00443A85">
        <w:t>Open add/remove programs and select the Falcon Agent, and click uninstall:</w:t>
      </w:r>
      <w:r w:rsidRPr="00443A85">
        <w:br/>
      </w:r>
      <w:r>
        <w:rPr>
          <w:noProof/>
        </w:rPr>
        <w:drawing>
          <wp:inline distT="0" distB="0" distL="0" distR="0" wp14:anchorId="1D88377E" wp14:editId="0DC59280">
            <wp:extent cx="4206240" cy="2369214"/>
            <wp:effectExtent l="0" t="0" r="3810" b="0"/>
            <wp:docPr id="16" name="Picture 1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0733" cy="2377377"/>
                    </a:xfrm>
                    <a:prstGeom prst="rect">
                      <a:avLst/>
                    </a:prstGeom>
                    <a:noFill/>
                    <a:ln>
                      <a:noFill/>
                    </a:ln>
                  </pic:spPr>
                </pic:pic>
              </a:graphicData>
            </a:graphic>
          </wp:inline>
        </w:drawing>
      </w:r>
      <w:r w:rsidRPr="00443A85">
        <w:br/>
      </w:r>
      <w:r w:rsidRPr="00443A85">
        <w:br/>
      </w:r>
      <w:r w:rsidR="00281821">
        <w:rPr>
          <w:b/>
          <w:bCs/>
          <w:sz w:val="20"/>
          <w:szCs w:val="20"/>
        </w:rPr>
        <w:br/>
      </w:r>
    </w:p>
    <w:p w14:paraId="65AA4ED0" w14:textId="77777777" w:rsidR="00D05A17" w:rsidRDefault="00443A85" w:rsidP="00D05A17">
      <w:pPr>
        <w:pStyle w:val="MainHeading"/>
      </w:pPr>
      <w:bookmarkStart w:id="31" w:name="_Toc204080501"/>
      <w:r w:rsidRPr="00443A85">
        <w:lastRenderedPageBreak/>
        <w:t>Mac</w:t>
      </w:r>
      <w:bookmarkEnd w:id="31"/>
    </w:p>
    <w:p w14:paraId="519E6D89" w14:textId="77777777" w:rsidR="00443A85" w:rsidRPr="00443A85" w:rsidRDefault="00443A85" w:rsidP="00443A85">
      <w:pPr>
        <w:jc w:val="left"/>
      </w:pPr>
      <w:r w:rsidRPr="00443A85">
        <w:t>Launch Terminal Application:</w:t>
      </w:r>
      <w:r w:rsidRPr="00443A85">
        <w:br/>
        <w:t># Uninstall Falcon Agent</w:t>
      </w:r>
    </w:p>
    <w:p w14:paraId="45DCF0CB" w14:textId="77777777" w:rsidR="00D05A17" w:rsidRDefault="00443A85" w:rsidP="00443A85">
      <w:r w:rsidRPr="00443A85">
        <w:t>sudo /Applications/Falcon.app/Contents/Resources/falconctl uninstall --maintenance-token INPUT_YOUR_TOKEN</w:t>
      </w:r>
      <w:r w:rsidRPr="00443A85">
        <w:br/>
      </w:r>
    </w:p>
    <w:p w14:paraId="480E7549" w14:textId="77777777" w:rsidR="00443A85" w:rsidRDefault="00443A85" w:rsidP="00D05A17">
      <w:pPr>
        <w:pStyle w:val="MainHeading"/>
      </w:pPr>
      <w:bookmarkStart w:id="32" w:name="_Toc204080502"/>
      <w:r w:rsidRPr="00443A85">
        <w:t>Linux</w:t>
      </w:r>
      <w:bookmarkEnd w:id="32"/>
    </w:p>
    <w:p w14:paraId="6DB64DAE" w14:textId="77777777" w:rsidR="00443A85" w:rsidRPr="00443A85" w:rsidRDefault="00443A85" w:rsidP="00443A85">
      <w:r w:rsidRPr="00443A85">
        <w:t>To uninstall CrowdStrike manually on a Linux system, run one of the following commands based upon your Linux distribution:</w:t>
      </w:r>
    </w:p>
    <w:p w14:paraId="05CEF617" w14:textId="4DEFBA68" w:rsidR="00443A85" w:rsidRPr="00443A85" w:rsidRDefault="00153DCB" w:rsidP="00E11A6B">
      <w:pPr>
        <w:pStyle w:val="ListParagraph"/>
        <w:numPr>
          <w:ilvl w:val="0"/>
          <w:numId w:val="8"/>
        </w:numPr>
        <w:jc w:val="left"/>
      </w:pPr>
      <w:r w:rsidRPr="00443A85">
        <w:t>Ubuntu:</w:t>
      </w:r>
      <w:r w:rsidR="00443A85" w:rsidRPr="00443A85">
        <w:t xml:space="preserve"> sudo apt-get purge falcon-sensor</w:t>
      </w:r>
    </w:p>
    <w:p w14:paraId="6FC376CB" w14:textId="77777777" w:rsidR="00443A85" w:rsidRDefault="00443A85" w:rsidP="00E11A6B">
      <w:pPr>
        <w:pStyle w:val="ListParagraph"/>
        <w:numPr>
          <w:ilvl w:val="0"/>
          <w:numId w:val="8"/>
        </w:numPr>
        <w:jc w:val="left"/>
      </w:pPr>
      <w:r w:rsidRPr="00443A85">
        <w:t>RHEL, CentOS, Amazon Linux: sudo yum remove falcon-sensor</w:t>
      </w:r>
    </w:p>
    <w:p w14:paraId="38B12A8E" w14:textId="77777777" w:rsidR="00281821" w:rsidRDefault="00443A85" w:rsidP="00A727BC">
      <w:pPr>
        <w:pStyle w:val="ListParagraph"/>
        <w:numPr>
          <w:ilvl w:val="0"/>
          <w:numId w:val="8"/>
        </w:numPr>
        <w:jc w:val="left"/>
      </w:pPr>
      <w:r w:rsidRPr="00443A85">
        <w:t>SLES: sudo zypper remove falcon-sensor</w:t>
      </w:r>
      <w:r w:rsidRPr="00443A85">
        <w:rPr>
          <w:rFonts w:cstheme="minorHAnsi"/>
          <w:i/>
          <w:iCs/>
          <w:sz w:val="21"/>
          <w:szCs w:val="21"/>
          <w:lang w:val="en-US"/>
        </w:rPr>
        <w:br/>
      </w:r>
    </w:p>
    <w:p w14:paraId="7FBA5722" w14:textId="77777777" w:rsidR="00281821" w:rsidRDefault="000D3C99" w:rsidP="00281821">
      <w:pPr>
        <w:pStyle w:val="Heading1"/>
      </w:pPr>
      <w:bookmarkStart w:id="33" w:name="_Toc204080503"/>
      <w:r>
        <w:t>Managing Host</w:t>
      </w:r>
      <w:bookmarkEnd w:id="33"/>
    </w:p>
    <w:p w14:paraId="2AADB37B" w14:textId="77777777" w:rsidR="00D05A17" w:rsidRDefault="000D3C99" w:rsidP="00D05A17">
      <w:pPr>
        <w:pStyle w:val="MainHeading"/>
      </w:pPr>
      <w:bookmarkStart w:id="34" w:name="_Toc204080504"/>
      <w:r w:rsidRPr="000D3C99">
        <w:t>Navigating the Host Management page</w:t>
      </w:r>
      <w:bookmarkEnd w:id="34"/>
    </w:p>
    <w:p w14:paraId="64CB4063" w14:textId="77777777" w:rsidR="000D3C99" w:rsidRPr="000D3C99" w:rsidRDefault="000D3C99" w:rsidP="000D3C99">
      <w:pPr>
        <w:jc w:val="left"/>
      </w:pPr>
      <w:r w:rsidRPr="000D3C99">
        <w:t>On the Host Management page, view information about each host including OS, host type, the prevention policy applied to the host, and a host's containment status and sensor version.</w:t>
      </w:r>
    </w:p>
    <w:p w14:paraId="6471F379" w14:textId="77777777" w:rsidR="000D3C99" w:rsidRPr="000D3C99" w:rsidRDefault="000D3C99" w:rsidP="000D3C99">
      <w:pPr>
        <w:jc w:val="left"/>
      </w:pPr>
      <w:r>
        <w:rPr>
          <w:noProof/>
        </w:rPr>
        <w:drawing>
          <wp:inline distT="0" distB="0" distL="0" distR="0" wp14:anchorId="6F91F50A" wp14:editId="4D7277D8">
            <wp:extent cx="3680460" cy="1659999"/>
            <wp:effectExtent l="0" t="0" r="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3"/>
                    <a:stretch>
                      <a:fillRect/>
                    </a:stretch>
                  </pic:blipFill>
                  <pic:spPr>
                    <a:xfrm>
                      <a:off x="0" y="0"/>
                      <a:ext cx="3715533" cy="1675818"/>
                    </a:xfrm>
                    <a:prstGeom prst="rect">
                      <a:avLst/>
                    </a:prstGeom>
                  </pic:spPr>
                </pic:pic>
              </a:graphicData>
            </a:graphic>
          </wp:inline>
        </w:drawing>
      </w:r>
    </w:p>
    <w:p w14:paraId="02965D2D" w14:textId="77777777" w:rsidR="000D3C99" w:rsidRPr="000D3C99" w:rsidRDefault="000D3C99" w:rsidP="000D3C99">
      <w:pPr>
        <w:jc w:val="left"/>
      </w:pPr>
      <w:r>
        <w:rPr>
          <w:noProof/>
        </w:rPr>
        <w:drawing>
          <wp:inline distT="0" distB="0" distL="0" distR="0" wp14:anchorId="3B6C7302" wp14:editId="4A84EFE3">
            <wp:extent cx="5731510" cy="272923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4"/>
                    <a:stretch>
                      <a:fillRect/>
                    </a:stretch>
                  </pic:blipFill>
                  <pic:spPr>
                    <a:xfrm>
                      <a:off x="0" y="0"/>
                      <a:ext cx="5731510" cy="2729230"/>
                    </a:xfrm>
                    <a:prstGeom prst="rect">
                      <a:avLst/>
                    </a:prstGeom>
                  </pic:spPr>
                </pic:pic>
              </a:graphicData>
            </a:graphic>
          </wp:inline>
        </w:drawing>
      </w:r>
    </w:p>
    <w:p w14:paraId="5D813042" w14:textId="77777777" w:rsidR="000D3C99" w:rsidRPr="000D3C99" w:rsidRDefault="000D3C99" w:rsidP="000D3C99">
      <w:pPr>
        <w:jc w:val="left"/>
      </w:pPr>
      <w:r w:rsidRPr="000D3C99">
        <w:br/>
        <w:t>From this page, you can see which prevention policy is applied to a host. The Prevention Policy column can have the following values:</w:t>
      </w:r>
    </w:p>
    <w:p w14:paraId="40253490" w14:textId="77777777" w:rsidR="000D3C99" w:rsidRPr="000D3C99" w:rsidRDefault="000D3C99" w:rsidP="00E11A6B">
      <w:pPr>
        <w:pStyle w:val="ListParagraph"/>
        <w:numPr>
          <w:ilvl w:val="0"/>
          <w:numId w:val="9"/>
        </w:numPr>
        <w:jc w:val="left"/>
      </w:pPr>
      <w:r w:rsidRPr="000D3C99">
        <w:lastRenderedPageBreak/>
        <w:t>"No Policy" - Used if the host recently had a Falcon sensor installed on it, and either the cloud has not yet evaluated which policy is appropriate or the host is no longer active.</w:t>
      </w:r>
      <w:r w:rsidRPr="000D3C99">
        <w:br/>
      </w:r>
    </w:p>
    <w:p w14:paraId="6E5E47F5" w14:textId="77777777" w:rsidR="000D3C99" w:rsidRPr="000D3C99" w:rsidRDefault="000D3C99" w:rsidP="00E11A6B">
      <w:pPr>
        <w:pStyle w:val="ListParagraph"/>
        <w:numPr>
          <w:ilvl w:val="0"/>
          <w:numId w:val="9"/>
        </w:numPr>
        <w:jc w:val="left"/>
      </w:pPr>
      <w:r w:rsidRPr="000D3C99">
        <w:t>"{Policy Name}" &amp; "{Applied Date}" - Name of the policy that has been pushed down to the host and the date and time at which the host received the policy.</w:t>
      </w:r>
      <w:r w:rsidRPr="000D3C99">
        <w:br/>
      </w:r>
    </w:p>
    <w:p w14:paraId="31FB856E" w14:textId="77777777" w:rsidR="000D3C99" w:rsidRPr="000D3C99" w:rsidRDefault="000D3C99" w:rsidP="00E11A6B">
      <w:pPr>
        <w:pStyle w:val="ListParagraph"/>
        <w:numPr>
          <w:ilvl w:val="0"/>
          <w:numId w:val="9"/>
        </w:numPr>
        <w:jc w:val="left"/>
      </w:pPr>
      <w:r w:rsidRPr="000D3C99">
        <w:t>"{Policy Name}" &amp; "Changes pending" - Name of the policy that will be pushed down to the host.</w:t>
      </w:r>
      <w:r w:rsidRPr="000D3C99">
        <w:br/>
      </w:r>
    </w:p>
    <w:p w14:paraId="193A975E" w14:textId="593CCB21" w:rsidR="000D3C99" w:rsidRPr="000D3C99" w:rsidRDefault="000D3C99" w:rsidP="00E11A6B">
      <w:pPr>
        <w:pStyle w:val="ListParagraph"/>
        <w:numPr>
          <w:ilvl w:val="0"/>
          <w:numId w:val="9"/>
        </w:numPr>
        <w:jc w:val="left"/>
      </w:pPr>
      <w:r w:rsidRPr="000D3C99">
        <w:t xml:space="preserve">"Policy Deleted" &amp; "Changes pending" - The host has a policy that has been </w:t>
      </w:r>
      <w:r w:rsidR="00EC34FD" w:rsidRPr="000D3C99">
        <w:t>deleted,</w:t>
      </w:r>
      <w:r w:rsidRPr="000D3C99">
        <w:t xml:space="preserve"> and the cloud has yet to determine which new policy the sensor should receive. During this transitional period, the host will continue to use the policy that was previously applied to it as it waits to receive the new policy from the cloud.</w:t>
      </w:r>
    </w:p>
    <w:p w14:paraId="77CDB2C8" w14:textId="77777777" w:rsidR="000D3C99" w:rsidRPr="000D3C99" w:rsidRDefault="000D3C99" w:rsidP="000D3C99">
      <w:pPr>
        <w:jc w:val="left"/>
      </w:pPr>
    </w:p>
    <w:p w14:paraId="2950A75B" w14:textId="77777777" w:rsidR="00D05A17" w:rsidRDefault="000D3C99" w:rsidP="00D05A17">
      <w:pPr>
        <w:pStyle w:val="MainHeading"/>
      </w:pPr>
      <w:bookmarkStart w:id="35" w:name="_Toc204080505"/>
      <w:r w:rsidRPr="000D3C99">
        <w:t>Find Host</w:t>
      </w:r>
      <w:bookmarkEnd w:id="35"/>
    </w:p>
    <w:p w14:paraId="16311BE9" w14:textId="77777777" w:rsidR="000D3C99" w:rsidRPr="000D3C99" w:rsidRDefault="000D3C99" w:rsidP="000D3C99">
      <w:pPr>
        <w:jc w:val="left"/>
      </w:pPr>
      <w:r w:rsidRPr="000D3C99">
        <w:t>The Host Management page lets you filter, search, and customize the columns you see to help you find and manage your hosts.</w:t>
      </w:r>
    </w:p>
    <w:p w14:paraId="750888EA" w14:textId="77777777" w:rsidR="000D3C99" w:rsidRPr="000D3C99" w:rsidRDefault="000D3C99" w:rsidP="000D3C99">
      <w:pPr>
        <w:jc w:val="left"/>
      </w:pPr>
      <w:r w:rsidRPr="000D3C99">
        <w:t>Use the filter bar at the top to search for a specific host or click the default filters to view a more targeted list.</w:t>
      </w:r>
    </w:p>
    <w:p w14:paraId="63797FF4" w14:textId="77777777" w:rsidR="000D3C99" w:rsidRPr="000D3C99" w:rsidRDefault="000D3C99" w:rsidP="000D3C99">
      <w:pPr>
        <w:jc w:val="left"/>
      </w:pPr>
      <w:r w:rsidRPr="000D3C99">
        <w:t>Choose the columns that appear on the Host Management page by clicking the column selection button on the right side of the screen.</w:t>
      </w:r>
    </w:p>
    <w:p w14:paraId="472E92B9" w14:textId="77777777" w:rsidR="000D3C99" w:rsidRPr="000D3C99" w:rsidRDefault="000D3C99" w:rsidP="000D3C99">
      <w:pPr>
        <w:jc w:val="left"/>
      </w:pPr>
      <w:r>
        <w:rPr>
          <w:noProof/>
        </w:rPr>
        <w:drawing>
          <wp:inline distT="0" distB="0" distL="0" distR="0" wp14:anchorId="68F3C156" wp14:editId="6A4CF354">
            <wp:extent cx="3250217" cy="4669155"/>
            <wp:effectExtent l="0" t="0" r="762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57805" cy="4680055"/>
                    </a:xfrm>
                    <a:prstGeom prst="rect">
                      <a:avLst/>
                    </a:prstGeom>
                  </pic:spPr>
                </pic:pic>
              </a:graphicData>
            </a:graphic>
          </wp:inline>
        </w:drawing>
      </w:r>
    </w:p>
    <w:p w14:paraId="60BFB04D" w14:textId="77777777" w:rsidR="000D3C99" w:rsidRDefault="000D3C99" w:rsidP="00D05A17">
      <w:pPr>
        <w:pStyle w:val="MainHeading"/>
      </w:pPr>
      <w:bookmarkStart w:id="36" w:name="_Toc204080506"/>
      <w:r w:rsidRPr="000D3C99">
        <w:lastRenderedPageBreak/>
        <w:t>Deleting Host</w:t>
      </w:r>
      <w:bookmarkEnd w:id="36"/>
    </w:p>
    <w:p w14:paraId="34DB65CC" w14:textId="77777777" w:rsidR="000D3C99" w:rsidRPr="000D3C99" w:rsidRDefault="000D3C99" w:rsidP="000D3C99">
      <w:pPr>
        <w:jc w:val="left"/>
      </w:pPr>
      <w:r w:rsidRPr="000D3C99">
        <w:t>Users with the Falcon Admin role can clean up inactive or duplicate hosts by deleting them.</w:t>
      </w:r>
    </w:p>
    <w:p w14:paraId="5FDD0532" w14:textId="77777777" w:rsidR="000D3C99" w:rsidRPr="000D3C99" w:rsidRDefault="000D3C99" w:rsidP="00E11A6B">
      <w:pPr>
        <w:pStyle w:val="ListParagraph"/>
        <w:numPr>
          <w:ilvl w:val="0"/>
          <w:numId w:val="10"/>
        </w:numPr>
        <w:jc w:val="left"/>
      </w:pPr>
      <w:r w:rsidRPr="000D3C99">
        <w:t>A host becomes inactive when its sensor doesn’t send a heartbeat back to the cloud for two minutes. Inactive hosts are identified by their Last Seen time.</w:t>
      </w:r>
    </w:p>
    <w:p w14:paraId="3D1D30F2" w14:textId="77777777" w:rsidR="000D3C99" w:rsidRPr="000D3C99" w:rsidRDefault="000D3C99" w:rsidP="00E11A6B">
      <w:pPr>
        <w:pStyle w:val="ListParagraph"/>
        <w:numPr>
          <w:ilvl w:val="0"/>
          <w:numId w:val="10"/>
        </w:numPr>
        <w:jc w:val="left"/>
      </w:pPr>
      <w:r w:rsidRPr="000D3C99">
        <w:t>Duplicate hosts typically appear when machines are reimaged. After being reimaged, the Hostname stays the same, but the sensor gets a new Host ID.</w:t>
      </w:r>
      <w:r w:rsidRPr="000D3C99">
        <w:br/>
      </w:r>
    </w:p>
    <w:p w14:paraId="23EB8F54" w14:textId="77777777" w:rsidR="000D3C99" w:rsidRPr="000D3C99" w:rsidRDefault="000D3C99" w:rsidP="000D3C99">
      <w:pPr>
        <w:jc w:val="left"/>
      </w:pPr>
    </w:p>
    <w:p w14:paraId="1EE65412" w14:textId="77777777" w:rsidR="00D05A17" w:rsidRDefault="000D3C99" w:rsidP="00D05A17">
      <w:pPr>
        <w:pStyle w:val="MainHeading"/>
      </w:pPr>
      <w:bookmarkStart w:id="37" w:name="_Toc204080507"/>
      <w:r w:rsidRPr="000D3C99">
        <w:t>How to delete host</w:t>
      </w:r>
      <w:bookmarkEnd w:id="37"/>
    </w:p>
    <w:p w14:paraId="0534061E" w14:textId="77777777" w:rsidR="000D3C99" w:rsidRPr="000D3C99" w:rsidRDefault="000D3C99" w:rsidP="000D3C99">
      <w:pPr>
        <w:jc w:val="left"/>
      </w:pPr>
      <w:r w:rsidRPr="000D3C99">
        <w:t>In Hosts &gt; Host Management, select one or more hosts to show the Delete button. Click Delete to move selected hosts to the trash. Up to 100 hosts can be deleted in bulk at one time.</w:t>
      </w:r>
    </w:p>
    <w:p w14:paraId="37DB5CA1" w14:textId="77777777" w:rsidR="000D3C99" w:rsidRPr="000D3C99" w:rsidRDefault="000D3C99" w:rsidP="000D3C99">
      <w:pPr>
        <w:jc w:val="left"/>
      </w:pPr>
      <w:r>
        <w:rPr>
          <w:noProof/>
        </w:rPr>
        <w:drawing>
          <wp:inline distT="0" distB="0" distL="0" distR="0" wp14:anchorId="251FDDB8" wp14:editId="5289AD84">
            <wp:extent cx="5731510" cy="3517900"/>
            <wp:effectExtent l="0" t="0" r="2540" b="63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6"/>
                    <a:stretch>
                      <a:fillRect/>
                    </a:stretch>
                  </pic:blipFill>
                  <pic:spPr>
                    <a:xfrm>
                      <a:off x="0" y="0"/>
                      <a:ext cx="5731510" cy="3517900"/>
                    </a:xfrm>
                    <a:prstGeom prst="rect">
                      <a:avLst/>
                    </a:prstGeom>
                  </pic:spPr>
                </pic:pic>
              </a:graphicData>
            </a:graphic>
          </wp:inline>
        </w:drawing>
      </w:r>
      <w:r w:rsidRPr="000D3C99">
        <w:br/>
      </w:r>
      <w:r w:rsidRPr="000D3C99">
        <w:br/>
        <w:t>The host summary panel also includes an option to delete a host.</w:t>
      </w:r>
      <w:r w:rsidRPr="000D3C99">
        <w:br/>
      </w:r>
      <w:r w:rsidRPr="000D3C99">
        <w:br/>
      </w:r>
      <w:r>
        <w:rPr>
          <w:noProof/>
        </w:rPr>
        <w:lastRenderedPageBreak/>
        <w:drawing>
          <wp:inline distT="0" distB="0" distL="0" distR="0" wp14:anchorId="06D27A59" wp14:editId="53AC5031">
            <wp:extent cx="3997384" cy="2543175"/>
            <wp:effectExtent l="0" t="0" r="317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7"/>
                    <a:stretch>
                      <a:fillRect/>
                    </a:stretch>
                  </pic:blipFill>
                  <pic:spPr>
                    <a:xfrm>
                      <a:off x="0" y="0"/>
                      <a:ext cx="4006457" cy="2548947"/>
                    </a:xfrm>
                    <a:prstGeom prst="rect">
                      <a:avLst/>
                    </a:prstGeom>
                  </pic:spPr>
                </pic:pic>
              </a:graphicData>
            </a:graphic>
          </wp:inline>
        </w:drawing>
      </w:r>
      <w:r w:rsidRPr="000D3C99">
        <w:br/>
      </w:r>
    </w:p>
    <w:p w14:paraId="757D5B03" w14:textId="77777777" w:rsidR="000D3C99" w:rsidRPr="000D3C99" w:rsidRDefault="000D3C99" w:rsidP="000D3C99">
      <w:pPr>
        <w:jc w:val="left"/>
      </w:pPr>
    </w:p>
    <w:p w14:paraId="651969B7" w14:textId="77777777" w:rsidR="000D3C99" w:rsidRPr="000D3C99" w:rsidRDefault="000D3C99" w:rsidP="000D3C99">
      <w:pPr>
        <w:jc w:val="left"/>
      </w:pPr>
    </w:p>
    <w:p w14:paraId="1AF9736A" w14:textId="77777777" w:rsidR="000D3C99" w:rsidRPr="000D3C99" w:rsidRDefault="000D3C99" w:rsidP="000D3C99">
      <w:pPr>
        <w:jc w:val="left"/>
      </w:pPr>
    </w:p>
    <w:p w14:paraId="6ECD6C7E" w14:textId="77777777" w:rsidR="000D3C99" w:rsidRPr="000D3C99" w:rsidRDefault="000D3C99" w:rsidP="000D3C99">
      <w:pPr>
        <w:jc w:val="left"/>
      </w:pPr>
    </w:p>
    <w:p w14:paraId="59C80672" w14:textId="77777777" w:rsidR="00D05A17" w:rsidRDefault="000D3C99" w:rsidP="00D05A17">
      <w:pPr>
        <w:pStyle w:val="MainHeading"/>
      </w:pPr>
      <w:bookmarkStart w:id="38" w:name="_Toc204080508"/>
      <w:r w:rsidRPr="000D3C99">
        <w:t>Restoring a host</w:t>
      </w:r>
      <w:bookmarkEnd w:id="38"/>
    </w:p>
    <w:p w14:paraId="69AC3A2C" w14:textId="77777777" w:rsidR="000D3C99" w:rsidRPr="000D3C99" w:rsidRDefault="000D3C99" w:rsidP="000D3C99">
      <w:pPr>
        <w:jc w:val="left"/>
      </w:pPr>
      <w:r w:rsidRPr="000D3C99">
        <w:t>Active Windows, Mac, and Linux hosts that are deleted can be restored. Deleted mobile hosts cannot.</w:t>
      </w:r>
    </w:p>
    <w:p w14:paraId="0F40A65E" w14:textId="5A033957" w:rsidR="000D3C99" w:rsidRPr="000D3C99" w:rsidRDefault="000D3C99" w:rsidP="000D3C99">
      <w:pPr>
        <w:jc w:val="left"/>
      </w:pPr>
      <w:r w:rsidRPr="000D3C99">
        <w:t>If you accidentally delete an active Windows, Mac, or Linux host and need to restore it, click the trash can icon to reach your deleted hosts that have been moved to the trash.</w:t>
      </w:r>
      <w:r w:rsidRPr="000D3C99">
        <w:br/>
      </w:r>
      <w:r>
        <w:rPr>
          <w:noProof/>
        </w:rPr>
        <w:drawing>
          <wp:inline distT="0" distB="0" distL="0" distR="0" wp14:anchorId="148D59EB" wp14:editId="0DBF585A">
            <wp:extent cx="2743200" cy="1078945"/>
            <wp:effectExtent l="0" t="0" r="0" b="6985"/>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pic:nvPicPr>
                  <pic:blipFill>
                    <a:blip r:embed="rId48"/>
                    <a:stretch>
                      <a:fillRect/>
                    </a:stretch>
                  </pic:blipFill>
                  <pic:spPr>
                    <a:xfrm>
                      <a:off x="0" y="0"/>
                      <a:ext cx="2743200" cy="1078945"/>
                    </a:xfrm>
                    <a:prstGeom prst="rect">
                      <a:avLst/>
                    </a:prstGeom>
                  </pic:spPr>
                </pic:pic>
              </a:graphicData>
            </a:graphic>
          </wp:inline>
        </w:drawing>
      </w:r>
      <w:r w:rsidRPr="000D3C99">
        <w:br/>
      </w:r>
      <w:r w:rsidRPr="000D3C99">
        <w:br/>
        <w:t>On the Host Management &gt; Trash page, select one or more hosts to enable the Restore button. Click Restore, and your selected hosts will have detections re-</w:t>
      </w:r>
      <w:r w:rsidR="00497BCF" w:rsidRPr="000D3C99">
        <w:t>enabled,</w:t>
      </w:r>
      <w:r w:rsidRPr="000D3C99">
        <w:t xml:space="preserve"> and they will re-appear throughout the console.</w:t>
      </w:r>
      <w:r w:rsidRPr="000D3C99">
        <w:br/>
      </w:r>
      <w:r w:rsidRPr="000D3C99">
        <w:br/>
      </w:r>
      <w:r>
        <w:rPr>
          <w:noProof/>
        </w:rPr>
        <w:drawing>
          <wp:inline distT="0" distB="0" distL="0" distR="0" wp14:anchorId="00AD2F38" wp14:editId="0EF92581">
            <wp:extent cx="4211955" cy="1689262"/>
            <wp:effectExtent l="0" t="0" r="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9"/>
                    <a:stretch>
                      <a:fillRect/>
                    </a:stretch>
                  </pic:blipFill>
                  <pic:spPr>
                    <a:xfrm>
                      <a:off x="0" y="0"/>
                      <a:ext cx="4246828" cy="1703248"/>
                    </a:xfrm>
                    <a:prstGeom prst="rect">
                      <a:avLst/>
                    </a:prstGeom>
                  </pic:spPr>
                </pic:pic>
              </a:graphicData>
            </a:graphic>
          </wp:inline>
        </w:drawing>
      </w:r>
      <w:r w:rsidRPr="000D3C99">
        <w:br/>
      </w:r>
      <w:r w:rsidRPr="000D3C99">
        <w:br/>
        <w:t xml:space="preserve">If you accidentally delete an iOS or Android host, </w:t>
      </w:r>
      <w:r w:rsidR="0095662D" w:rsidRPr="000D3C99">
        <w:t>it</w:t>
      </w:r>
      <w:r w:rsidRPr="000D3C99">
        <w:t xml:space="preserve"> is truly </w:t>
      </w:r>
      <w:r w:rsidR="00497BCF" w:rsidRPr="000D3C99">
        <w:t>deleted and</w:t>
      </w:r>
      <w:r w:rsidRPr="000D3C99">
        <w:t xml:space="preserve"> will not remain active or </w:t>
      </w:r>
      <w:r w:rsidRPr="000D3C99">
        <w:lastRenderedPageBreak/>
        <w:t>appear on Host Management &gt; Trash page where it could be restored. You must send a new invite to the associated user so they can re-enroll.</w:t>
      </w:r>
    </w:p>
    <w:p w14:paraId="3E3B2BB5" w14:textId="77777777" w:rsidR="000D3C99" w:rsidRPr="000D3C99" w:rsidRDefault="000D3C99" w:rsidP="000D3C99">
      <w:pPr>
        <w:jc w:val="left"/>
      </w:pPr>
    </w:p>
    <w:p w14:paraId="7F088422" w14:textId="77777777" w:rsidR="000D3C99" w:rsidRDefault="000D3C99" w:rsidP="00D05A17">
      <w:pPr>
        <w:pStyle w:val="Heading2"/>
      </w:pPr>
      <w:bookmarkStart w:id="39" w:name="_Toc204080509"/>
      <w:r w:rsidRPr="000D3C99">
        <w:t>Changing a host's containment status</w:t>
      </w:r>
      <w:bookmarkEnd w:id="39"/>
    </w:p>
    <w:p w14:paraId="04C21433" w14:textId="77777777" w:rsidR="000D3C99" w:rsidRPr="000D3C99" w:rsidRDefault="000D3C99" w:rsidP="000D3C99">
      <w:pPr>
        <w:jc w:val="left"/>
      </w:pPr>
      <w:r w:rsidRPr="000D3C99">
        <w:t>From a host’s summary panel, you can network contain a Windows, Mac, or Linux host to isolate it from all network activity.</w:t>
      </w:r>
      <w:r w:rsidRPr="000D3C99">
        <w:br/>
      </w:r>
      <w:r w:rsidRPr="000D3C99">
        <w:br/>
        <w:t>To change a host's containment status, click the network containment option in the host’s summary panel:</w:t>
      </w:r>
    </w:p>
    <w:p w14:paraId="248DA825" w14:textId="77777777" w:rsidR="000D3C99" w:rsidRPr="000D3C99" w:rsidRDefault="000D3C99" w:rsidP="00E11A6B">
      <w:pPr>
        <w:pStyle w:val="ListParagraph"/>
        <w:numPr>
          <w:ilvl w:val="0"/>
          <w:numId w:val="11"/>
        </w:numPr>
        <w:jc w:val="left"/>
      </w:pPr>
      <w:r w:rsidRPr="000D3C99">
        <w:t>Network Contain - click to contain an un-contained host</w:t>
      </w:r>
    </w:p>
    <w:p w14:paraId="69784F15" w14:textId="77777777" w:rsidR="000D3C99" w:rsidRPr="000D3C99" w:rsidRDefault="000D3C99" w:rsidP="00E11A6B">
      <w:pPr>
        <w:pStyle w:val="ListParagraph"/>
        <w:numPr>
          <w:ilvl w:val="0"/>
          <w:numId w:val="11"/>
        </w:numPr>
        <w:jc w:val="left"/>
      </w:pPr>
      <w:r w:rsidRPr="000D3C99">
        <w:t>Lift Containment - click to un-contain a contained host</w:t>
      </w:r>
    </w:p>
    <w:p w14:paraId="477EC8F2" w14:textId="77777777" w:rsidR="000D3C99" w:rsidRPr="000D3C99" w:rsidRDefault="000D3C99" w:rsidP="00E11A6B">
      <w:pPr>
        <w:pStyle w:val="ListParagraph"/>
        <w:numPr>
          <w:ilvl w:val="0"/>
          <w:numId w:val="11"/>
        </w:numPr>
        <w:jc w:val="left"/>
      </w:pPr>
      <w:r w:rsidRPr="000D3C99">
        <w:t>Lift Containment Pending - status is in the process of moving from contained to un-contained</w:t>
      </w:r>
    </w:p>
    <w:p w14:paraId="65EFD077" w14:textId="77777777" w:rsidR="000D3C99" w:rsidRPr="000D3C99" w:rsidRDefault="000D3C99" w:rsidP="00E11A6B">
      <w:pPr>
        <w:pStyle w:val="ListParagraph"/>
        <w:numPr>
          <w:ilvl w:val="0"/>
          <w:numId w:val="11"/>
        </w:numPr>
        <w:jc w:val="left"/>
      </w:pPr>
      <w:r w:rsidRPr="000D3C99">
        <w:t>Lift Containment Pending - status is in the process of moving from contained to un-contained</w:t>
      </w:r>
    </w:p>
    <w:p w14:paraId="3C1D5C4B" w14:textId="77777777" w:rsidR="000D3C99" w:rsidRPr="000D3C99" w:rsidRDefault="000D3C99" w:rsidP="000D3C99">
      <w:pPr>
        <w:ind w:left="360"/>
        <w:jc w:val="left"/>
      </w:pPr>
      <w:r>
        <w:rPr>
          <w:noProof/>
        </w:rPr>
        <w:drawing>
          <wp:inline distT="0" distB="0" distL="0" distR="0" wp14:anchorId="07207526" wp14:editId="033AE306">
            <wp:extent cx="3412630" cy="2028825"/>
            <wp:effectExtent l="0" t="0" r="0" b="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0"/>
                    <a:stretch>
                      <a:fillRect/>
                    </a:stretch>
                  </pic:blipFill>
                  <pic:spPr>
                    <a:xfrm>
                      <a:off x="0" y="0"/>
                      <a:ext cx="3416431" cy="2031085"/>
                    </a:xfrm>
                    <a:prstGeom prst="rect">
                      <a:avLst/>
                    </a:prstGeom>
                  </pic:spPr>
                </pic:pic>
              </a:graphicData>
            </a:graphic>
          </wp:inline>
        </w:drawing>
      </w:r>
      <w:r w:rsidRPr="000D3C99">
        <w:br/>
      </w:r>
    </w:p>
    <w:p w14:paraId="4D6A74C6" w14:textId="77777777" w:rsidR="00D05A17" w:rsidRDefault="000D3C99" w:rsidP="00D05A17">
      <w:pPr>
        <w:pStyle w:val="Heading2"/>
      </w:pPr>
      <w:bookmarkStart w:id="40" w:name="_Toc204080510"/>
      <w:r w:rsidRPr="000D3C99">
        <w:t>Disabling detections on a host</w:t>
      </w:r>
      <w:bookmarkEnd w:id="40"/>
    </w:p>
    <w:p w14:paraId="080EAD5E" w14:textId="77777777" w:rsidR="000D3C99" w:rsidRPr="000D3C99" w:rsidRDefault="000D3C99" w:rsidP="00D05A17">
      <w:r w:rsidRPr="000D3C99">
        <w:t>To disable detections on a host, click Disable Detections. This is helpful for users who want to set up hosts to test detections in the Falcon console and who later want to remove those old test detections from the console.</w:t>
      </w:r>
    </w:p>
    <w:p w14:paraId="361DB608" w14:textId="77777777" w:rsidR="000D3C99" w:rsidRPr="000D3C99" w:rsidRDefault="000D3C99" w:rsidP="000D3C99">
      <w:pPr>
        <w:jc w:val="left"/>
      </w:pPr>
      <w:r>
        <w:rPr>
          <w:noProof/>
        </w:rPr>
        <w:drawing>
          <wp:inline distT="0" distB="0" distL="0" distR="0" wp14:anchorId="05241F75" wp14:editId="55D7852A">
            <wp:extent cx="3460957" cy="2291715"/>
            <wp:effectExtent l="0" t="0" r="6350" b="0"/>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a:blip r:embed="rId51"/>
                    <a:stretch>
                      <a:fillRect/>
                    </a:stretch>
                  </pic:blipFill>
                  <pic:spPr>
                    <a:xfrm>
                      <a:off x="0" y="0"/>
                      <a:ext cx="3465235" cy="2294548"/>
                    </a:xfrm>
                    <a:prstGeom prst="rect">
                      <a:avLst/>
                    </a:prstGeom>
                  </pic:spPr>
                </pic:pic>
              </a:graphicData>
            </a:graphic>
          </wp:inline>
        </w:drawing>
      </w:r>
    </w:p>
    <w:p w14:paraId="2CDD244E" w14:textId="3A7262F0" w:rsidR="000D3C99" w:rsidRPr="000D3C99" w:rsidRDefault="000D3C99" w:rsidP="000D3C99">
      <w:pPr>
        <w:jc w:val="left"/>
      </w:pPr>
      <w:r w:rsidRPr="000D3C99">
        <w:lastRenderedPageBreak/>
        <w:t xml:space="preserve">When active, this feature only suppresses detections for the host. The feature does not disable the sensor or interfere with the sensor's ability to protect the host. Consider the </w:t>
      </w:r>
      <w:r w:rsidR="00CB633F" w:rsidRPr="000D3C99">
        <w:t>behaviour</w:t>
      </w:r>
      <w:r w:rsidRPr="000D3C99">
        <w:t xml:space="preserve"> explained below.</w:t>
      </w:r>
    </w:p>
    <w:p w14:paraId="3AC67E2E" w14:textId="77777777" w:rsidR="000D3C99" w:rsidRPr="000D3C99" w:rsidRDefault="000D3C99" w:rsidP="00E11A6B">
      <w:pPr>
        <w:pStyle w:val="ListParagraph"/>
        <w:numPr>
          <w:ilvl w:val="0"/>
          <w:numId w:val="12"/>
        </w:numPr>
        <w:jc w:val="left"/>
      </w:pPr>
      <w:r w:rsidRPr="000D3C99">
        <w:t>The sensor continues to operate normally except those detections for the host do not appear in the Activity &gt; Detections feed or in any related email alerts</w:t>
      </w:r>
    </w:p>
    <w:p w14:paraId="6BE38D3D" w14:textId="77777777" w:rsidR="000D3C99" w:rsidRPr="000D3C99" w:rsidRDefault="000D3C99" w:rsidP="00E11A6B">
      <w:pPr>
        <w:pStyle w:val="ListParagraph"/>
        <w:numPr>
          <w:ilvl w:val="0"/>
          <w:numId w:val="12"/>
        </w:numPr>
        <w:jc w:val="left"/>
      </w:pPr>
      <w:r w:rsidRPr="000D3C99">
        <w:t>Activity related to the host is still factored into Activity &gt; Incidents.</w:t>
      </w:r>
    </w:p>
    <w:p w14:paraId="13AE57E5" w14:textId="77777777" w:rsidR="000D3C99" w:rsidRPr="000D3C99" w:rsidRDefault="000D3C99" w:rsidP="00E11A6B">
      <w:pPr>
        <w:pStyle w:val="ListParagraph"/>
        <w:numPr>
          <w:ilvl w:val="0"/>
          <w:numId w:val="12"/>
        </w:numPr>
        <w:jc w:val="left"/>
      </w:pPr>
      <w:r w:rsidRPr="000D3C99">
        <w:t>Configurations such as prevention toggles that are applied to the host from Prevention Policies, prevention hash rules (set in IOC Management), Custom IOA Rule Groups, Exclusion rules, and so on are still processed normally.</w:t>
      </w:r>
    </w:p>
    <w:p w14:paraId="226EB3E6" w14:textId="77777777" w:rsidR="000D3C99" w:rsidRPr="000D3C99" w:rsidRDefault="000D3C99" w:rsidP="000D3C99">
      <w:pPr>
        <w:jc w:val="left"/>
      </w:pPr>
      <w:r w:rsidRPr="000D3C99">
        <w:t>When a user disables detections:</w:t>
      </w:r>
    </w:p>
    <w:p w14:paraId="0BF851E1" w14:textId="77777777" w:rsidR="000D3C99" w:rsidRPr="000D3C99" w:rsidRDefault="000D3C99" w:rsidP="00E11A6B">
      <w:pPr>
        <w:pStyle w:val="ListParagraph"/>
        <w:numPr>
          <w:ilvl w:val="0"/>
          <w:numId w:val="12"/>
        </w:numPr>
        <w:jc w:val="left"/>
      </w:pPr>
      <w:r w:rsidRPr="000D3C99">
        <w:t>Falcon console impact: The detections for that host are removed from the console immediately. No new detections will display in the console going forward unless detections are enabled.</w:t>
      </w:r>
    </w:p>
    <w:p w14:paraId="5069D79D" w14:textId="77777777" w:rsidR="000D3C99" w:rsidRPr="000D3C99" w:rsidRDefault="000D3C99" w:rsidP="00E11A6B">
      <w:pPr>
        <w:pStyle w:val="ListParagraph"/>
        <w:numPr>
          <w:ilvl w:val="0"/>
          <w:numId w:val="12"/>
        </w:numPr>
        <w:jc w:val="left"/>
      </w:pPr>
      <w:r w:rsidRPr="000D3C99">
        <w:t>API impact: The DetectionSummaryEvent stops getting sent to the Streaming API for that host.</w:t>
      </w:r>
    </w:p>
    <w:p w14:paraId="078188B1" w14:textId="77777777" w:rsidR="000D3C99" w:rsidRPr="000D3C99" w:rsidRDefault="000D3C99" w:rsidP="00E11A6B">
      <w:pPr>
        <w:pStyle w:val="ListParagraph"/>
        <w:numPr>
          <w:ilvl w:val="0"/>
          <w:numId w:val="12"/>
        </w:numPr>
        <w:jc w:val="left"/>
      </w:pPr>
      <w:r w:rsidRPr="000D3C99">
        <w:t>Event Search impact: Even after disabling detections, the data for all existing detections prior to disabling detections will still be in Event Search.</w:t>
      </w:r>
    </w:p>
    <w:p w14:paraId="0F659BEF" w14:textId="77777777" w:rsidR="000D3C99" w:rsidRPr="000D3C99" w:rsidRDefault="000D3C99" w:rsidP="000D3C99">
      <w:pPr>
        <w:jc w:val="left"/>
      </w:pPr>
      <w:r w:rsidRPr="000D3C99">
        <w:t>To re-enable detections, click Enable Detections, which appears instead of "Disable Detections" when a host's detections are currently disabled.</w:t>
      </w:r>
    </w:p>
    <w:p w14:paraId="481BEB0D" w14:textId="77777777" w:rsidR="000D3C99" w:rsidRPr="000D3C99" w:rsidRDefault="000D3C99" w:rsidP="000D3C99">
      <w:pPr>
        <w:jc w:val="left"/>
      </w:pPr>
      <w:r w:rsidRPr="000D3C99">
        <w:t>When a user enables detections:</w:t>
      </w:r>
    </w:p>
    <w:p w14:paraId="721539A5" w14:textId="77777777" w:rsidR="000D3C99" w:rsidRPr="000D3C99" w:rsidRDefault="000D3C99" w:rsidP="00E11A6B">
      <w:pPr>
        <w:pStyle w:val="ListParagraph"/>
        <w:numPr>
          <w:ilvl w:val="0"/>
          <w:numId w:val="13"/>
        </w:numPr>
        <w:jc w:val="left"/>
      </w:pPr>
      <w:r w:rsidRPr="000D3C99">
        <w:t>Falcon console impact: New detections will start appearing in the console immediately. Previous detections will not be restored to the console for that host.</w:t>
      </w:r>
    </w:p>
    <w:p w14:paraId="33516CAC" w14:textId="77777777" w:rsidR="000D3C99" w:rsidRPr="000D3C99" w:rsidRDefault="000D3C99" w:rsidP="00E11A6B">
      <w:pPr>
        <w:pStyle w:val="ListParagraph"/>
        <w:numPr>
          <w:ilvl w:val="0"/>
          <w:numId w:val="13"/>
        </w:numPr>
        <w:jc w:val="left"/>
      </w:pPr>
      <w:r w:rsidRPr="000D3C99">
        <w:t>API impact: The DetectionSummaryEvent starts getting sent to the Streaming API for that host.</w:t>
      </w:r>
    </w:p>
    <w:p w14:paraId="55C2D461" w14:textId="3B77C7E7" w:rsidR="000D3C99" w:rsidRPr="000D3C99" w:rsidRDefault="000D3C99" w:rsidP="00E11A6B">
      <w:pPr>
        <w:pStyle w:val="ListParagraph"/>
        <w:numPr>
          <w:ilvl w:val="0"/>
          <w:numId w:val="13"/>
        </w:numPr>
        <w:jc w:val="left"/>
      </w:pPr>
      <w:r w:rsidRPr="000D3C99">
        <w:t xml:space="preserve">Event Search impact: Detections will start to appear in Event Search. No detections will be available for the </w:t>
      </w:r>
      <w:r w:rsidR="00DA401E" w:rsidRPr="000D3C99">
        <w:t>period</w:t>
      </w:r>
      <w:r w:rsidRPr="000D3C99">
        <w:t xml:space="preserve"> when detections were disabled. The data for any detections for that host that existed prior to disabling detections will remain in Event Search.</w:t>
      </w:r>
      <w:r w:rsidRPr="000D3C99">
        <w:br/>
      </w:r>
    </w:p>
    <w:p w14:paraId="2E5A7B89" w14:textId="77777777" w:rsidR="00D05A17" w:rsidRDefault="000D3C99" w:rsidP="00D05A17">
      <w:pPr>
        <w:pStyle w:val="Heading2"/>
      </w:pPr>
      <w:bookmarkStart w:id="41" w:name="_Toc204080511"/>
      <w:r w:rsidRPr="000D3C99">
        <w:t>Managing Host group</w:t>
      </w:r>
      <w:bookmarkEnd w:id="41"/>
    </w:p>
    <w:p w14:paraId="6041F8A1" w14:textId="77777777" w:rsidR="000D3C99" w:rsidRPr="000D3C99" w:rsidRDefault="000D3C99" w:rsidP="00D05A17">
      <w:r w:rsidRPr="000D3C99">
        <w:t>Host groups allow you to assign policy settings, sensor upgrades, file path exclusions, and more to one or more hosts. Hosts can belong to multiple groups so you can tailor policy and other configuration settings to the needs of your environment.</w:t>
      </w:r>
      <w:r w:rsidRPr="000D3C99">
        <w:br/>
      </w:r>
      <w:r w:rsidRPr="000D3C99">
        <w:br/>
        <w:t>There are two types of host groups — dynamic and static. The group type is selected when you create it and can’t be changed later.</w:t>
      </w:r>
    </w:p>
    <w:p w14:paraId="5DEC2BBA" w14:textId="77777777" w:rsidR="000D3C99" w:rsidRPr="000D3C99" w:rsidRDefault="000D3C99" w:rsidP="00E11A6B">
      <w:pPr>
        <w:pStyle w:val="ListParagraph"/>
        <w:numPr>
          <w:ilvl w:val="0"/>
          <w:numId w:val="13"/>
        </w:numPr>
        <w:jc w:val="left"/>
      </w:pPr>
      <w:r w:rsidRPr="000D3C99">
        <w:t>Dynamic host groups: These are empty upon initial creation. To add hosts, define filters based on attributes such as grouping tags, IP/CIDR range, OS version, Active Directory OU, or hostname prefix or suffix. When hosts match the assignment rule for a dynamic group, they are automatically added to the group. When a host no longer matches the assignment rule for the group, it’s automatically removed. We recommend dynamic groups in most cases.</w:t>
      </w:r>
      <w:r w:rsidRPr="000D3C99">
        <w:br/>
      </w:r>
    </w:p>
    <w:p w14:paraId="48566659" w14:textId="77777777" w:rsidR="000D3C99" w:rsidRPr="000D3C99" w:rsidRDefault="000D3C99" w:rsidP="00E11A6B">
      <w:pPr>
        <w:pStyle w:val="ListParagraph"/>
        <w:numPr>
          <w:ilvl w:val="0"/>
          <w:numId w:val="13"/>
        </w:numPr>
        <w:jc w:val="left"/>
      </w:pPr>
      <w:r w:rsidRPr="000D3C99">
        <w:t>Static host groups: These are defined manually. Static groups are useful for hosts in static environments, such as QA or testing, or for when dynamic group filters are insufficient. There is a limit of adding 1,000 hosts to a static group at a time.</w:t>
      </w:r>
      <w:r w:rsidRPr="000D3C99">
        <w:br/>
      </w:r>
      <w:r w:rsidRPr="000D3C99">
        <w:br/>
        <w:t>When creating a static host group, you must select whether to add hosts by hostname or host ID (also known as agent ID). This selection can’t be changed later. You can add hosts to a static group using any of these methods:</w:t>
      </w:r>
    </w:p>
    <w:p w14:paraId="35A12DC3" w14:textId="77777777" w:rsidR="000D3C99" w:rsidRPr="000D3C99" w:rsidRDefault="000D3C99" w:rsidP="00E11A6B">
      <w:pPr>
        <w:pStyle w:val="ListParagraph"/>
        <w:numPr>
          <w:ilvl w:val="1"/>
          <w:numId w:val="13"/>
        </w:numPr>
        <w:jc w:val="left"/>
      </w:pPr>
      <w:r w:rsidRPr="000D3C99">
        <w:t>By selecting hosts using filters in the Falcon console</w:t>
      </w:r>
    </w:p>
    <w:p w14:paraId="03656BFC" w14:textId="77777777" w:rsidR="000D3C99" w:rsidRPr="000D3C99" w:rsidRDefault="000D3C99" w:rsidP="00E11A6B">
      <w:pPr>
        <w:pStyle w:val="ListParagraph"/>
        <w:numPr>
          <w:ilvl w:val="1"/>
          <w:numId w:val="13"/>
        </w:numPr>
        <w:jc w:val="left"/>
      </w:pPr>
      <w:r w:rsidRPr="000D3C99">
        <w:t>By manually entering hosts in the Falcon console</w:t>
      </w:r>
    </w:p>
    <w:p w14:paraId="64EC435D" w14:textId="77777777" w:rsidR="000D3C99" w:rsidRPr="000D3C99" w:rsidRDefault="000D3C99" w:rsidP="00E11A6B">
      <w:pPr>
        <w:pStyle w:val="ListParagraph"/>
        <w:numPr>
          <w:ilvl w:val="1"/>
          <w:numId w:val="13"/>
        </w:numPr>
        <w:jc w:val="left"/>
      </w:pPr>
      <w:r w:rsidRPr="000D3C99">
        <w:t>By uploading a text file containing a list of hosts</w:t>
      </w:r>
    </w:p>
    <w:p w14:paraId="56E1360D" w14:textId="77777777" w:rsidR="000D3C99" w:rsidRPr="000D3C99" w:rsidRDefault="000D3C99" w:rsidP="000D3C99">
      <w:pPr>
        <w:jc w:val="left"/>
      </w:pPr>
      <w:r w:rsidRPr="000D3C99">
        <w:lastRenderedPageBreak/>
        <w:t>When creating dynamic or static host groups for containers, use these fields to create the filter specific to pods:</w:t>
      </w:r>
      <w:r w:rsidRPr="000D3C99">
        <w:br/>
      </w:r>
    </w:p>
    <w:p w14:paraId="18E386D0" w14:textId="77777777" w:rsidR="000D3C99" w:rsidRPr="000D3C99" w:rsidRDefault="000D3C99" w:rsidP="00E11A6B">
      <w:pPr>
        <w:pStyle w:val="ListParagraph"/>
        <w:numPr>
          <w:ilvl w:val="0"/>
          <w:numId w:val="14"/>
        </w:numPr>
        <w:jc w:val="left"/>
      </w:pPr>
      <w:r w:rsidRPr="000D3C99">
        <w:t>Pod Name</w:t>
      </w:r>
    </w:p>
    <w:p w14:paraId="6BB7973A" w14:textId="77777777" w:rsidR="000D3C99" w:rsidRPr="000D3C99" w:rsidRDefault="000D3C99" w:rsidP="00E11A6B">
      <w:pPr>
        <w:pStyle w:val="ListParagraph"/>
        <w:numPr>
          <w:ilvl w:val="0"/>
          <w:numId w:val="14"/>
        </w:numPr>
        <w:jc w:val="left"/>
      </w:pPr>
      <w:r w:rsidRPr="000D3C99">
        <w:t>Pod Namespace</w:t>
      </w:r>
    </w:p>
    <w:p w14:paraId="7D3178B7" w14:textId="77777777" w:rsidR="000D3C99" w:rsidRPr="000D3C99" w:rsidRDefault="000D3C99" w:rsidP="00E11A6B">
      <w:pPr>
        <w:pStyle w:val="ListParagraph"/>
        <w:numPr>
          <w:ilvl w:val="0"/>
          <w:numId w:val="14"/>
        </w:numPr>
        <w:jc w:val="left"/>
      </w:pPr>
      <w:r w:rsidRPr="000D3C99">
        <w:t>Pod ID</w:t>
      </w:r>
    </w:p>
    <w:p w14:paraId="6DF0ECDA" w14:textId="77777777" w:rsidR="000D3C99" w:rsidRPr="000D3C99" w:rsidRDefault="000D3C99" w:rsidP="00E11A6B">
      <w:pPr>
        <w:pStyle w:val="ListParagraph"/>
        <w:numPr>
          <w:ilvl w:val="0"/>
          <w:numId w:val="14"/>
        </w:numPr>
        <w:jc w:val="left"/>
      </w:pPr>
      <w:r w:rsidRPr="000D3C99">
        <w:t>Pod Labels</w:t>
      </w:r>
      <w:r w:rsidRPr="000D3C99">
        <w:br/>
      </w:r>
    </w:p>
    <w:p w14:paraId="4EBB6872" w14:textId="77777777" w:rsidR="003C2158" w:rsidRDefault="000D3C99" w:rsidP="003C2158">
      <w:pPr>
        <w:pStyle w:val="Heading2"/>
      </w:pPr>
      <w:bookmarkStart w:id="42" w:name="_Toc204080512"/>
      <w:r w:rsidRPr="000D3C99">
        <w:t>Planning dynamic host groups</w:t>
      </w:r>
      <w:bookmarkEnd w:id="42"/>
    </w:p>
    <w:p w14:paraId="06A2C3FF" w14:textId="77777777" w:rsidR="000D3C99" w:rsidRPr="000D3C99" w:rsidRDefault="000D3C99" w:rsidP="003C2158">
      <w:r w:rsidRPr="000D3C99">
        <w:t>Dynamic groups are flexible so you can tailor your group structure to the specific needs of your environment. You'll use these groups to assign policies to your hosts, so consider different ways you can identify hosts to sort them into the correct groups. Groups can be based on standard attributes, grouping tags, or a combination.</w:t>
      </w:r>
      <w:r w:rsidRPr="000D3C99">
        <w:br/>
      </w:r>
    </w:p>
    <w:p w14:paraId="2D45B44D" w14:textId="77777777" w:rsidR="000D3C99" w:rsidRPr="000D3C99" w:rsidRDefault="000D3C99" w:rsidP="00E11A6B">
      <w:pPr>
        <w:pStyle w:val="ListParagraph"/>
        <w:numPr>
          <w:ilvl w:val="0"/>
          <w:numId w:val="14"/>
        </w:numPr>
        <w:jc w:val="left"/>
      </w:pPr>
      <w:r w:rsidRPr="000D3C99">
        <w:t>Using standard attributes</w:t>
      </w:r>
      <w:r w:rsidRPr="000D3C99">
        <w:br/>
        <w:t xml:space="preserve">Standard attributes are existing traits that can be used as filters to organize hosts. Attributes include IP address/CIDR block, hostname, and Active Directory OU. Possible use cases include: </w:t>
      </w:r>
    </w:p>
    <w:p w14:paraId="6622BD52" w14:textId="77777777" w:rsidR="000D3C99" w:rsidRPr="000D3C99" w:rsidRDefault="000D3C99" w:rsidP="00E11A6B">
      <w:pPr>
        <w:pStyle w:val="ListParagraph"/>
        <w:numPr>
          <w:ilvl w:val="1"/>
          <w:numId w:val="14"/>
        </w:numPr>
        <w:jc w:val="left"/>
      </w:pPr>
      <w:r w:rsidRPr="000D3C99">
        <w:t>Apply more restrictive policies for hosts in your Finance department by creating a dynamic group that filters Hostnames that start with “FIN*”.</w:t>
      </w:r>
    </w:p>
    <w:p w14:paraId="5DC5DA57" w14:textId="77777777" w:rsidR="000D3C99" w:rsidRPr="000D3C99" w:rsidRDefault="000D3C99" w:rsidP="00E11A6B">
      <w:pPr>
        <w:pStyle w:val="ListParagraph"/>
        <w:numPr>
          <w:ilvl w:val="1"/>
          <w:numId w:val="14"/>
        </w:numPr>
        <w:jc w:val="left"/>
      </w:pPr>
      <w:r w:rsidRPr="000D3C99">
        <w:t>Disable cloud updating in an office with bandwidth limits by creating a dynamic group assignment rule using the IP/CIDR filter to select only hosts on that office’s subnet.</w:t>
      </w:r>
      <w:r w:rsidRPr="000D3C99">
        <w:br/>
      </w:r>
    </w:p>
    <w:p w14:paraId="0A56167F" w14:textId="77777777" w:rsidR="000D3C99" w:rsidRPr="000D3C99" w:rsidRDefault="000D3C99" w:rsidP="000D3C99">
      <w:pPr>
        <w:pStyle w:val="ListParagraph"/>
        <w:jc w:val="left"/>
      </w:pPr>
      <w:r w:rsidRPr="000D3C99">
        <w:t>You can add multiple filters to your assignment rule to be more specific about which hosts belong to that group. For example, if you're remediating a suspected incident on hosts in a single department at one office location, you might add multiple criteria to your assignment rule so that the target group is made up of hosts that both:</w:t>
      </w:r>
    </w:p>
    <w:p w14:paraId="23A9C647" w14:textId="77777777" w:rsidR="000D3C99" w:rsidRPr="000D3C99" w:rsidRDefault="000D3C99" w:rsidP="000D3C99">
      <w:pPr>
        <w:pStyle w:val="ListParagraph"/>
        <w:jc w:val="left"/>
      </w:pPr>
    </w:p>
    <w:p w14:paraId="432857DA" w14:textId="77777777" w:rsidR="000D3C99" w:rsidRPr="000D3C99" w:rsidRDefault="000D3C99" w:rsidP="00E11A6B">
      <w:pPr>
        <w:pStyle w:val="ListParagraph"/>
        <w:numPr>
          <w:ilvl w:val="1"/>
          <w:numId w:val="14"/>
        </w:numPr>
        <w:jc w:val="left"/>
      </w:pPr>
      <w:r w:rsidRPr="000D3C99">
        <w:t>belong to a specific departmental OU</w:t>
      </w:r>
    </w:p>
    <w:p w14:paraId="7DBF19A9" w14:textId="77777777" w:rsidR="000D3C99" w:rsidRPr="000D3C99" w:rsidRDefault="000D3C99" w:rsidP="00E11A6B">
      <w:pPr>
        <w:pStyle w:val="ListParagraph"/>
        <w:numPr>
          <w:ilvl w:val="1"/>
          <w:numId w:val="14"/>
        </w:numPr>
        <w:jc w:val="left"/>
      </w:pPr>
      <w:r w:rsidRPr="000D3C99">
        <w:t>are in the Site Name impacted</w:t>
      </w:r>
      <w:r w:rsidRPr="000D3C99">
        <w:br/>
      </w:r>
    </w:p>
    <w:p w14:paraId="274875F0" w14:textId="77777777" w:rsidR="003C2158" w:rsidRPr="000D3C99" w:rsidRDefault="000D3C99" w:rsidP="003C2158">
      <w:pPr>
        <w:pStyle w:val="Heading2"/>
      </w:pPr>
      <w:bookmarkStart w:id="43" w:name="_Toc204080513"/>
      <w:r w:rsidRPr="000D3C99">
        <w:t>Creating Host group</w:t>
      </w:r>
      <w:bookmarkEnd w:id="43"/>
    </w:p>
    <w:p w14:paraId="21E13050" w14:textId="77777777" w:rsidR="000D3C99" w:rsidRPr="000D3C99" w:rsidRDefault="000D3C99" w:rsidP="00E11A6B">
      <w:pPr>
        <w:pStyle w:val="ListParagraph"/>
        <w:numPr>
          <w:ilvl w:val="0"/>
          <w:numId w:val="14"/>
        </w:numPr>
        <w:jc w:val="left"/>
      </w:pPr>
      <w:r w:rsidRPr="000D3C99">
        <w:t>Go to Hosts &gt; Groups.</w:t>
      </w:r>
    </w:p>
    <w:p w14:paraId="57072269" w14:textId="77777777" w:rsidR="000D3C99" w:rsidRPr="000D3C99" w:rsidRDefault="000D3C99" w:rsidP="00E11A6B">
      <w:pPr>
        <w:pStyle w:val="ListParagraph"/>
        <w:numPr>
          <w:ilvl w:val="0"/>
          <w:numId w:val="14"/>
        </w:numPr>
        <w:jc w:val="left"/>
      </w:pPr>
      <w:r w:rsidRPr="000D3C99">
        <w:t>Click Add New Group.</w:t>
      </w:r>
    </w:p>
    <w:p w14:paraId="47BFFC92" w14:textId="77777777" w:rsidR="000D3C99" w:rsidRPr="000D3C99" w:rsidRDefault="000D3C99" w:rsidP="00E11A6B">
      <w:pPr>
        <w:pStyle w:val="ListParagraph"/>
        <w:numPr>
          <w:ilvl w:val="0"/>
          <w:numId w:val="14"/>
        </w:numPr>
        <w:jc w:val="left"/>
      </w:pPr>
      <w:r w:rsidRPr="000D3C99">
        <w:t>Enter a name, description, and platform. Allowed characters are:</w:t>
      </w:r>
    </w:p>
    <w:p w14:paraId="2B49527E" w14:textId="77777777" w:rsidR="000D3C99" w:rsidRPr="000D3C99" w:rsidRDefault="000D3C99" w:rsidP="00E11A6B">
      <w:pPr>
        <w:pStyle w:val="ListParagraph"/>
        <w:numPr>
          <w:ilvl w:val="1"/>
          <w:numId w:val="14"/>
        </w:numPr>
        <w:jc w:val="left"/>
      </w:pPr>
      <w:r w:rsidRPr="000D3C99">
        <w:t>a-z</w:t>
      </w:r>
    </w:p>
    <w:p w14:paraId="36EE835E" w14:textId="77777777" w:rsidR="000D3C99" w:rsidRPr="000D3C99" w:rsidRDefault="000D3C99" w:rsidP="00E11A6B">
      <w:pPr>
        <w:pStyle w:val="ListParagraph"/>
        <w:numPr>
          <w:ilvl w:val="1"/>
          <w:numId w:val="14"/>
        </w:numPr>
        <w:jc w:val="left"/>
      </w:pPr>
      <w:r w:rsidRPr="000D3C99">
        <w:t>A-Z</w:t>
      </w:r>
    </w:p>
    <w:p w14:paraId="77326D95" w14:textId="77777777" w:rsidR="000D3C99" w:rsidRPr="000D3C99" w:rsidRDefault="000D3C99" w:rsidP="00E11A6B">
      <w:pPr>
        <w:pStyle w:val="ListParagraph"/>
        <w:numPr>
          <w:ilvl w:val="1"/>
          <w:numId w:val="14"/>
        </w:numPr>
        <w:jc w:val="left"/>
      </w:pPr>
      <w:r w:rsidRPr="000D3C99">
        <w:t>0-9</w:t>
      </w:r>
    </w:p>
    <w:p w14:paraId="64A2F56C" w14:textId="77777777" w:rsidR="000D3C99" w:rsidRPr="000D3C99" w:rsidRDefault="000D3C99" w:rsidP="00E11A6B">
      <w:pPr>
        <w:pStyle w:val="ListParagraph"/>
        <w:numPr>
          <w:ilvl w:val="1"/>
          <w:numId w:val="14"/>
        </w:numPr>
        <w:jc w:val="left"/>
      </w:pPr>
      <w:r w:rsidRPr="000D3C99">
        <w:t>- (hyphen)</w:t>
      </w:r>
    </w:p>
    <w:p w14:paraId="5AAE19A8" w14:textId="77777777" w:rsidR="000D3C99" w:rsidRPr="000D3C99" w:rsidRDefault="000D3C99" w:rsidP="00E11A6B">
      <w:pPr>
        <w:pStyle w:val="ListParagraph"/>
        <w:numPr>
          <w:ilvl w:val="1"/>
          <w:numId w:val="14"/>
        </w:numPr>
        <w:jc w:val="left"/>
      </w:pPr>
      <w:r w:rsidRPr="000D3C99">
        <w:t>_ (underscore)</w:t>
      </w:r>
    </w:p>
    <w:p w14:paraId="641B31AC" w14:textId="77777777" w:rsidR="000D3C99" w:rsidRPr="000D3C99" w:rsidRDefault="000D3C99" w:rsidP="00E11A6B">
      <w:pPr>
        <w:pStyle w:val="ListParagraph"/>
        <w:numPr>
          <w:ilvl w:val="1"/>
          <w:numId w:val="14"/>
        </w:numPr>
        <w:jc w:val="left"/>
      </w:pPr>
      <w:r w:rsidRPr="000D3C99">
        <w:t>:</w:t>
      </w:r>
    </w:p>
    <w:p w14:paraId="024D860E" w14:textId="77777777" w:rsidR="000D3C99" w:rsidRPr="000D3C99" w:rsidRDefault="000D3C99" w:rsidP="00E11A6B">
      <w:pPr>
        <w:pStyle w:val="ListParagraph"/>
        <w:numPr>
          <w:ilvl w:val="1"/>
          <w:numId w:val="14"/>
        </w:numPr>
        <w:jc w:val="left"/>
      </w:pPr>
      <w:r w:rsidRPr="000D3C99">
        <w:t>;</w:t>
      </w:r>
    </w:p>
    <w:p w14:paraId="731C7025" w14:textId="77777777" w:rsidR="000D3C99" w:rsidRPr="000D3C99" w:rsidRDefault="000D3C99" w:rsidP="00E11A6B">
      <w:pPr>
        <w:pStyle w:val="ListParagraph"/>
        <w:numPr>
          <w:ilvl w:val="1"/>
          <w:numId w:val="14"/>
        </w:numPr>
        <w:jc w:val="left"/>
      </w:pPr>
      <w:r w:rsidRPr="000D3C99">
        <w:t>.</w:t>
      </w:r>
    </w:p>
    <w:p w14:paraId="250729F7" w14:textId="77777777" w:rsidR="000D3C99" w:rsidRPr="000D3C99" w:rsidRDefault="000D3C99" w:rsidP="00E11A6B">
      <w:pPr>
        <w:pStyle w:val="ListParagraph"/>
        <w:numPr>
          <w:ilvl w:val="1"/>
          <w:numId w:val="14"/>
        </w:numPr>
        <w:jc w:val="left"/>
      </w:pPr>
      <w:r w:rsidRPr="000D3C99">
        <w:t>!</w:t>
      </w:r>
    </w:p>
    <w:p w14:paraId="1EE1B024" w14:textId="77777777" w:rsidR="000D3C99" w:rsidRDefault="000D3C99" w:rsidP="00E11A6B">
      <w:pPr>
        <w:pStyle w:val="ListParagraph"/>
        <w:numPr>
          <w:ilvl w:val="1"/>
          <w:numId w:val="14"/>
        </w:numPr>
        <w:jc w:val="left"/>
      </w:pPr>
      <w:r w:rsidRPr="000D3C99">
        <w:t>spaces</w:t>
      </w:r>
      <w:r w:rsidRPr="000D3C99">
        <w:br/>
      </w:r>
      <w:r w:rsidRPr="000D3C99">
        <w:br/>
      </w:r>
    </w:p>
    <w:p w14:paraId="532F0C86" w14:textId="77777777" w:rsidR="003C2158" w:rsidRDefault="003C2158" w:rsidP="003C2158">
      <w:pPr>
        <w:pStyle w:val="ListParagraph"/>
        <w:ind w:left="1440"/>
        <w:jc w:val="left"/>
      </w:pPr>
    </w:p>
    <w:p w14:paraId="4F005A67" w14:textId="77777777" w:rsidR="001F6B67" w:rsidRPr="000D3C99" w:rsidRDefault="001F6B67" w:rsidP="003C2158">
      <w:pPr>
        <w:pStyle w:val="ListParagraph"/>
        <w:ind w:left="1440"/>
        <w:jc w:val="left"/>
      </w:pPr>
    </w:p>
    <w:p w14:paraId="5B990692" w14:textId="77777777" w:rsidR="000D3C99" w:rsidRPr="000D3C99" w:rsidRDefault="000D3C99" w:rsidP="000D3C99">
      <w:pPr>
        <w:jc w:val="left"/>
      </w:pPr>
    </w:p>
    <w:p w14:paraId="189DF11F" w14:textId="77777777" w:rsidR="003C2158" w:rsidRDefault="000D3C99" w:rsidP="003C2158">
      <w:pPr>
        <w:pStyle w:val="Heading2"/>
      </w:pPr>
      <w:bookmarkStart w:id="44" w:name="_Toc204080514"/>
      <w:r w:rsidRPr="000D3C99">
        <w:lastRenderedPageBreak/>
        <w:t>Assigning hosts to a host group</w:t>
      </w:r>
      <w:bookmarkEnd w:id="44"/>
    </w:p>
    <w:p w14:paraId="7E38032E" w14:textId="77777777" w:rsidR="000D3C99" w:rsidRPr="000D3C99" w:rsidRDefault="000D3C99" w:rsidP="003C2158">
      <w:r w:rsidRPr="000D3C99">
        <w:br/>
        <w:t>You assign hosts using different processes, depending on the group's type.</w:t>
      </w:r>
    </w:p>
    <w:p w14:paraId="45DF0282" w14:textId="77777777" w:rsidR="000D3C99" w:rsidRPr="000D3C99" w:rsidRDefault="000D3C99" w:rsidP="00E11A6B">
      <w:pPr>
        <w:pStyle w:val="ListParagraph"/>
        <w:numPr>
          <w:ilvl w:val="0"/>
          <w:numId w:val="15"/>
        </w:numPr>
        <w:jc w:val="left"/>
      </w:pPr>
      <w:r w:rsidRPr="000D3C99">
        <w:t>Dynamic group: Assign hosts by creating an assignment rule.</w:t>
      </w:r>
    </w:p>
    <w:p w14:paraId="17700660" w14:textId="77777777" w:rsidR="000D3C99" w:rsidRPr="000D3C99" w:rsidRDefault="000D3C99" w:rsidP="00E11A6B">
      <w:pPr>
        <w:pStyle w:val="ListParagraph"/>
        <w:numPr>
          <w:ilvl w:val="0"/>
          <w:numId w:val="15"/>
        </w:numPr>
        <w:jc w:val="left"/>
      </w:pPr>
      <w:r w:rsidRPr="000D3C99">
        <w:t>Dynamic group: Assign hosts by creating an assignment rule.</w:t>
      </w:r>
      <w:r w:rsidRPr="000D3C99">
        <w:br/>
      </w:r>
    </w:p>
    <w:p w14:paraId="3FB15FDA" w14:textId="77777777" w:rsidR="000D3C99" w:rsidRDefault="000D3C99" w:rsidP="001F6B67">
      <w:pPr>
        <w:pStyle w:val="Heading2"/>
      </w:pPr>
      <w:bookmarkStart w:id="45" w:name="_Toc204080515"/>
      <w:r w:rsidRPr="000D3C99">
        <w:t>Assigning Host to dynamic group</w:t>
      </w:r>
      <w:bookmarkEnd w:id="45"/>
    </w:p>
    <w:p w14:paraId="12B6F2E8" w14:textId="77777777" w:rsidR="000D3C99" w:rsidRPr="000D3C99" w:rsidRDefault="000D3C99" w:rsidP="00E11A6B">
      <w:pPr>
        <w:pStyle w:val="ListParagraph"/>
        <w:numPr>
          <w:ilvl w:val="0"/>
          <w:numId w:val="15"/>
        </w:numPr>
        <w:jc w:val="left"/>
      </w:pPr>
      <w:r w:rsidRPr="000D3C99">
        <w:t>Dynamic group: Assign hosts by creating an assignment rule.</w:t>
      </w:r>
    </w:p>
    <w:p w14:paraId="0F91776A" w14:textId="77777777" w:rsidR="000D3C99" w:rsidRPr="000D3C99" w:rsidRDefault="000D3C99" w:rsidP="00E11A6B">
      <w:pPr>
        <w:pStyle w:val="ListParagraph"/>
        <w:numPr>
          <w:ilvl w:val="0"/>
          <w:numId w:val="15"/>
        </w:numPr>
        <w:jc w:val="left"/>
      </w:pPr>
      <w:r w:rsidRPr="000D3C99">
        <w:t>Select the dynamic group you want to add hosts to.</w:t>
      </w:r>
    </w:p>
    <w:p w14:paraId="5A9EDBC6" w14:textId="77777777" w:rsidR="000D3C99" w:rsidRPr="000D3C99" w:rsidRDefault="000D3C99" w:rsidP="00E11A6B">
      <w:pPr>
        <w:pStyle w:val="ListParagraph"/>
        <w:numPr>
          <w:ilvl w:val="0"/>
          <w:numId w:val="15"/>
        </w:numPr>
        <w:jc w:val="left"/>
      </w:pPr>
      <w:r w:rsidRPr="000D3C99">
        <w:t>Select Edit in the top right of the Assignment Rule bar.</w:t>
      </w:r>
    </w:p>
    <w:p w14:paraId="1B621299" w14:textId="77777777" w:rsidR="000D3C99" w:rsidRPr="000D3C99" w:rsidRDefault="000D3C99" w:rsidP="00E11A6B">
      <w:pPr>
        <w:pStyle w:val="ListParagraph"/>
        <w:numPr>
          <w:ilvl w:val="0"/>
          <w:numId w:val="15"/>
        </w:numPr>
        <w:jc w:val="left"/>
      </w:pPr>
      <w:r w:rsidRPr="000D3C99">
        <w:t>In the filter bar, add criteria by selecting or typing filter names.</w:t>
      </w:r>
    </w:p>
    <w:p w14:paraId="1C703EFE" w14:textId="77777777" w:rsidR="000D3C99" w:rsidRDefault="000D3C99" w:rsidP="00E11A6B">
      <w:pPr>
        <w:pStyle w:val="ListParagraph"/>
        <w:numPr>
          <w:ilvl w:val="0"/>
          <w:numId w:val="15"/>
        </w:numPr>
        <w:jc w:val="left"/>
      </w:pPr>
      <w:r w:rsidRPr="000D3C99">
        <w:t>Select Save to save and apply this assignment rule.</w:t>
      </w:r>
    </w:p>
    <w:p w14:paraId="192D4DB9" w14:textId="77777777" w:rsidR="000D3C99" w:rsidRDefault="000D3C99" w:rsidP="001F6B67">
      <w:pPr>
        <w:pStyle w:val="Heading2"/>
      </w:pPr>
      <w:bookmarkStart w:id="46" w:name="_Toc204080516"/>
      <w:r w:rsidRPr="000D3C99">
        <w:t>Assigning Host to static group</w:t>
      </w:r>
      <w:bookmarkEnd w:id="46"/>
    </w:p>
    <w:p w14:paraId="7A0B7590" w14:textId="77777777" w:rsidR="000D3C99" w:rsidRPr="000D3C99" w:rsidRDefault="000D3C99" w:rsidP="000D3C99">
      <w:pPr>
        <w:jc w:val="left"/>
      </w:pPr>
      <w:r w:rsidRPr="000D3C99">
        <w:t>You can assign hosts to a static group by selecting existing hosts in the console or by uploading a list of host IDs or hostnames. Whether you upload hosts by ID or name depends on the type of group created (Static by host ID or Static by hostname).</w:t>
      </w:r>
    </w:p>
    <w:p w14:paraId="24AA20D5" w14:textId="77777777" w:rsidR="000D3C99" w:rsidRPr="000D3C99" w:rsidRDefault="000D3C99" w:rsidP="000D3C99">
      <w:pPr>
        <w:jc w:val="left"/>
      </w:pPr>
      <w:r w:rsidRPr="000D3C99">
        <w:t>When uploading hosts by hostname, Falcon checks that submitted hostnames match hosts that currently exist in the Falcon console. If you want to add hosts to a group before deploying sensors, you can disable validation.</w:t>
      </w:r>
    </w:p>
    <w:p w14:paraId="2DBA4719" w14:textId="77777777" w:rsidR="000D3C99" w:rsidRPr="000D3C99" w:rsidRDefault="000D3C99" w:rsidP="000D3C99">
      <w:pPr>
        <w:jc w:val="left"/>
      </w:pPr>
      <w:r w:rsidRPr="000D3C99">
        <w:t>Note: You can assign up to 1,000 hosts to a static host group at a time.</w:t>
      </w:r>
    </w:p>
    <w:p w14:paraId="5E465B01" w14:textId="77777777" w:rsidR="000D3C99" w:rsidRPr="000D3C99" w:rsidRDefault="000D3C99" w:rsidP="00E11A6B">
      <w:pPr>
        <w:pStyle w:val="ListParagraph"/>
        <w:numPr>
          <w:ilvl w:val="0"/>
          <w:numId w:val="16"/>
        </w:numPr>
        <w:jc w:val="left"/>
      </w:pPr>
      <w:r w:rsidRPr="000D3C99">
        <w:t>Go to Hosts &gt; Groups.</w:t>
      </w:r>
    </w:p>
    <w:p w14:paraId="4C1E15CC" w14:textId="77777777" w:rsidR="000D3C99" w:rsidRPr="000D3C99" w:rsidRDefault="000D3C99" w:rsidP="00E11A6B">
      <w:pPr>
        <w:pStyle w:val="ListParagraph"/>
        <w:numPr>
          <w:ilvl w:val="0"/>
          <w:numId w:val="16"/>
        </w:numPr>
        <w:jc w:val="left"/>
      </w:pPr>
      <w:r w:rsidRPr="000D3C99">
        <w:t xml:space="preserve">Locate the static group to add hosts to and click Edit Group ( </w:t>
      </w:r>
      <w:r>
        <w:rPr>
          <w:noProof/>
        </w:rPr>
        <w:drawing>
          <wp:inline distT="0" distB="0" distL="0" distR="0" wp14:anchorId="481C712F" wp14:editId="062EF943">
            <wp:extent cx="222885" cy="22963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438" cy="233299"/>
                    </a:xfrm>
                    <a:prstGeom prst="rect">
                      <a:avLst/>
                    </a:prstGeom>
                  </pic:spPr>
                </pic:pic>
              </a:graphicData>
            </a:graphic>
          </wp:inline>
        </w:drawing>
      </w:r>
      <w:r w:rsidRPr="000D3C99">
        <w:t>).</w:t>
      </w:r>
    </w:p>
    <w:p w14:paraId="3937042F" w14:textId="77777777" w:rsidR="000D3C99" w:rsidRPr="000D3C99" w:rsidRDefault="000D3C99" w:rsidP="00E11A6B">
      <w:pPr>
        <w:pStyle w:val="ListParagraph"/>
        <w:numPr>
          <w:ilvl w:val="0"/>
          <w:numId w:val="16"/>
        </w:numPr>
        <w:jc w:val="left"/>
      </w:pPr>
      <w:r w:rsidRPr="000D3C99">
        <w:t>Select one of these options:</w:t>
      </w:r>
    </w:p>
    <w:p w14:paraId="0EA84715" w14:textId="77777777" w:rsidR="000D3C99" w:rsidRPr="000D3C99" w:rsidRDefault="000D3C99" w:rsidP="00E11A6B">
      <w:pPr>
        <w:pStyle w:val="ListParagraph"/>
        <w:numPr>
          <w:ilvl w:val="1"/>
          <w:numId w:val="16"/>
        </w:numPr>
        <w:jc w:val="left"/>
      </w:pPr>
      <w:r w:rsidRPr="000D3C99">
        <w:t>Upload a file or enter hosts manually:</w:t>
      </w:r>
    </w:p>
    <w:p w14:paraId="68BBB975" w14:textId="77777777" w:rsidR="000D3C99" w:rsidRPr="000D3C99" w:rsidRDefault="000D3C99" w:rsidP="00E11A6B">
      <w:pPr>
        <w:pStyle w:val="ListParagraph"/>
        <w:numPr>
          <w:ilvl w:val="2"/>
          <w:numId w:val="16"/>
        </w:numPr>
        <w:jc w:val="left"/>
      </w:pPr>
      <w:r w:rsidRPr="000D3C99">
        <w:t>Select Upload Hosts.</w:t>
      </w:r>
    </w:p>
    <w:p w14:paraId="04C6ACA0" w14:textId="62130538" w:rsidR="000D3C99" w:rsidRPr="000D3C99" w:rsidRDefault="000D3C99" w:rsidP="00E11A6B">
      <w:pPr>
        <w:pStyle w:val="ListParagraph"/>
        <w:numPr>
          <w:ilvl w:val="2"/>
          <w:numId w:val="16"/>
        </w:numPr>
        <w:jc w:val="left"/>
      </w:pPr>
      <w:r w:rsidRPr="000D3C99">
        <w:t xml:space="preserve">Add hosts by their IDs or by their hostnames. Enter the hosts one per </w:t>
      </w:r>
      <w:r w:rsidR="0095662D" w:rsidRPr="000D3C99">
        <w:t>line or</w:t>
      </w:r>
      <w:r w:rsidRPr="000D3C99">
        <w:t xml:space="preserve"> select a TXT file that contains only host IDs or only hostnames separated by new lines. Example using IDs:</w:t>
      </w:r>
      <w:r w:rsidRPr="000D3C99">
        <w:br/>
        <w:t>host-ID1, host-ID2, host-ID3</w:t>
      </w:r>
    </w:p>
    <w:p w14:paraId="54D937E9" w14:textId="77777777" w:rsidR="000D3C99" w:rsidRPr="000D3C99" w:rsidRDefault="000D3C99" w:rsidP="00E11A6B">
      <w:pPr>
        <w:pStyle w:val="ListParagraph"/>
        <w:numPr>
          <w:ilvl w:val="2"/>
          <w:numId w:val="16"/>
        </w:numPr>
        <w:jc w:val="left"/>
      </w:pPr>
      <w:r w:rsidRPr="000D3C99">
        <w:t>If you’re adding hosts by hostname that are not currently in Falcon, select Disable Hostname Validation.</w:t>
      </w:r>
    </w:p>
    <w:p w14:paraId="2C42D1EB" w14:textId="77777777" w:rsidR="000D3C99" w:rsidRPr="000D3C99" w:rsidRDefault="000D3C99" w:rsidP="00E11A6B">
      <w:pPr>
        <w:pStyle w:val="ListParagraph"/>
        <w:numPr>
          <w:ilvl w:val="2"/>
          <w:numId w:val="16"/>
        </w:numPr>
        <w:jc w:val="left"/>
      </w:pPr>
      <w:r w:rsidRPr="000D3C99">
        <w:t>Click Next.</w:t>
      </w:r>
    </w:p>
    <w:p w14:paraId="1A7BE9E8" w14:textId="77777777" w:rsidR="000D3C99" w:rsidRPr="000D3C99" w:rsidRDefault="000D3C99" w:rsidP="00E11A6B">
      <w:pPr>
        <w:pStyle w:val="ListParagraph"/>
        <w:numPr>
          <w:ilvl w:val="2"/>
          <w:numId w:val="16"/>
        </w:numPr>
        <w:jc w:val="left"/>
      </w:pPr>
      <w:r w:rsidRPr="000D3C99">
        <w:t>Click Upload.</w:t>
      </w:r>
    </w:p>
    <w:p w14:paraId="1EC93257" w14:textId="77777777" w:rsidR="000D3C99" w:rsidRPr="000D3C99" w:rsidRDefault="000D3C99" w:rsidP="00E11A6B">
      <w:pPr>
        <w:pStyle w:val="ListParagraph"/>
        <w:numPr>
          <w:ilvl w:val="1"/>
          <w:numId w:val="16"/>
        </w:numPr>
        <w:jc w:val="left"/>
      </w:pPr>
      <w:r w:rsidRPr="000D3C99">
        <w:t>Select hosts in the Falcon console:</w:t>
      </w:r>
    </w:p>
    <w:p w14:paraId="279CEAE8" w14:textId="77777777" w:rsidR="000D3C99" w:rsidRPr="000D3C99" w:rsidRDefault="000D3C99" w:rsidP="00E11A6B">
      <w:pPr>
        <w:pStyle w:val="ListParagraph"/>
        <w:numPr>
          <w:ilvl w:val="2"/>
          <w:numId w:val="16"/>
        </w:numPr>
        <w:jc w:val="left"/>
      </w:pPr>
      <w:r w:rsidRPr="000D3C99">
        <w:t>Select Add Hosts.</w:t>
      </w:r>
    </w:p>
    <w:p w14:paraId="49EC7BB4" w14:textId="77777777" w:rsidR="000D3C99" w:rsidRPr="000D3C99" w:rsidRDefault="000D3C99" w:rsidP="00E11A6B">
      <w:pPr>
        <w:pStyle w:val="ListParagraph"/>
        <w:numPr>
          <w:ilvl w:val="2"/>
          <w:numId w:val="16"/>
        </w:numPr>
        <w:jc w:val="left"/>
      </w:pPr>
      <w:r w:rsidRPr="000D3C99">
        <w:t>Select the checkbox near the hosts you want to assign. Use the filter bar to reduce the list of displayed hosts.</w:t>
      </w:r>
    </w:p>
    <w:p w14:paraId="105295CA" w14:textId="77777777" w:rsidR="000D3C99" w:rsidRPr="000D3C99" w:rsidRDefault="000D3C99" w:rsidP="00E11A6B">
      <w:pPr>
        <w:pStyle w:val="ListParagraph"/>
        <w:numPr>
          <w:ilvl w:val="2"/>
          <w:numId w:val="16"/>
        </w:numPr>
        <w:jc w:val="left"/>
      </w:pPr>
      <w:r w:rsidRPr="000D3C99">
        <w:t>Select Done in the upper-right corner to assign all selected hosts.</w:t>
      </w:r>
      <w:r w:rsidRPr="000D3C99">
        <w:br/>
      </w:r>
    </w:p>
    <w:p w14:paraId="4B49215A" w14:textId="77777777" w:rsidR="000D3C99" w:rsidRPr="000D3C99" w:rsidRDefault="000D3C99" w:rsidP="000D3C99">
      <w:pPr>
        <w:pStyle w:val="ListParagraph"/>
        <w:jc w:val="left"/>
      </w:pPr>
      <w:r w:rsidRPr="000D3C99">
        <w:t>When you return to your static group, you can see the hosts assigned to the group.</w:t>
      </w:r>
    </w:p>
    <w:p w14:paraId="4F9151A9" w14:textId="77777777" w:rsidR="000D3C99" w:rsidRPr="000D3C99" w:rsidRDefault="000D3C99" w:rsidP="000D3C99">
      <w:pPr>
        <w:pStyle w:val="ListParagraph"/>
        <w:jc w:val="left"/>
      </w:pPr>
    </w:p>
    <w:p w14:paraId="14F6A3AD" w14:textId="77777777" w:rsidR="000D3C99" w:rsidRDefault="000D3C99" w:rsidP="001F6B67">
      <w:pPr>
        <w:pStyle w:val="Heading2"/>
      </w:pPr>
      <w:bookmarkStart w:id="47" w:name="_Toc204080517"/>
      <w:r w:rsidRPr="000D3C99">
        <w:t>Deleting a host group</w:t>
      </w:r>
      <w:bookmarkEnd w:id="47"/>
    </w:p>
    <w:p w14:paraId="54F1F12C" w14:textId="77777777" w:rsidR="000D3C99" w:rsidRPr="000D3C99" w:rsidRDefault="000D3C99" w:rsidP="00E11A6B">
      <w:pPr>
        <w:pStyle w:val="ListParagraph"/>
        <w:numPr>
          <w:ilvl w:val="0"/>
          <w:numId w:val="17"/>
        </w:numPr>
        <w:jc w:val="left"/>
      </w:pPr>
      <w:r w:rsidRPr="000D3C99">
        <w:t>Go to Hosts &gt; Groups.</w:t>
      </w:r>
    </w:p>
    <w:p w14:paraId="60BE1035" w14:textId="77777777" w:rsidR="000D3C99" w:rsidRPr="000D3C99" w:rsidRDefault="000D3C99" w:rsidP="00E11A6B">
      <w:pPr>
        <w:pStyle w:val="ListParagraph"/>
        <w:numPr>
          <w:ilvl w:val="0"/>
          <w:numId w:val="17"/>
        </w:numPr>
        <w:jc w:val="left"/>
      </w:pPr>
      <w:r w:rsidRPr="000D3C99">
        <w:t>Select the group you want to delete.</w:t>
      </w:r>
    </w:p>
    <w:p w14:paraId="76809851" w14:textId="77777777" w:rsidR="000D3C99" w:rsidRPr="000D3C99" w:rsidRDefault="000D3C99" w:rsidP="00E11A6B">
      <w:pPr>
        <w:pStyle w:val="ListParagraph"/>
        <w:numPr>
          <w:ilvl w:val="0"/>
          <w:numId w:val="17"/>
        </w:numPr>
        <w:jc w:val="left"/>
      </w:pPr>
      <w:r w:rsidRPr="000D3C99">
        <w:t>Click Delete in the upper-right corner.</w:t>
      </w:r>
    </w:p>
    <w:p w14:paraId="3E605E2D" w14:textId="77777777" w:rsidR="000D3C99" w:rsidRPr="000D3C99" w:rsidRDefault="000D3C99" w:rsidP="00E11A6B">
      <w:pPr>
        <w:pStyle w:val="ListParagraph"/>
        <w:numPr>
          <w:ilvl w:val="0"/>
          <w:numId w:val="17"/>
        </w:numPr>
        <w:jc w:val="left"/>
      </w:pPr>
      <w:r w:rsidRPr="000D3C99">
        <w:t>When prompted, click Delete Group to permanently delete this group.</w:t>
      </w:r>
    </w:p>
    <w:p w14:paraId="1209BCD7" w14:textId="77777777" w:rsidR="000D3C99" w:rsidRDefault="000D3C99" w:rsidP="000D3C99">
      <w:pPr>
        <w:jc w:val="left"/>
      </w:pPr>
    </w:p>
    <w:p w14:paraId="1A9E4B71" w14:textId="77777777" w:rsidR="00D14039" w:rsidRDefault="00D14039" w:rsidP="00D14039">
      <w:pPr>
        <w:pStyle w:val="Heading1"/>
      </w:pPr>
      <w:bookmarkStart w:id="48" w:name="_Toc204080518"/>
      <w:r>
        <w:lastRenderedPageBreak/>
        <w:t>Sample detection and testing</w:t>
      </w:r>
      <w:bookmarkEnd w:id="48"/>
    </w:p>
    <w:p w14:paraId="45C0DE88" w14:textId="77777777" w:rsidR="00D14039" w:rsidRDefault="00D14039" w:rsidP="001F6B67">
      <w:pPr>
        <w:pStyle w:val="Heading2"/>
      </w:pPr>
      <w:bookmarkStart w:id="49" w:name="_Toc204080519"/>
      <w:r w:rsidRPr="00D14039">
        <w:t>Viewing Detection</w:t>
      </w:r>
      <w:bookmarkEnd w:id="49"/>
    </w:p>
    <w:p w14:paraId="1325CEE4" w14:textId="77777777" w:rsidR="00D14039" w:rsidRPr="00D14039" w:rsidRDefault="00D14039" w:rsidP="00E11A6B">
      <w:pPr>
        <w:pStyle w:val="ListParagraph"/>
        <w:numPr>
          <w:ilvl w:val="0"/>
          <w:numId w:val="18"/>
        </w:numPr>
        <w:jc w:val="left"/>
      </w:pPr>
      <w:r w:rsidRPr="00D14039">
        <w:t>Open detection dashboard by clicking falcon Icon and select Detection under activity tab.</w:t>
      </w:r>
      <w:r w:rsidRPr="00D14039">
        <w:br/>
      </w:r>
      <w:r w:rsidRPr="00D14039">
        <w:br/>
      </w:r>
      <w:r>
        <w:rPr>
          <w:noProof/>
        </w:rPr>
        <w:drawing>
          <wp:inline distT="0" distB="0" distL="0" distR="0" wp14:anchorId="531D2301" wp14:editId="1FD4C8E3">
            <wp:extent cx="3691890" cy="2703677"/>
            <wp:effectExtent l="0" t="0" r="3810" b="190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53"/>
                    <a:stretch>
                      <a:fillRect/>
                    </a:stretch>
                  </pic:blipFill>
                  <pic:spPr>
                    <a:xfrm>
                      <a:off x="0" y="0"/>
                      <a:ext cx="3699112" cy="2708966"/>
                    </a:xfrm>
                    <a:prstGeom prst="rect">
                      <a:avLst/>
                    </a:prstGeom>
                  </pic:spPr>
                </pic:pic>
              </a:graphicData>
            </a:graphic>
          </wp:inline>
        </w:drawing>
      </w:r>
      <w:r w:rsidRPr="00D14039">
        <w:br/>
      </w:r>
    </w:p>
    <w:p w14:paraId="2C7EBF3F" w14:textId="43C91163" w:rsidR="00D14039" w:rsidRPr="00D14039" w:rsidRDefault="00D14039" w:rsidP="00E11A6B">
      <w:pPr>
        <w:pStyle w:val="ListParagraph"/>
        <w:numPr>
          <w:ilvl w:val="0"/>
          <w:numId w:val="18"/>
        </w:numPr>
        <w:jc w:val="left"/>
      </w:pPr>
      <w:r w:rsidRPr="00D14039">
        <w:t xml:space="preserve">You will see multiple detection captured by </w:t>
      </w:r>
      <w:r w:rsidR="008E3596" w:rsidRPr="00D14039">
        <w:t>CrowdStrike</w:t>
      </w:r>
      <w:r w:rsidRPr="00D14039">
        <w:t>.</w:t>
      </w:r>
      <w:r w:rsidRPr="00D14039">
        <w:br/>
      </w:r>
      <w:r>
        <w:rPr>
          <w:noProof/>
        </w:rPr>
        <w:drawing>
          <wp:inline distT="0" distB="0" distL="0" distR="0" wp14:anchorId="412B790B" wp14:editId="3BCF66E6">
            <wp:extent cx="4681778" cy="2228850"/>
            <wp:effectExtent l="0" t="0" r="508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4"/>
                    <a:stretch>
                      <a:fillRect/>
                    </a:stretch>
                  </pic:blipFill>
                  <pic:spPr>
                    <a:xfrm>
                      <a:off x="0" y="0"/>
                      <a:ext cx="4697477" cy="2236324"/>
                    </a:xfrm>
                    <a:prstGeom prst="rect">
                      <a:avLst/>
                    </a:prstGeom>
                  </pic:spPr>
                </pic:pic>
              </a:graphicData>
            </a:graphic>
          </wp:inline>
        </w:drawing>
      </w:r>
      <w:r w:rsidRPr="00D14039">
        <w:br/>
      </w:r>
    </w:p>
    <w:p w14:paraId="157B9321" w14:textId="77777777" w:rsidR="00D14039" w:rsidRPr="00D14039" w:rsidRDefault="00D14039" w:rsidP="00E11A6B">
      <w:pPr>
        <w:pStyle w:val="ListParagraph"/>
        <w:numPr>
          <w:ilvl w:val="0"/>
          <w:numId w:val="18"/>
        </w:numPr>
        <w:jc w:val="left"/>
      </w:pPr>
      <w:r w:rsidRPr="00D14039">
        <w:t>Learn more by clicking any of the detections. When you do so, an Executions Details Panel appears on the right and an expanded view of all processes involved in the detection shows in the main window.</w:t>
      </w:r>
    </w:p>
    <w:p w14:paraId="40C81827" w14:textId="77777777" w:rsidR="00D14039" w:rsidRPr="00D14039" w:rsidRDefault="00D14039" w:rsidP="00E11A6B">
      <w:pPr>
        <w:pStyle w:val="ListParagraph"/>
        <w:numPr>
          <w:ilvl w:val="0"/>
          <w:numId w:val="18"/>
        </w:numPr>
        <w:jc w:val="left"/>
      </w:pPr>
      <w:r w:rsidRPr="00D14039">
        <w:t>In Execution Details, you can learn about the specific detection. Falcon also provides information about tactics, techniques, and objectives used in each detection.</w:t>
      </w:r>
      <w:r w:rsidRPr="00D14039">
        <w:br/>
      </w:r>
      <w:r>
        <w:rPr>
          <w:noProof/>
        </w:rPr>
        <w:lastRenderedPageBreak/>
        <w:drawing>
          <wp:inline distT="0" distB="0" distL="0" distR="0" wp14:anchorId="1EAB5F79" wp14:editId="2F7A573C">
            <wp:extent cx="3890220" cy="189166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5"/>
                    <a:stretch>
                      <a:fillRect/>
                    </a:stretch>
                  </pic:blipFill>
                  <pic:spPr>
                    <a:xfrm>
                      <a:off x="0" y="0"/>
                      <a:ext cx="3921324" cy="1906790"/>
                    </a:xfrm>
                    <a:prstGeom prst="rect">
                      <a:avLst/>
                    </a:prstGeom>
                  </pic:spPr>
                </pic:pic>
              </a:graphicData>
            </a:graphic>
          </wp:inline>
        </w:drawing>
      </w:r>
      <w:r w:rsidRPr="00D14039">
        <w:br/>
      </w:r>
    </w:p>
    <w:p w14:paraId="57536EBA" w14:textId="77777777" w:rsidR="00D14039" w:rsidRPr="00D14039" w:rsidRDefault="00D14039" w:rsidP="00E11A6B">
      <w:pPr>
        <w:pStyle w:val="ListParagraph"/>
        <w:numPr>
          <w:ilvl w:val="0"/>
          <w:numId w:val="18"/>
        </w:numPr>
        <w:jc w:val="left"/>
      </w:pPr>
      <w:r w:rsidRPr="00D14039">
        <w:t>You can also see what prevention actions Falcon took, plus get details about the commands, executables, and files involved. By default, Execution Details displays information about the final process in the detection.</w:t>
      </w:r>
      <w:r w:rsidRPr="00D14039">
        <w:br/>
      </w:r>
    </w:p>
    <w:p w14:paraId="36CBB840" w14:textId="77777777" w:rsidR="00D14039" w:rsidRDefault="00D14039" w:rsidP="001F6B67">
      <w:pPr>
        <w:pStyle w:val="Heading2"/>
      </w:pPr>
      <w:bookmarkStart w:id="50" w:name="_Toc204080520"/>
      <w:r w:rsidRPr="00D14039">
        <w:t>Process Views</w:t>
      </w:r>
      <w:bookmarkEnd w:id="50"/>
    </w:p>
    <w:p w14:paraId="4068518E" w14:textId="77777777" w:rsidR="00D14039" w:rsidRPr="00D14039" w:rsidRDefault="00D14039" w:rsidP="00E11A6B">
      <w:pPr>
        <w:pStyle w:val="ListParagraph"/>
        <w:numPr>
          <w:ilvl w:val="0"/>
          <w:numId w:val="18"/>
        </w:numPr>
        <w:jc w:val="left"/>
      </w:pPr>
      <w:r w:rsidRPr="00D14039">
        <w:t>Falcon provides three process views to help you visualize a detection.</w:t>
      </w:r>
      <w:r w:rsidRPr="00D14039">
        <w:br/>
      </w:r>
    </w:p>
    <w:p w14:paraId="7D0D9A69" w14:textId="77777777" w:rsidR="00D14039" w:rsidRPr="00D14039" w:rsidRDefault="00D14039" w:rsidP="00E11A6B">
      <w:pPr>
        <w:pStyle w:val="ListParagraph"/>
        <w:numPr>
          <w:ilvl w:val="0"/>
          <w:numId w:val="18"/>
        </w:numPr>
        <w:jc w:val="left"/>
      </w:pPr>
      <w:r w:rsidRPr="00D14039">
        <w:t xml:space="preserve">Click the </w:t>
      </w:r>
      <w:r w:rsidRPr="00D14039">
        <w:rPr>
          <w:noProof/>
        </w:rPr>
        <w:drawing>
          <wp:inline distT="0" distB="0" distL="0" distR="0" wp14:anchorId="03716E12" wp14:editId="319850C7">
            <wp:extent cx="300990" cy="27204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790" cy="277291"/>
                    </a:xfrm>
                    <a:prstGeom prst="rect">
                      <a:avLst/>
                    </a:prstGeom>
                  </pic:spPr>
                </pic:pic>
              </a:graphicData>
            </a:graphic>
          </wp:inline>
        </w:drawing>
      </w:r>
      <w:r w:rsidRPr="00D14039">
        <w:t xml:space="preserve"> Full Detections details icon in any detection row to expose the View as drop-down menu in the Detections page’s upper right corner.</w:t>
      </w:r>
      <w:r w:rsidRPr="00D14039">
        <w:br/>
      </w:r>
      <w:r>
        <w:rPr>
          <w:noProof/>
        </w:rPr>
        <w:drawing>
          <wp:inline distT="0" distB="0" distL="0" distR="0" wp14:anchorId="3B5FAA86" wp14:editId="601DB46A">
            <wp:extent cx="5197694" cy="2114550"/>
            <wp:effectExtent l="0" t="0" r="317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6510" cy="2126273"/>
                    </a:xfrm>
                    <a:prstGeom prst="rect">
                      <a:avLst/>
                    </a:prstGeom>
                    <a:noFill/>
                    <a:ln>
                      <a:noFill/>
                    </a:ln>
                  </pic:spPr>
                </pic:pic>
              </a:graphicData>
            </a:graphic>
          </wp:inline>
        </w:drawing>
      </w:r>
    </w:p>
    <w:p w14:paraId="0DE9A895" w14:textId="77777777" w:rsidR="00D14039" w:rsidRPr="00D14039" w:rsidRDefault="00D14039" w:rsidP="00D14039">
      <w:pPr>
        <w:jc w:val="left"/>
      </w:pPr>
    </w:p>
    <w:p w14:paraId="57F507F6" w14:textId="77777777" w:rsidR="00B02123" w:rsidRDefault="00D14039" w:rsidP="00B02123">
      <w:pPr>
        <w:pStyle w:val="Heading2"/>
      </w:pPr>
      <w:bookmarkStart w:id="51" w:name="_Toc204080521"/>
      <w:r w:rsidRPr="00D14039">
        <w:t>Viewing Options</w:t>
      </w:r>
      <w:bookmarkEnd w:id="51"/>
    </w:p>
    <w:p w14:paraId="6E3F4C2B" w14:textId="77777777" w:rsidR="00D14039" w:rsidRPr="00D14039" w:rsidRDefault="00D14039" w:rsidP="00B02123">
      <w:r w:rsidRPr="00D14039">
        <w:t>Further above you can switch to other viewing options from the View as dropdown. Select View as Process Tree, View as Process Table, or View as Process.</w:t>
      </w:r>
      <w:r w:rsidRPr="00D14039">
        <w:br/>
      </w:r>
      <w:r w:rsidRPr="00D14039">
        <w:lastRenderedPageBreak/>
        <w:br/>
      </w:r>
      <w:r>
        <w:rPr>
          <w:noProof/>
        </w:rPr>
        <w:drawing>
          <wp:inline distT="0" distB="0" distL="0" distR="0" wp14:anchorId="6E9F2943" wp14:editId="6AFED89D">
            <wp:extent cx="5120640" cy="2269853"/>
            <wp:effectExtent l="0" t="0" r="381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5202" cy="2280741"/>
                    </a:xfrm>
                    <a:prstGeom prst="rect">
                      <a:avLst/>
                    </a:prstGeom>
                    <a:noFill/>
                    <a:ln>
                      <a:noFill/>
                    </a:ln>
                  </pic:spPr>
                </pic:pic>
              </a:graphicData>
            </a:graphic>
          </wp:inline>
        </w:drawing>
      </w:r>
    </w:p>
    <w:p w14:paraId="0D5A0BBB" w14:textId="77777777" w:rsidR="00D14039" w:rsidRPr="00D14039" w:rsidRDefault="00D14039" w:rsidP="00E11A6B">
      <w:pPr>
        <w:pStyle w:val="ListParagraph"/>
        <w:numPr>
          <w:ilvl w:val="0"/>
          <w:numId w:val="18"/>
        </w:numPr>
        <w:jc w:val="left"/>
      </w:pPr>
      <w:r w:rsidRPr="00D14039">
        <w:t>After you have reviewed the detection, you can optionally change its status. Click on New to update it.</w:t>
      </w:r>
      <w:r w:rsidRPr="00D14039">
        <w:br/>
      </w:r>
      <w:r>
        <w:rPr>
          <w:noProof/>
        </w:rPr>
        <w:drawing>
          <wp:inline distT="0" distB="0" distL="0" distR="0" wp14:anchorId="4DC8E0D1" wp14:editId="2E658D6A">
            <wp:extent cx="5400675" cy="2282692"/>
            <wp:effectExtent l="0" t="0" r="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9417" cy="2290614"/>
                    </a:xfrm>
                    <a:prstGeom prst="rect">
                      <a:avLst/>
                    </a:prstGeom>
                    <a:noFill/>
                    <a:ln>
                      <a:noFill/>
                    </a:ln>
                  </pic:spPr>
                </pic:pic>
              </a:graphicData>
            </a:graphic>
          </wp:inline>
        </w:drawing>
      </w:r>
      <w:r w:rsidRPr="00D14039">
        <w:br/>
      </w:r>
    </w:p>
    <w:p w14:paraId="5280AD05" w14:textId="77777777" w:rsidR="00D14039" w:rsidRPr="00D14039" w:rsidRDefault="00D14039" w:rsidP="00E11A6B">
      <w:pPr>
        <w:pStyle w:val="ListParagraph"/>
        <w:numPr>
          <w:ilvl w:val="0"/>
          <w:numId w:val="18"/>
        </w:numPr>
        <w:jc w:val="left"/>
      </w:pPr>
      <w:r w:rsidRPr="00D14039">
        <w:t>A dialogue window will open. Change the status and click Update. Also assign to yourself or user who will handle detection.</w:t>
      </w:r>
      <w:r w:rsidRPr="00D14039">
        <w:br/>
      </w:r>
      <w:r w:rsidRPr="00D14039">
        <w:br/>
      </w:r>
      <w:r>
        <w:rPr>
          <w:noProof/>
        </w:rPr>
        <w:drawing>
          <wp:inline distT="0" distB="0" distL="0" distR="0" wp14:anchorId="08EEED09" wp14:editId="5108175C">
            <wp:extent cx="5057221" cy="25717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3544" cy="2605477"/>
                    </a:xfrm>
                    <a:prstGeom prst="rect">
                      <a:avLst/>
                    </a:prstGeom>
                    <a:noFill/>
                    <a:ln>
                      <a:noFill/>
                    </a:ln>
                  </pic:spPr>
                </pic:pic>
              </a:graphicData>
            </a:graphic>
          </wp:inline>
        </w:drawing>
      </w:r>
      <w:r w:rsidRPr="00D14039">
        <w:br/>
      </w:r>
    </w:p>
    <w:p w14:paraId="2D7A797A" w14:textId="77777777" w:rsidR="00D14039" w:rsidRDefault="00D14039" w:rsidP="00D14039">
      <w:pPr>
        <w:jc w:val="left"/>
      </w:pPr>
    </w:p>
    <w:p w14:paraId="4E92FCEF" w14:textId="77777777" w:rsidR="00D14039" w:rsidRDefault="00D14039" w:rsidP="00D14039">
      <w:pPr>
        <w:jc w:val="left"/>
      </w:pPr>
    </w:p>
    <w:p w14:paraId="77FE3ED4" w14:textId="77777777" w:rsidR="00D14039" w:rsidRDefault="00D14039" w:rsidP="00D14039">
      <w:pPr>
        <w:pStyle w:val="Heading1"/>
      </w:pPr>
      <w:bookmarkStart w:id="52" w:name="_Toc204080522"/>
      <w:r>
        <w:t>Hunting and Investigation</w:t>
      </w:r>
      <w:bookmarkEnd w:id="52"/>
    </w:p>
    <w:p w14:paraId="6FBD3B55" w14:textId="77777777" w:rsidR="00B02123" w:rsidRDefault="00D14039" w:rsidP="00B02123">
      <w:pPr>
        <w:pStyle w:val="Heading2"/>
      </w:pPr>
      <w:bookmarkStart w:id="53" w:name="_Toc204080523"/>
      <w:r w:rsidRPr="00D14039">
        <w:t>Introduction</w:t>
      </w:r>
      <w:bookmarkEnd w:id="53"/>
    </w:p>
    <w:p w14:paraId="499A1082" w14:textId="77777777" w:rsidR="00D14039" w:rsidRPr="00D14039" w:rsidRDefault="00D14039" w:rsidP="00B02123">
      <w:r w:rsidRPr="00D14039">
        <w:t>The Hunting Guide for Windows teaches you how to hunt for adversaries, suspicious activities, suspicious processes, and vulnerabilities on the Windows platform using Falcon.</w:t>
      </w:r>
    </w:p>
    <w:p w14:paraId="367822F8" w14:textId="22640554" w:rsidR="004B1ACA" w:rsidRDefault="00D14039" w:rsidP="00D14039">
      <w:pPr>
        <w:jc w:val="left"/>
      </w:pPr>
      <w:r w:rsidRPr="00D14039">
        <w:t xml:space="preserve">Falcon contains a suite of powerful search tools that allow you to analyze, explore, and hunt for suspicious or malicious activity in your environment. These tools include the pre-made search dashboards in the various Falcon apps as well as the ability to run custom queries on the </w:t>
      </w:r>
      <w:hyperlink r:id="rId61" w:history="1">
        <w:r w:rsidRPr="00D14039">
          <w:t>Events Search</w:t>
        </w:r>
      </w:hyperlink>
      <w:r w:rsidRPr="00D14039">
        <w:t xml:space="preserve"> page in the Investigate App. This guide focuses mainly on using custom queries to </w:t>
      </w:r>
      <w:r w:rsidR="008B4E85" w:rsidRPr="00D14039">
        <w:t>hunt but</w:t>
      </w:r>
      <w:r w:rsidRPr="00D14039">
        <w:t xml:space="preserve"> will also direct you to use Falcon's pre-made dashboards when it makes most sense.</w:t>
      </w:r>
    </w:p>
    <w:p w14:paraId="39E25278" w14:textId="77777777" w:rsidR="00B02123" w:rsidRDefault="00D14039" w:rsidP="004B1ACA">
      <w:pPr>
        <w:pStyle w:val="MainHeading"/>
      </w:pPr>
      <w:bookmarkStart w:id="54" w:name="_Toc204080524"/>
      <w:r w:rsidRPr="00D14039">
        <w:t>Hunting with Falcon</w:t>
      </w:r>
      <w:bookmarkEnd w:id="54"/>
    </w:p>
    <w:p w14:paraId="3A829F49" w14:textId="78A01240" w:rsidR="00D14039" w:rsidRPr="00D14039" w:rsidRDefault="00D14039" w:rsidP="004B1ACA">
      <w:pPr>
        <w:jc w:val="left"/>
      </w:pPr>
      <w:r w:rsidRPr="00D14039">
        <w:t xml:space="preserve">Hunting with Falcon is straightforward. By using </w:t>
      </w:r>
      <w:r w:rsidR="008B4E85" w:rsidRPr="00D14039">
        <w:t>either,</w:t>
      </w:r>
      <w:r w:rsidRPr="00D14039">
        <w:t xml:space="preserve"> the pre-made dashboards and reports or by using custom queries on the Events Search page, you can search for specific events and data points across one, several, or all hosts running the Falcon sensor in your environment. The data returned in an Events Search query is from the last 30 days of sensor activity, though most of the queries you run will need to be narrowed down to a smaller timeframe so that results are usable. You then use your search results to understand and evaluate security events happening in your environment.</w:t>
      </w:r>
      <w:r w:rsidRPr="00D14039">
        <w:br/>
      </w:r>
      <w:r w:rsidRPr="00D14039">
        <w:br/>
      </w:r>
      <w:r>
        <w:rPr>
          <w:noProof/>
        </w:rPr>
        <w:drawing>
          <wp:inline distT="0" distB="0" distL="0" distR="0" wp14:anchorId="3E74FAE4" wp14:editId="28C9C7D5">
            <wp:extent cx="5731510" cy="2146300"/>
            <wp:effectExtent l="0" t="0" r="254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2"/>
                    <a:stretch>
                      <a:fillRect/>
                    </a:stretch>
                  </pic:blipFill>
                  <pic:spPr>
                    <a:xfrm>
                      <a:off x="0" y="0"/>
                      <a:ext cx="5731510" cy="2146300"/>
                    </a:xfrm>
                    <a:prstGeom prst="rect">
                      <a:avLst/>
                    </a:prstGeom>
                  </pic:spPr>
                </pic:pic>
              </a:graphicData>
            </a:graphic>
          </wp:inline>
        </w:drawing>
      </w:r>
      <w:r w:rsidRPr="00D14039">
        <w:br/>
        <w:t xml:space="preserve">All queries in Falcon are powered by the Splunk query language. To learn more about Splunk and Splunk syntax, we recommend that you read the Official </w:t>
      </w:r>
      <w:hyperlink r:id="rId63" w:history="1">
        <w:r w:rsidRPr="00D14039">
          <w:t>Splunk Documentation</w:t>
        </w:r>
      </w:hyperlink>
      <w:r w:rsidRPr="00D14039">
        <w:t xml:space="preserve"> and the </w:t>
      </w:r>
      <w:hyperlink r:id="rId64" w:history="1">
        <w:r w:rsidRPr="00D14039">
          <w:t>Splunk Enterprise Quick Reference</w:t>
        </w:r>
      </w:hyperlink>
      <w:r w:rsidRPr="00D14039">
        <w:t xml:space="preserve"> Guide.</w:t>
      </w:r>
      <w:r w:rsidRPr="00D14039">
        <w:br/>
      </w:r>
      <w:r w:rsidRPr="00D14039">
        <w:br/>
        <w:t>Let’s start with a simple example.</w:t>
      </w:r>
      <w:r w:rsidRPr="00D14039">
        <w:br/>
        <w:t>Show me a list of processes that executed from the Recycle Bin for a specific AID</w:t>
      </w:r>
      <w:r w:rsidRPr="00D14039">
        <w:br/>
      </w:r>
      <w:r w:rsidRPr="00BB10CC">
        <w:rPr>
          <w:rFonts w:asciiTheme="minorHAnsi" w:hAnsiTheme="minorHAnsi" w:cstheme="minorHAnsi"/>
          <w:i/>
          <w:iCs/>
          <w:color w:val="00B0F0"/>
          <w:sz w:val="21"/>
          <w:szCs w:val="21"/>
          <w:lang w:val="en-US"/>
        </w:rPr>
        <w:t>aid=my-aid ImageFileName=*$Recycle.Bin* event_simpleName=ProcessRollup2 | stats values(name) values(MD5HashData) values(ComputerName) values(ImageFileName) count by aid</w:t>
      </w:r>
      <w:r w:rsidRPr="00D14039">
        <w:br/>
      </w:r>
      <w:r w:rsidRPr="00D14039">
        <w:br/>
        <w:t>In the example above, you should provide an "agent ID" (or "AID" for short), which is a unique ID given to each Falcon sensor. Adding the AID to the query limits the scope of your query to the sensor with that AID and greatly reduces the time and computational cost of your search.</w:t>
      </w:r>
    </w:p>
    <w:p w14:paraId="40257741" w14:textId="77777777" w:rsidR="00D14039" w:rsidRPr="00D14039" w:rsidRDefault="00D14039" w:rsidP="00D14039">
      <w:pPr>
        <w:jc w:val="left"/>
      </w:pPr>
    </w:p>
    <w:p w14:paraId="785CDA3E" w14:textId="77777777" w:rsidR="00D14039" w:rsidRPr="00D14039" w:rsidRDefault="00D14039" w:rsidP="00D14039">
      <w:pPr>
        <w:jc w:val="left"/>
      </w:pPr>
      <w:r w:rsidRPr="00D14039">
        <w:t>Thus, the above query might end up looking like this:</w:t>
      </w:r>
      <w:r w:rsidRPr="00D14039">
        <w:br/>
      </w:r>
      <w:r w:rsidRPr="00D14039">
        <w:br/>
      </w:r>
      <w:r w:rsidRPr="00BB10CC">
        <w:rPr>
          <w:rFonts w:asciiTheme="minorHAnsi" w:hAnsiTheme="minorHAnsi" w:cstheme="minorHAnsi"/>
          <w:i/>
          <w:iCs/>
          <w:color w:val="00B0F0"/>
          <w:sz w:val="21"/>
          <w:szCs w:val="21"/>
          <w:lang w:val="en-US"/>
        </w:rPr>
        <w:t>aid="a9e3b67c7883497f6d18fdd1517b177d" ImageFileName=*$Recycle.Bin* event_simpleName=ProcessRollup2 | stats values(name) values(MD5HashData) values(ComputerName) values(ImageFileName) count by aid</w:t>
      </w:r>
      <w:r w:rsidRPr="00BB10CC">
        <w:rPr>
          <w:rFonts w:asciiTheme="minorHAnsi" w:hAnsiTheme="minorHAnsi" w:cstheme="minorHAnsi"/>
          <w:i/>
          <w:iCs/>
          <w:color w:val="00B0F0"/>
          <w:sz w:val="21"/>
          <w:szCs w:val="21"/>
          <w:lang w:val="en-US"/>
        </w:rPr>
        <w:br/>
      </w:r>
      <w:r w:rsidRPr="00D14039">
        <w:lastRenderedPageBreak/>
        <w:br/>
        <w:t>Using the AID in this fashion is just one way to drill down to a specific host. You can also use host name (ComputerName="foo") in the same fashion.</w:t>
      </w:r>
    </w:p>
    <w:p w14:paraId="1D2D705D" w14:textId="77777777" w:rsidR="00D14039" w:rsidRPr="00D14039" w:rsidRDefault="00D14039" w:rsidP="00D14039">
      <w:pPr>
        <w:jc w:val="left"/>
      </w:pPr>
      <w:r w:rsidRPr="00D14039">
        <w:t xml:space="preserve">This is just one </w:t>
      </w:r>
      <w:r w:rsidR="00BB10CC" w:rsidRPr="00D14039">
        <w:t>example but</w:t>
      </w:r>
      <w:r w:rsidRPr="00D14039">
        <w:t xml:space="preserve"> shows how specificity matters greatly when writing Splunk queries. The more specific you can be when writing a query, the fewer results you will have to sort through and the faster the query will run.</w:t>
      </w:r>
    </w:p>
    <w:p w14:paraId="733C7294" w14:textId="77777777" w:rsidR="00D14039" w:rsidRPr="00D14039" w:rsidRDefault="00D14039" w:rsidP="00D14039">
      <w:pPr>
        <w:jc w:val="left"/>
      </w:pPr>
      <w:r w:rsidRPr="00D14039">
        <w:t xml:space="preserve">Let’s see how a simple query can be made more useful for you with a few simple modifications. Below is an example query that returns a large amount of data and takes a long time to run. This query returns a list of </w:t>
      </w:r>
      <w:r w:rsidRPr="00BB10CC">
        <w:rPr>
          <w:rFonts w:asciiTheme="minorHAnsi" w:hAnsiTheme="minorHAnsi" w:cstheme="minorHAnsi"/>
          <w:i/>
          <w:iCs/>
          <w:color w:val="00B0F0"/>
          <w:sz w:val="21"/>
          <w:szCs w:val="21"/>
          <w:lang w:val="en-US"/>
        </w:rPr>
        <w:t>SuspiciousDnsRequest</w:t>
      </w:r>
      <w:r w:rsidRPr="00D14039">
        <w:t xml:space="preserve"> events, the domains to which the requests were made, the host names from which the requests were made, and the number of times the requests were made:</w:t>
      </w:r>
    </w:p>
    <w:p w14:paraId="71048CF3" w14:textId="310730BF" w:rsidR="00D14039" w:rsidRPr="00D14039" w:rsidRDefault="00D14039" w:rsidP="00D14039">
      <w:pPr>
        <w:jc w:val="left"/>
      </w:pPr>
      <w:r w:rsidRPr="00BB10CC">
        <w:rPr>
          <w:rFonts w:asciiTheme="minorHAnsi" w:hAnsiTheme="minorHAnsi" w:cstheme="minorHAnsi"/>
          <w:i/>
          <w:iCs/>
          <w:color w:val="00B0F0"/>
          <w:sz w:val="21"/>
          <w:szCs w:val="21"/>
          <w:lang w:val="en-US"/>
        </w:rPr>
        <w:t>event_simpleName=SuspiciousDnsRequest | stats values(ComputerName) count by DomainName</w:t>
      </w:r>
      <w:r w:rsidRPr="00D14039">
        <w:br/>
      </w:r>
      <w:r w:rsidRPr="00D14039">
        <w:br/>
        <w:t xml:space="preserve">The </w:t>
      </w:r>
      <w:r w:rsidR="00E05318" w:rsidRPr="00D14039">
        <w:t>number</w:t>
      </w:r>
      <w:r w:rsidRPr="00D14039">
        <w:t xml:space="preserve"> of results returned by this query and the time that it takes to run make this query difficult to work with. We can fix both of this by making our query more specific.</w:t>
      </w:r>
    </w:p>
    <w:p w14:paraId="56A049C7" w14:textId="77777777" w:rsidR="00D14039" w:rsidRPr="00D14039" w:rsidRDefault="00D14039" w:rsidP="00D14039">
      <w:pPr>
        <w:jc w:val="left"/>
      </w:pPr>
      <w:r w:rsidRPr="00D14039">
        <w:t>Let’s start reducing the number of results by limiting the query to a single AID, which would return a list of SuspiciousDnsRequest events that occurred on the host running the Falcon sensor with that particular AID:</w:t>
      </w:r>
      <w:r w:rsidRPr="00D14039">
        <w:br/>
      </w:r>
      <w:r w:rsidRPr="00D14039">
        <w:br/>
      </w:r>
      <w:r w:rsidRPr="00BB10CC">
        <w:rPr>
          <w:rFonts w:asciiTheme="minorHAnsi" w:hAnsiTheme="minorHAnsi" w:cstheme="minorHAnsi"/>
          <w:i/>
          <w:iCs/>
          <w:color w:val="00B0F0"/>
          <w:sz w:val="21"/>
          <w:szCs w:val="21"/>
          <w:lang w:val="en-US"/>
        </w:rPr>
        <w:t>aid="a9e3b67c7883497f6d18fdd1517b177d" event_simpleName=SuspiciousDnsRequest | stats values(ComputerName) count by DomainName</w:t>
      </w:r>
    </w:p>
    <w:p w14:paraId="5E3B28BD" w14:textId="77777777" w:rsidR="00D14039" w:rsidRPr="00D14039" w:rsidRDefault="00D14039" w:rsidP="00D14039">
      <w:pPr>
        <w:jc w:val="left"/>
      </w:pPr>
      <w:r w:rsidRPr="00D14039">
        <w:t>Next, we can further reduce our results list by specifying a timeframe. Instead of searching across 30 days of data, let’s search for instances of this event in the last 24 hours using the "earliest" and "latest" keywords:</w:t>
      </w:r>
      <w:r w:rsidRPr="00D14039">
        <w:br/>
      </w:r>
      <w:r w:rsidRPr="00D14039">
        <w:br/>
      </w:r>
      <w:r w:rsidRPr="00BB10CC">
        <w:rPr>
          <w:rFonts w:asciiTheme="minorHAnsi" w:hAnsiTheme="minorHAnsi" w:cstheme="minorHAnsi"/>
          <w:i/>
          <w:iCs/>
          <w:color w:val="00B0F0"/>
          <w:sz w:val="21"/>
          <w:szCs w:val="21"/>
          <w:lang w:val="en-US"/>
        </w:rPr>
        <w:t>aid="a9e3b67c7883497f6d18fdd1517b177d" event_simpleName=SuspiciousDnsRequest earliest=-24h latest=now  | stats values(ComputerName) count by DomainName</w:t>
      </w:r>
      <w:r w:rsidRPr="00D14039">
        <w:br/>
      </w:r>
      <w:r w:rsidRPr="00D14039">
        <w:br/>
        <w:t>We also know that often times requests made only once or twice instead of dozens of times are often more likely to be suspicious. We can limit our results to a specific number of suspicious requests. In this example, we’ll say that we only want to see domains to which fewer than three suspicious requests were made. We can do this by adding the event count condition:</w:t>
      </w:r>
      <w:r w:rsidRPr="00D14039">
        <w:br/>
      </w:r>
      <w:r w:rsidRPr="00D14039">
        <w:br/>
      </w:r>
      <w:r w:rsidRPr="00BB10CC">
        <w:rPr>
          <w:rFonts w:asciiTheme="minorHAnsi" w:hAnsiTheme="minorHAnsi" w:cstheme="minorHAnsi"/>
          <w:i/>
          <w:iCs/>
          <w:color w:val="00B0F0"/>
          <w:sz w:val="21"/>
          <w:szCs w:val="21"/>
          <w:lang w:val="en-US"/>
        </w:rPr>
        <w:t>aid="a9e3b67c7883497f6d18fdd1517b177d event_simpleName=SuspiciousDnsRequest earliest=-24h latest=now  | stats values(ComputerName) count by DomainName | where count &lt;3</w:t>
      </w:r>
      <w:r w:rsidRPr="00D14039">
        <w:br/>
      </w:r>
      <w:r w:rsidRPr="00D14039">
        <w:br/>
        <w:t>Alternatively, we could reduce the number of results further by returning only the top 20 or bottom 20 results based on the number of requests made:</w:t>
      </w:r>
      <w:r w:rsidRPr="00D14039">
        <w:br/>
      </w:r>
      <w:r w:rsidRPr="00D14039">
        <w:br/>
      </w:r>
      <w:r w:rsidRPr="00BB10CC">
        <w:rPr>
          <w:rFonts w:asciiTheme="minorHAnsi" w:hAnsiTheme="minorHAnsi" w:cstheme="minorHAnsi"/>
          <w:i/>
          <w:iCs/>
          <w:color w:val="00B0F0"/>
          <w:sz w:val="21"/>
          <w:szCs w:val="21"/>
          <w:lang w:val="en-US"/>
        </w:rPr>
        <w:t>aid="a9e3b67c7883497f6d18fdd1517b177d" event_simpleName=SuspiciousDnsRequest earliest=-24h latest=now  | stats values(ComputerName) count by DomainName | head 20</w:t>
      </w:r>
      <w:r w:rsidRPr="00BB10CC">
        <w:rPr>
          <w:rFonts w:asciiTheme="minorHAnsi" w:hAnsiTheme="minorHAnsi" w:cstheme="minorHAnsi"/>
          <w:i/>
          <w:iCs/>
          <w:color w:val="00B0F0"/>
          <w:sz w:val="21"/>
          <w:szCs w:val="21"/>
          <w:lang w:val="en-US"/>
        </w:rPr>
        <w:br/>
      </w:r>
      <w:r w:rsidRPr="00D14039">
        <w:br/>
      </w:r>
    </w:p>
    <w:p w14:paraId="1E96C583" w14:textId="77777777" w:rsidR="00D14039" w:rsidRPr="00D14039" w:rsidRDefault="00D14039" w:rsidP="00D14039">
      <w:pPr>
        <w:jc w:val="left"/>
      </w:pPr>
    </w:p>
    <w:p w14:paraId="1923E6D1" w14:textId="77777777" w:rsidR="00D14039" w:rsidRPr="00D14039" w:rsidRDefault="00D14039" w:rsidP="00D14039">
      <w:pPr>
        <w:jc w:val="left"/>
      </w:pPr>
      <w:r w:rsidRPr="00D14039">
        <w:t>Bottom 20 results:</w:t>
      </w:r>
    </w:p>
    <w:p w14:paraId="115AAA8F" w14:textId="77777777" w:rsidR="00D14039" w:rsidRPr="00D14039" w:rsidRDefault="00D14039" w:rsidP="00D14039">
      <w:pPr>
        <w:jc w:val="left"/>
      </w:pPr>
      <w:r w:rsidRPr="00BB10CC">
        <w:rPr>
          <w:rFonts w:asciiTheme="minorHAnsi" w:hAnsiTheme="minorHAnsi" w:cstheme="minorHAnsi"/>
          <w:i/>
          <w:iCs/>
          <w:color w:val="00B0F0"/>
          <w:sz w:val="21"/>
          <w:szCs w:val="21"/>
          <w:lang w:val="en-US"/>
        </w:rPr>
        <w:t>aid="a9e3b67c7883497f6d18fdd1517b177d" event_simpleName=SuspiciousDnsRequest earliest=-24h latest=now  | stats values(ComputerName) count by DomainName | tail 20</w:t>
      </w:r>
      <w:r w:rsidRPr="00D14039">
        <w:br/>
      </w:r>
      <w:r w:rsidRPr="00D14039">
        <w:br/>
        <w:t>It should also be noted that the Events Search and Splunk handle special character escaping differently. For example, if you wanted to enter the path \system32\config\, you would traditionally write it and escape the backslashes like so:</w:t>
      </w:r>
      <w:r w:rsidRPr="00D14039">
        <w:br/>
      </w:r>
      <w:r w:rsidRPr="00D14039">
        <w:lastRenderedPageBreak/>
        <w:br/>
      </w:r>
      <w:hyperlink r:id="rId65" w:history="1">
        <w:r w:rsidRPr="00BB10CC">
          <w:rPr>
            <w:rFonts w:asciiTheme="minorHAnsi" w:hAnsiTheme="minorHAnsi" w:cstheme="minorHAnsi"/>
            <w:i/>
            <w:iCs/>
            <w:color w:val="00B0F0"/>
            <w:sz w:val="21"/>
            <w:szCs w:val="21"/>
            <w:lang w:val="en-US"/>
          </w:rPr>
          <w:t>\\system32\\config\\</w:t>
        </w:r>
      </w:hyperlink>
      <w:r w:rsidRPr="00D14039">
        <w:br/>
      </w:r>
      <w:r w:rsidRPr="00D14039">
        <w:br/>
        <w:t>However, in the Events Search, this should be written as:</w:t>
      </w:r>
      <w:r w:rsidRPr="00D14039">
        <w:br/>
      </w:r>
      <w:r w:rsidRPr="00D14039">
        <w:br/>
      </w:r>
      <w:hyperlink r:id="rId66" w:history="1">
        <w:r w:rsidRPr="00BB10CC">
          <w:rPr>
            <w:rFonts w:asciiTheme="minorHAnsi" w:hAnsiTheme="minorHAnsi" w:cstheme="minorHAnsi"/>
            <w:color w:val="00B0F0"/>
            <w:sz w:val="21"/>
            <w:szCs w:val="21"/>
            <w:lang w:val="en-US"/>
          </w:rPr>
          <w:t>\\\\system32\\\\config\\\\</w:t>
        </w:r>
      </w:hyperlink>
      <w:r w:rsidRPr="00D14039">
        <w:br/>
      </w:r>
      <w:r w:rsidRPr="00D14039">
        <w:br/>
        <w:t>This is particularly important when your search includes regex syntax.</w:t>
      </w:r>
    </w:p>
    <w:p w14:paraId="5E4DE020" w14:textId="77777777" w:rsidR="00D14039" w:rsidRPr="00D14039" w:rsidRDefault="00D14039" w:rsidP="00D14039">
      <w:pPr>
        <w:jc w:val="left"/>
      </w:pPr>
      <w:r w:rsidRPr="00D14039">
        <w:t>By adding a timeframe, applying limits and filters, and escaping our searches properly, we can easily reduce the results list of our Splunk query to a useful, manageable amount of information. This decreases the time and complexity of hunting adversaries in your environment.</w:t>
      </w:r>
    </w:p>
    <w:p w14:paraId="6C9C23F5" w14:textId="77777777" w:rsidR="004B1ACA" w:rsidRDefault="004B1ACA" w:rsidP="00D14039">
      <w:pPr>
        <w:jc w:val="left"/>
      </w:pPr>
    </w:p>
    <w:p w14:paraId="3D1C6344" w14:textId="77777777" w:rsidR="004B1ACA" w:rsidRDefault="00D14039" w:rsidP="004B1ACA">
      <w:pPr>
        <w:pStyle w:val="MainHeading"/>
      </w:pPr>
      <w:bookmarkStart w:id="55" w:name="_Toc204080525"/>
      <w:r w:rsidRPr="00D14039">
        <w:t>Filter out benign data</w:t>
      </w:r>
      <w:bookmarkEnd w:id="55"/>
    </w:p>
    <w:p w14:paraId="05190BE3" w14:textId="3C517EB7" w:rsidR="00D14039" w:rsidRPr="004B1ACA" w:rsidRDefault="00D14039" w:rsidP="00D14039">
      <w:pPr>
        <w:jc w:val="left"/>
        <w:rPr>
          <w:b/>
          <w:bCs/>
          <w:sz w:val="20"/>
          <w:szCs w:val="20"/>
        </w:rPr>
      </w:pPr>
      <w:r w:rsidRPr="00D14039">
        <w:t xml:space="preserve">Hunting with Falcon is all about obtaining meaningful data. Thus, for every query you run, you will most likely want to filter out data that you know is unnecessary. Unnecessary data could be data that is irrelevant to what you are searching </w:t>
      </w:r>
      <w:r w:rsidR="00E05318" w:rsidRPr="00D14039">
        <w:t>for,</w:t>
      </w:r>
      <w:r w:rsidRPr="00D14039">
        <w:t xml:space="preserve"> or it could simply be data that you know is benign.</w:t>
      </w:r>
    </w:p>
    <w:p w14:paraId="2CE9B153" w14:textId="77777777" w:rsidR="00BB10CC" w:rsidRDefault="00D14039" w:rsidP="00D14039">
      <w:pPr>
        <w:jc w:val="left"/>
        <w:rPr>
          <w:rFonts w:asciiTheme="minorHAnsi" w:hAnsiTheme="minorHAnsi" w:cstheme="minorHAnsi"/>
          <w:i/>
          <w:iCs/>
          <w:color w:val="00B0F0"/>
          <w:sz w:val="21"/>
          <w:szCs w:val="21"/>
          <w:lang w:val="en-US"/>
        </w:rPr>
      </w:pPr>
      <w:r w:rsidRPr="00D14039">
        <w:t>For example, let’s say you are hunting suspicious registry changes.</w:t>
      </w:r>
      <w:r w:rsidRPr="00D14039">
        <w:br/>
      </w:r>
      <w:r w:rsidRPr="00D14039">
        <w:br/>
      </w:r>
    </w:p>
    <w:p w14:paraId="1C4476ED" w14:textId="77F2FC0F" w:rsidR="004B1ACA" w:rsidRDefault="00D14039" w:rsidP="00D14039">
      <w:pPr>
        <w:jc w:val="left"/>
        <w:rPr>
          <w:rFonts w:asciiTheme="minorHAnsi" w:hAnsiTheme="minorHAnsi" w:cstheme="minorHAnsi"/>
          <w:i/>
          <w:iCs/>
          <w:color w:val="00B0F0"/>
          <w:sz w:val="21"/>
          <w:szCs w:val="21"/>
          <w:lang w:val="en-US"/>
        </w:rPr>
      </w:pPr>
      <w:r w:rsidRPr="00BB10CC">
        <w:rPr>
          <w:rFonts w:asciiTheme="minorHAnsi" w:hAnsiTheme="minorHAnsi" w:cstheme="minorHAnsi"/>
          <w:i/>
          <w:iCs/>
          <w:color w:val="00B0F0"/>
          <w:sz w:val="21"/>
          <w:szCs w:val="21"/>
          <w:lang w:val="en-US"/>
        </w:rPr>
        <w:t>aid=my-aid event_simpleName=ASEP* | table timestamp ComputerName RegObjectName | sort - by timestamp</w:t>
      </w:r>
      <w:r w:rsidRPr="00BB10CC">
        <w:rPr>
          <w:rFonts w:asciiTheme="minorHAnsi" w:hAnsiTheme="minorHAnsi" w:cstheme="minorHAnsi"/>
          <w:i/>
          <w:iCs/>
          <w:color w:val="00B0F0"/>
          <w:sz w:val="21"/>
          <w:szCs w:val="21"/>
          <w:lang w:val="en-US"/>
        </w:rPr>
        <w:br/>
      </w:r>
      <w:r w:rsidRPr="00D14039">
        <w:br/>
        <w:t xml:space="preserve">We can make this more meaningful by filtering out a registry object that we know to be benign using the "does not equal" syntax ("!="). This reduces the </w:t>
      </w:r>
      <w:r w:rsidR="00E05318" w:rsidRPr="00D14039">
        <w:t>number</w:t>
      </w:r>
      <w:r w:rsidRPr="00D14039">
        <w:t xml:space="preserve"> of results we get and speeds up the time it takes to run the query.</w:t>
      </w:r>
      <w:r w:rsidRPr="00D14039">
        <w:br/>
      </w:r>
      <w:r w:rsidRPr="00D14039">
        <w:br/>
      </w:r>
      <w:r w:rsidRPr="00BB10CC">
        <w:rPr>
          <w:rFonts w:asciiTheme="minorHAnsi" w:hAnsiTheme="minorHAnsi" w:cstheme="minorHAnsi"/>
          <w:i/>
          <w:iCs/>
          <w:color w:val="00B0F0"/>
          <w:sz w:val="21"/>
          <w:szCs w:val="21"/>
          <w:lang w:val="en-US"/>
        </w:rPr>
        <w:t>aid=my-aid event_simpleName=ASEP* RegObjectName!="Value" | table timestamp ComputerName RegObjectName | sort - by timestamp</w:t>
      </w:r>
    </w:p>
    <w:p w14:paraId="0993174D" w14:textId="77777777" w:rsidR="004B1ACA" w:rsidRDefault="004B1ACA" w:rsidP="00D14039">
      <w:pPr>
        <w:jc w:val="left"/>
        <w:rPr>
          <w:rFonts w:asciiTheme="minorHAnsi" w:hAnsiTheme="minorHAnsi" w:cstheme="minorHAnsi"/>
          <w:i/>
          <w:iCs/>
          <w:color w:val="00B0F0"/>
          <w:sz w:val="21"/>
          <w:szCs w:val="21"/>
          <w:lang w:val="en-US"/>
        </w:rPr>
      </w:pPr>
    </w:p>
    <w:p w14:paraId="6AF19719" w14:textId="77777777" w:rsidR="004B1ACA" w:rsidRDefault="00D14039" w:rsidP="004B1ACA">
      <w:pPr>
        <w:pStyle w:val="MainHeading"/>
      </w:pPr>
      <w:bookmarkStart w:id="56" w:name="_Toc204080526"/>
      <w:r w:rsidRPr="00D14039">
        <w:t>Use the built-in workflows</w:t>
      </w:r>
      <w:bookmarkEnd w:id="56"/>
      <w:r w:rsidRPr="00D14039">
        <w:br/>
      </w:r>
    </w:p>
    <w:p w14:paraId="513E87C7" w14:textId="77777777" w:rsidR="00D14039" w:rsidRPr="00D14039" w:rsidRDefault="00D14039" w:rsidP="00D14039">
      <w:pPr>
        <w:jc w:val="left"/>
      </w:pPr>
      <w:r w:rsidRPr="00D14039">
        <w:t>The Events Search page has built-in workflows that enable you to quickly and easily run pre-made queries on your search results with the click of a button. This allows you to run powerful queries without writing a single line of Splunk syntax.</w:t>
      </w:r>
    </w:p>
    <w:p w14:paraId="66EBB422" w14:textId="77777777" w:rsidR="00D14039" w:rsidRPr="00D14039" w:rsidRDefault="00D14039" w:rsidP="00D14039">
      <w:pPr>
        <w:jc w:val="left"/>
      </w:pPr>
      <w:r w:rsidRPr="00D14039">
        <w:t xml:space="preserve">To see how this works, we’ll run the following example query. This query returns a list of all versions of Microsoft Word that are running on my hosts (removing duplicate entries by </w:t>
      </w:r>
      <w:r w:rsidRPr="00BB10CC">
        <w:rPr>
          <w:rFonts w:asciiTheme="minorHAnsi" w:hAnsiTheme="minorHAnsi" w:cstheme="minorHAnsi"/>
          <w:i/>
          <w:iCs/>
          <w:color w:val="00B0F0"/>
          <w:sz w:val="21"/>
          <w:szCs w:val="21"/>
          <w:lang w:val="en-US"/>
        </w:rPr>
        <w:t>ImageFileName</w:t>
      </w:r>
      <w:r w:rsidRPr="00D14039">
        <w:t xml:space="preserve"> and </w:t>
      </w:r>
      <w:r w:rsidRPr="00BB10CC">
        <w:rPr>
          <w:rFonts w:asciiTheme="minorHAnsi" w:hAnsiTheme="minorHAnsi" w:cstheme="minorHAnsi"/>
          <w:i/>
          <w:iCs/>
          <w:color w:val="00B0F0"/>
          <w:sz w:val="21"/>
          <w:szCs w:val="21"/>
          <w:lang w:val="en-US"/>
        </w:rPr>
        <w:t>ComputerName</w:t>
      </w:r>
      <w:r w:rsidRPr="00D14039">
        <w:t>).</w:t>
      </w:r>
      <w:r w:rsidRPr="00D14039">
        <w:br/>
      </w:r>
      <w:r w:rsidRPr="00D14039">
        <w:br/>
      </w:r>
      <w:r w:rsidRPr="00BB10CC">
        <w:rPr>
          <w:rFonts w:asciiTheme="minorHAnsi" w:hAnsiTheme="minorHAnsi" w:cstheme="minorHAnsi"/>
          <w:i/>
          <w:iCs/>
          <w:color w:val="00B0F0"/>
          <w:sz w:val="21"/>
          <w:szCs w:val="21"/>
          <w:lang w:val="en-US"/>
        </w:rPr>
        <w:t>(event_simpleName=ProcessRollup* OR event_simpleName=ImageHash) FileName=WinWord.exe | dedup ImageFileName ComputerName</w:t>
      </w:r>
    </w:p>
    <w:p w14:paraId="7B6A6A31" w14:textId="77777777" w:rsidR="00D14039" w:rsidRPr="00D14039" w:rsidRDefault="00D14039" w:rsidP="00D14039">
      <w:pPr>
        <w:jc w:val="left"/>
      </w:pPr>
      <w:r w:rsidRPr="00D14039">
        <w:br/>
        <w:t>This query gives us the following results.</w:t>
      </w:r>
      <w:r w:rsidRPr="00D14039">
        <w:br/>
      </w:r>
      <w:r w:rsidRPr="00D14039">
        <w:br/>
      </w:r>
      <w:r>
        <w:rPr>
          <w:noProof/>
        </w:rPr>
        <w:lastRenderedPageBreak/>
        <w:drawing>
          <wp:inline distT="0" distB="0" distL="0" distR="0" wp14:anchorId="60040966" wp14:editId="15E971CA">
            <wp:extent cx="5731510" cy="2804160"/>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7"/>
                    <a:stretch>
                      <a:fillRect/>
                    </a:stretch>
                  </pic:blipFill>
                  <pic:spPr>
                    <a:xfrm>
                      <a:off x="0" y="0"/>
                      <a:ext cx="5731510" cy="2804160"/>
                    </a:xfrm>
                    <a:prstGeom prst="rect">
                      <a:avLst/>
                    </a:prstGeom>
                  </pic:spPr>
                </pic:pic>
              </a:graphicData>
            </a:graphic>
          </wp:inline>
        </w:drawing>
      </w:r>
      <w:r w:rsidRPr="00D14039">
        <w:br/>
      </w:r>
      <w:r w:rsidRPr="00D14039">
        <w:br/>
        <w:t>In the screenshot above, we see the raw JSON from a ProcessRollup2 event in our search results.</w:t>
      </w:r>
    </w:p>
    <w:p w14:paraId="3C78E4F1" w14:textId="4559DFF8" w:rsidR="00D14039" w:rsidRPr="00D14039" w:rsidRDefault="00D14039" w:rsidP="00D14039">
      <w:pPr>
        <w:jc w:val="left"/>
      </w:pPr>
      <w:r w:rsidRPr="00D14039">
        <w:t xml:space="preserve">Let’s say we now want to see the event associated with the process that spawned this event (the "parent process"). We could write a </w:t>
      </w:r>
      <w:r w:rsidR="00BB10CC" w:rsidRPr="00D14039">
        <w:t>brand-new</w:t>
      </w:r>
      <w:r w:rsidRPr="00D14039">
        <w:t xml:space="preserve"> query. </w:t>
      </w:r>
      <w:r w:rsidR="00E05318" w:rsidRPr="00D14039">
        <w:t>Or</w:t>
      </w:r>
      <w:r w:rsidRPr="00D14039">
        <w:t xml:space="preserve"> we could use the built-in workflows. Simply click Event Actions below the raw JSON to access the workflow menu for the event:</w:t>
      </w:r>
      <w:r w:rsidRPr="00D14039">
        <w:br/>
      </w:r>
      <w:r w:rsidRPr="00D14039">
        <w:br/>
      </w:r>
      <w:r>
        <w:rPr>
          <w:noProof/>
        </w:rPr>
        <w:drawing>
          <wp:inline distT="0" distB="0" distL="0" distR="0" wp14:anchorId="37BEFCCB" wp14:editId="34F4CA3E">
            <wp:extent cx="5731510" cy="2793365"/>
            <wp:effectExtent l="0" t="0" r="2540" b="6985"/>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68"/>
                    <a:stretch>
                      <a:fillRect/>
                    </a:stretch>
                  </pic:blipFill>
                  <pic:spPr>
                    <a:xfrm>
                      <a:off x="0" y="0"/>
                      <a:ext cx="5731510" cy="2793365"/>
                    </a:xfrm>
                    <a:prstGeom prst="rect">
                      <a:avLst/>
                    </a:prstGeom>
                  </pic:spPr>
                </pic:pic>
              </a:graphicData>
            </a:graphic>
          </wp:inline>
        </w:drawing>
      </w:r>
      <w:r w:rsidRPr="00D14039">
        <w:br/>
      </w:r>
      <w:r w:rsidRPr="00D14039">
        <w:br/>
        <w:t>Note the number of workflows that are built in. This list will vary depending on the event.</w:t>
      </w:r>
      <w:r w:rsidRPr="00D14039">
        <w:br/>
      </w:r>
      <w:r w:rsidRPr="00D14039">
        <w:br/>
      </w:r>
    </w:p>
    <w:p w14:paraId="04F3D73B" w14:textId="77777777" w:rsidR="00F14088" w:rsidRDefault="00D14039" w:rsidP="00F14088">
      <w:pPr>
        <w:pStyle w:val="Heading2"/>
      </w:pPr>
      <w:bookmarkStart w:id="57" w:name="_Toc204080527"/>
      <w:r w:rsidRPr="00D14039">
        <w:t>Hunting queries</w:t>
      </w:r>
      <w:bookmarkEnd w:id="57"/>
    </w:p>
    <w:p w14:paraId="1994B892" w14:textId="77777777" w:rsidR="00D14039" w:rsidRDefault="00D14039" w:rsidP="00F14088">
      <w:r w:rsidRPr="00D14039">
        <w:br/>
        <w:t xml:space="preserve">Please visit below link to get predefined hunting queries. You can hunt start from suspicious process, </w:t>
      </w:r>
      <w:r w:rsidRPr="00D14039">
        <w:br/>
        <w:t>Phishing attacks to finding anomaly, behaviour and exploits.</w:t>
      </w:r>
      <w:r w:rsidRPr="00D14039">
        <w:br/>
      </w:r>
      <w:r w:rsidRPr="00D14039">
        <w:br/>
        <w:t xml:space="preserve">Hunting queries </w:t>
      </w:r>
      <w:hyperlink r:id="rId69" w:history="1">
        <w:r w:rsidRPr="00D14039">
          <w:t>link</w:t>
        </w:r>
      </w:hyperlink>
      <w:r w:rsidRPr="00D14039">
        <w:t>.</w:t>
      </w:r>
    </w:p>
    <w:p w14:paraId="79796D1C" w14:textId="77777777" w:rsidR="00D14039" w:rsidRDefault="00D14039" w:rsidP="00D14039">
      <w:pPr>
        <w:jc w:val="left"/>
      </w:pPr>
    </w:p>
    <w:p w14:paraId="425BD497" w14:textId="77777777" w:rsidR="003326BB" w:rsidRDefault="00293D74" w:rsidP="003326BB">
      <w:pPr>
        <w:pStyle w:val="Heading1"/>
      </w:pPr>
      <w:bookmarkStart w:id="58" w:name="_Toc204080528"/>
      <w:r>
        <w:lastRenderedPageBreak/>
        <w:t>Detection and prevention policy</w:t>
      </w:r>
      <w:bookmarkEnd w:id="58"/>
    </w:p>
    <w:p w14:paraId="57F783A3" w14:textId="77777777" w:rsidR="00F14088" w:rsidRDefault="00293D74" w:rsidP="000E156E">
      <w:pPr>
        <w:jc w:val="left"/>
      </w:pPr>
      <w:r w:rsidRPr="000E156E">
        <w:t>Use Prevention Policies to manage the activity that will trigger detections and preventions on your hosts, which you'll monitor in the Activity app. Policies are assigned to hosts within Host Groups. The available prevention settings vary by platform.</w:t>
      </w:r>
      <w:r w:rsidRPr="000E156E">
        <w:br/>
      </w:r>
    </w:p>
    <w:p w14:paraId="4D81FBCD" w14:textId="77777777" w:rsidR="00F14088" w:rsidRDefault="00293D74" w:rsidP="00F14088">
      <w:pPr>
        <w:pStyle w:val="MainHeading"/>
      </w:pPr>
      <w:bookmarkStart w:id="59" w:name="_Toc204080529"/>
      <w:r w:rsidRPr="000E156E">
        <w:t>Creating a prevention policy</w:t>
      </w:r>
      <w:bookmarkEnd w:id="59"/>
    </w:p>
    <w:p w14:paraId="0EA5BD6B" w14:textId="77777777" w:rsidR="00293D74" w:rsidRPr="00F14088" w:rsidRDefault="00293D74" w:rsidP="000E156E">
      <w:pPr>
        <w:jc w:val="left"/>
        <w:rPr>
          <w:b/>
          <w:bCs/>
          <w:sz w:val="20"/>
          <w:szCs w:val="20"/>
        </w:rPr>
      </w:pPr>
      <w:r w:rsidRPr="000E156E">
        <w:t>You can have a total of 100 custom policies.</w:t>
      </w:r>
    </w:p>
    <w:p w14:paraId="07607277" w14:textId="77777777" w:rsidR="00293D74" w:rsidRPr="000E156E" w:rsidRDefault="00293D74" w:rsidP="00E11A6B">
      <w:pPr>
        <w:pStyle w:val="ListParagraph"/>
        <w:numPr>
          <w:ilvl w:val="0"/>
          <w:numId w:val="19"/>
        </w:numPr>
        <w:jc w:val="left"/>
      </w:pPr>
      <w:r w:rsidRPr="000E156E">
        <w:t>Go to Configuration &gt; Prevention Policies.</w:t>
      </w:r>
    </w:p>
    <w:p w14:paraId="1A13E260" w14:textId="77777777" w:rsidR="00293D74" w:rsidRPr="000E156E" w:rsidRDefault="00293D74" w:rsidP="00E11A6B">
      <w:pPr>
        <w:pStyle w:val="ListParagraph"/>
        <w:numPr>
          <w:ilvl w:val="0"/>
          <w:numId w:val="19"/>
        </w:numPr>
        <w:jc w:val="left"/>
      </w:pPr>
      <w:r w:rsidRPr="000E156E">
        <w:t>Click Create new policy.</w:t>
      </w:r>
    </w:p>
    <w:p w14:paraId="07E0379F" w14:textId="77777777" w:rsidR="00293D74" w:rsidRPr="000E156E" w:rsidRDefault="00293D74" w:rsidP="00E11A6B">
      <w:pPr>
        <w:pStyle w:val="ListParagraph"/>
        <w:numPr>
          <w:ilvl w:val="0"/>
          <w:numId w:val="19"/>
        </w:numPr>
        <w:jc w:val="left"/>
      </w:pPr>
      <w:r w:rsidRPr="000E156E">
        <w:t>Enter a platform, policy name, and description. Accepted characters: a-z, A-Z, 0-9, -, _, :, ;, ., !, and spaces</w:t>
      </w:r>
    </w:p>
    <w:p w14:paraId="3FC291D3" w14:textId="77777777" w:rsidR="00293D74" w:rsidRPr="000E156E" w:rsidRDefault="00293D74" w:rsidP="00E11A6B">
      <w:pPr>
        <w:pStyle w:val="ListParagraph"/>
        <w:numPr>
          <w:ilvl w:val="0"/>
          <w:numId w:val="19"/>
        </w:numPr>
        <w:jc w:val="left"/>
      </w:pPr>
      <w:r w:rsidRPr="000E156E">
        <w:t>Click Create Policy.</w:t>
      </w:r>
    </w:p>
    <w:p w14:paraId="266114EF" w14:textId="77777777" w:rsidR="00293D74" w:rsidRPr="000E156E" w:rsidRDefault="00293D74" w:rsidP="00E11A6B">
      <w:pPr>
        <w:pStyle w:val="ListParagraph"/>
        <w:numPr>
          <w:ilvl w:val="0"/>
          <w:numId w:val="19"/>
        </w:numPr>
        <w:jc w:val="left"/>
      </w:pPr>
      <w:r w:rsidRPr="000E156E">
        <w:t>Enable or disable individual prevention settings on the Settings tab.</w:t>
      </w:r>
    </w:p>
    <w:p w14:paraId="756CE106" w14:textId="77777777" w:rsidR="00293D74" w:rsidRPr="000E156E" w:rsidRDefault="00293D74" w:rsidP="00E11A6B">
      <w:pPr>
        <w:pStyle w:val="ListParagraph"/>
        <w:numPr>
          <w:ilvl w:val="1"/>
          <w:numId w:val="19"/>
        </w:numPr>
        <w:jc w:val="left"/>
      </w:pPr>
      <w:r w:rsidRPr="000E156E">
        <w:t>Click a row of policy settings to manage individual preventions within that category.</w:t>
      </w:r>
    </w:p>
    <w:p w14:paraId="6D0198F7" w14:textId="77777777" w:rsidR="00293D74" w:rsidRPr="000E156E" w:rsidRDefault="00293D74" w:rsidP="00E11A6B">
      <w:pPr>
        <w:pStyle w:val="ListParagraph"/>
        <w:numPr>
          <w:ilvl w:val="1"/>
          <w:numId w:val="19"/>
        </w:numPr>
        <w:jc w:val="left"/>
      </w:pPr>
      <w:r w:rsidRPr="000E156E">
        <w:t>Click Enable All to enable all preventions in that category</w:t>
      </w:r>
    </w:p>
    <w:p w14:paraId="71562A3F" w14:textId="77777777" w:rsidR="00293D74" w:rsidRPr="000E156E" w:rsidRDefault="00293D74" w:rsidP="00E11A6B">
      <w:pPr>
        <w:pStyle w:val="ListParagraph"/>
        <w:numPr>
          <w:ilvl w:val="0"/>
          <w:numId w:val="19"/>
        </w:numPr>
        <w:jc w:val="left"/>
      </w:pPr>
      <w:r w:rsidRPr="000E156E">
        <w:t>To save your prevention settings, click Save, then click Confirm</w:t>
      </w:r>
    </w:p>
    <w:p w14:paraId="119FB018" w14:textId="77777777" w:rsidR="000E156E" w:rsidRPr="00D90011" w:rsidRDefault="00293D74" w:rsidP="000E156E">
      <w:pPr>
        <w:pStyle w:val="ListParagraph"/>
        <w:numPr>
          <w:ilvl w:val="0"/>
          <w:numId w:val="19"/>
        </w:numPr>
        <w:jc w:val="left"/>
      </w:pPr>
      <w:r w:rsidRPr="000E156E">
        <w:t>To enable the policy, click Enable. Click Enable Policy to confirm.</w:t>
      </w:r>
      <w:r w:rsidRPr="000E156E">
        <w:br/>
      </w:r>
    </w:p>
    <w:p w14:paraId="36335047" w14:textId="77777777" w:rsidR="00293D74" w:rsidRDefault="00293D74" w:rsidP="00D90011">
      <w:pPr>
        <w:pStyle w:val="Heading2"/>
      </w:pPr>
      <w:bookmarkStart w:id="60" w:name="_Toc204080530"/>
      <w:r w:rsidRPr="000E156E">
        <w:t>Assigning a prevention policy to a host group</w:t>
      </w:r>
      <w:bookmarkEnd w:id="60"/>
    </w:p>
    <w:p w14:paraId="699B792D" w14:textId="77777777" w:rsidR="00293D74" w:rsidRPr="000E156E" w:rsidRDefault="00293D74" w:rsidP="00E11A6B">
      <w:pPr>
        <w:pStyle w:val="ListParagraph"/>
        <w:numPr>
          <w:ilvl w:val="0"/>
          <w:numId w:val="19"/>
        </w:numPr>
        <w:jc w:val="left"/>
      </w:pPr>
      <w:r w:rsidRPr="000E156E">
        <w:t>Go to Configuration &gt; Prevention Policies.</w:t>
      </w:r>
    </w:p>
    <w:p w14:paraId="0C8494D5" w14:textId="77777777" w:rsidR="00293D74" w:rsidRPr="000E156E" w:rsidRDefault="00293D74" w:rsidP="00E11A6B">
      <w:pPr>
        <w:pStyle w:val="ListParagraph"/>
        <w:numPr>
          <w:ilvl w:val="0"/>
          <w:numId w:val="19"/>
        </w:numPr>
        <w:jc w:val="left"/>
      </w:pPr>
      <w:r w:rsidRPr="000E156E">
        <w:t>Find the policy you want to assign to a host group and click Edit Policy  on the far right.</w:t>
      </w:r>
    </w:p>
    <w:p w14:paraId="554E6EEB" w14:textId="77777777" w:rsidR="00293D74" w:rsidRPr="000E156E" w:rsidRDefault="00293D74" w:rsidP="00E11A6B">
      <w:pPr>
        <w:pStyle w:val="ListParagraph"/>
        <w:numPr>
          <w:ilvl w:val="0"/>
          <w:numId w:val="19"/>
        </w:numPr>
        <w:jc w:val="left"/>
      </w:pPr>
      <w:r w:rsidRPr="000E156E">
        <w:t>Go to the Assigned Host Groups tab.</w:t>
      </w:r>
    </w:p>
    <w:p w14:paraId="3D020869" w14:textId="77777777" w:rsidR="00293D74" w:rsidRPr="000E156E" w:rsidRDefault="00293D74" w:rsidP="00E11A6B">
      <w:pPr>
        <w:pStyle w:val="ListParagraph"/>
        <w:numPr>
          <w:ilvl w:val="0"/>
          <w:numId w:val="19"/>
        </w:numPr>
        <w:jc w:val="left"/>
      </w:pPr>
      <w:r w:rsidRPr="000E156E">
        <w:t>Click Add groups to policy in the upper right.</w:t>
      </w:r>
    </w:p>
    <w:p w14:paraId="12097239" w14:textId="77777777" w:rsidR="00293D74" w:rsidRPr="000E156E" w:rsidRDefault="00293D74" w:rsidP="00E11A6B">
      <w:pPr>
        <w:pStyle w:val="ListParagraph"/>
        <w:numPr>
          <w:ilvl w:val="0"/>
          <w:numId w:val="19"/>
        </w:numPr>
        <w:jc w:val="left"/>
      </w:pPr>
      <w:r w:rsidRPr="000E156E">
        <w:t>Select one or more groups</w:t>
      </w:r>
    </w:p>
    <w:p w14:paraId="0F6FB287" w14:textId="77777777" w:rsidR="00293D74" w:rsidRPr="000E156E" w:rsidRDefault="00293D74" w:rsidP="00E11A6B">
      <w:pPr>
        <w:pStyle w:val="ListParagraph"/>
        <w:numPr>
          <w:ilvl w:val="0"/>
          <w:numId w:val="19"/>
        </w:numPr>
        <w:jc w:val="left"/>
      </w:pPr>
      <w:r w:rsidRPr="000E156E">
        <w:t>Click Add Groups to Policy.</w:t>
      </w:r>
    </w:p>
    <w:p w14:paraId="4B2092E6" w14:textId="77777777" w:rsidR="00293D74" w:rsidRPr="000E156E" w:rsidRDefault="00293D74" w:rsidP="000E156E">
      <w:pPr>
        <w:jc w:val="left"/>
      </w:pPr>
      <w:r w:rsidRPr="000E156E">
        <w:t>After you assign a host group to a policy, that host group will no longer appear in the list of available groups.</w:t>
      </w:r>
    </w:p>
    <w:p w14:paraId="3BB061B0" w14:textId="77777777" w:rsidR="00293D74" w:rsidRDefault="00293D74" w:rsidP="00D90011">
      <w:pPr>
        <w:pStyle w:val="Heading2"/>
      </w:pPr>
      <w:bookmarkStart w:id="61" w:name="_Toc204080531"/>
      <w:r w:rsidRPr="000E156E">
        <w:t>Disabling a prevention policy</w:t>
      </w:r>
      <w:bookmarkEnd w:id="61"/>
    </w:p>
    <w:p w14:paraId="78A0787F" w14:textId="77777777" w:rsidR="00293D74" w:rsidRPr="000E156E" w:rsidRDefault="00293D74" w:rsidP="000E156E">
      <w:pPr>
        <w:jc w:val="left"/>
      </w:pPr>
      <w:r w:rsidRPr="000E156E">
        <w:t>You can temporarily suspend a policy by disabling it. When you disable a policy, the policy stops affecting online hosts. When any offline hosts come back online, the cloud disables the policy on those hosts.</w:t>
      </w:r>
    </w:p>
    <w:p w14:paraId="3F3B9EFE" w14:textId="77777777" w:rsidR="00293D74" w:rsidRPr="000E156E" w:rsidRDefault="00293D74" w:rsidP="00E11A6B">
      <w:pPr>
        <w:pStyle w:val="ListParagraph"/>
        <w:numPr>
          <w:ilvl w:val="0"/>
          <w:numId w:val="20"/>
        </w:numPr>
        <w:jc w:val="left"/>
      </w:pPr>
      <w:r w:rsidRPr="000E156E">
        <w:t>Go to Configuration &gt; Prevention Policies.</w:t>
      </w:r>
    </w:p>
    <w:p w14:paraId="6D4F3DAD" w14:textId="77777777" w:rsidR="00293D74" w:rsidRPr="000E156E" w:rsidRDefault="00293D74" w:rsidP="00E11A6B">
      <w:pPr>
        <w:pStyle w:val="ListParagraph"/>
        <w:numPr>
          <w:ilvl w:val="0"/>
          <w:numId w:val="20"/>
        </w:numPr>
        <w:jc w:val="left"/>
      </w:pPr>
      <w:r w:rsidRPr="000E156E">
        <w:t>Near the policy you want to disable, click Edit Policy.</w:t>
      </w:r>
    </w:p>
    <w:p w14:paraId="13FE1A06" w14:textId="77777777" w:rsidR="00293D74" w:rsidRPr="000E156E" w:rsidRDefault="00293D74" w:rsidP="00E11A6B">
      <w:pPr>
        <w:pStyle w:val="ListParagraph"/>
        <w:numPr>
          <w:ilvl w:val="0"/>
          <w:numId w:val="20"/>
        </w:numPr>
        <w:jc w:val="left"/>
      </w:pPr>
      <w:r w:rsidRPr="000E156E">
        <w:t>On the Settings tab, click Disable.</w:t>
      </w:r>
    </w:p>
    <w:p w14:paraId="16391B8B" w14:textId="77777777" w:rsidR="00293D74" w:rsidRPr="000E156E" w:rsidRDefault="00293D74" w:rsidP="00E11A6B">
      <w:pPr>
        <w:pStyle w:val="ListParagraph"/>
        <w:numPr>
          <w:ilvl w:val="0"/>
          <w:numId w:val="20"/>
        </w:numPr>
        <w:jc w:val="left"/>
      </w:pPr>
      <w:r w:rsidRPr="000E156E">
        <w:t>On the Settings tab, click Disable.</w:t>
      </w:r>
      <w:r w:rsidRPr="000E156E">
        <w:br/>
      </w:r>
    </w:p>
    <w:p w14:paraId="27E2624A" w14:textId="77777777" w:rsidR="00D97727" w:rsidRDefault="00293D74" w:rsidP="00D97727">
      <w:pPr>
        <w:pStyle w:val="Heading2"/>
      </w:pPr>
      <w:bookmarkStart w:id="62" w:name="_Toc204080532"/>
      <w:r w:rsidRPr="000E156E">
        <w:t>Deleting a prevention policy</w:t>
      </w:r>
      <w:bookmarkEnd w:id="62"/>
    </w:p>
    <w:p w14:paraId="32E16C9A" w14:textId="77777777" w:rsidR="00293D74" w:rsidRPr="000E156E" w:rsidRDefault="00293D74" w:rsidP="00D97727">
      <w:r w:rsidRPr="000E156E">
        <w:t>You can permanently remove a policy by deleting it. You must disable the policy before you can delete it.</w:t>
      </w:r>
    </w:p>
    <w:p w14:paraId="0D1020DF" w14:textId="77777777" w:rsidR="00293D74" w:rsidRPr="000E156E" w:rsidRDefault="00293D74" w:rsidP="00E11A6B">
      <w:pPr>
        <w:pStyle w:val="ListParagraph"/>
        <w:numPr>
          <w:ilvl w:val="0"/>
          <w:numId w:val="20"/>
        </w:numPr>
        <w:jc w:val="left"/>
      </w:pPr>
      <w:r w:rsidRPr="000E156E">
        <w:t>On the Settings tab, click Disable.</w:t>
      </w:r>
    </w:p>
    <w:p w14:paraId="3EC9C515" w14:textId="77777777" w:rsidR="00293D74" w:rsidRPr="000E156E" w:rsidRDefault="00293D74" w:rsidP="00E11A6B">
      <w:pPr>
        <w:pStyle w:val="ListParagraph"/>
        <w:numPr>
          <w:ilvl w:val="0"/>
          <w:numId w:val="20"/>
        </w:numPr>
        <w:jc w:val="left"/>
      </w:pPr>
      <w:r w:rsidRPr="000E156E">
        <w:t>Near the policy you want to delete, click Edit Policy.</w:t>
      </w:r>
    </w:p>
    <w:p w14:paraId="5D9A87B3" w14:textId="77777777" w:rsidR="00293D74" w:rsidRPr="000E156E" w:rsidRDefault="00293D74" w:rsidP="00E11A6B">
      <w:pPr>
        <w:pStyle w:val="ListParagraph"/>
        <w:numPr>
          <w:ilvl w:val="0"/>
          <w:numId w:val="20"/>
        </w:numPr>
        <w:jc w:val="left"/>
      </w:pPr>
      <w:r w:rsidRPr="000E156E">
        <w:t>On the settings tab, click Delete.</w:t>
      </w:r>
    </w:p>
    <w:p w14:paraId="0C54CC66" w14:textId="77777777" w:rsidR="00293D74" w:rsidRPr="000E156E" w:rsidRDefault="00293D74" w:rsidP="00E11A6B">
      <w:pPr>
        <w:pStyle w:val="ListParagraph"/>
        <w:numPr>
          <w:ilvl w:val="0"/>
          <w:numId w:val="20"/>
        </w:numPr>
        <w:jc w:val="left"/>
      </w:pPr>
      <w:r w:rsidRPr="000E156E">
        <w:t>Click Delete policy</w:t>
      </w:r>
    </w:p>
    <w:p w14:paraId="2C322DE3" w14:textId="77777777" w:rsidR="00D97727" w:rsidRDefault="00293D74" w:rsidP="00D97727">
      <w:pPr>
        <w:pStyle w:val="MainHeading"/>
      </w:pPr>
      <w:r w:rsidRPr="000E156E">
        <w:lastRenderedPageBreak/>
        <w:t xml:space="preserve"> </w:t>
      </w:r>
      <w:bookmarkStart w:id="63" w:name="_Toc204080533"/>
      <w:r w:rsidRPr="000E156E">
        <w:t>Verifying active policy</w:t>
      </w:r>
      <w:bookmarkEnd w:id="63"/>
    </w:p>
    <w:p w14:paraId="1C172639" w14:textId="77777777" w:rsidR="00293D74" w:rsidRPr="000E156E" w:rsidRDefault="00293D74" w:rsidP="000E156E">
      <w:pPr>
        <w:jc w:val="left"/>
      </w:pPr>
      <w:r w:rsidRPr="000E156E">
        <w:br/>
        <w:t>To ensure that the proper settings are applied to your hosts, check a group or host to verify the active policy.</w:t>
      </w:r>
    </w:p>
    <w:p w14:paraId="3F221A7F" w14:textId="77777777" w:rsidR="00293D74" w:rsidRPr="000E156E" w:rsidRDefault="00293D74" w:rsidP="000E156E">
      <w:pPr>
        <w:jc w:val="left"/>
      </w:pPr>
      <w:r w:rsidRPr="000E156E">
        <w:t>Show a group’s policy precedence by going to Hosts &gt; Groups and selecting the group’s row.</w:t>
      </w:r>
      <w:r w:rsidRPr="000E156E">
        <w:br/>
      </w:r>
      <w:r w:rsidRPr="000E156E">
        <w:br/>
      </w:r>
      <w:r>
        <w:rPr>
          <w:noProof/>
        </w:rPr>
        <w:drawing>
          <wp:inline distT="0" distB="0" distL="0" distR="0" wp14:anchorId="2DFF85D7" wp14:editId="3EBE505D">
            <wp:extent cx="5731510" cy="246253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0"/>
                    <a:stretch>
                      <a:fillRect/>
                    </a:stretch>
                  </pic:blipFill>
                  <pic:spPr>
                    <a:xfrm>
                      <a:off x="0" y="0"/>
                      <a:ext cx="5731510" cy="2462530"/>
                    </a:xfrm>
                    <a:prstGeom prst="rect">
                      <a:avLst/>
                    </a:prstGeom>
                  </pic:spPr>
                </pic:pic>
              </a:graphicData>
            </a:graphic>
          </wp:inline>
        </w:drawing>
      </w:r>
      <w:r w:rsidRPr="000E156E">
        <w:br/>
      </w:r>
      <w:r w:rsidRPr="000E156E">
        <w:br/>
        <w:t>Alternatively, you can view a host’s applied policies by searching for it in Hosts &gt; Host Management. The active policies are listed in the columns to the right.</w:t>
      </w:r>
      <w:r w:rsidRPr="000E156E">
        <w:br/>
      </w:r>
      <w:r w:rsidRPr="000E156E">
        <w:br/>
      </w:r>
      <w:r>
        <w:rPr>
          <w:noProof/>
        </w:rPr>
        <w:drawing>
          <wp:inline distT="0" distB="0" distL="0" distR="0" wp14:anchorId="261DCFA9" wp14:editId="60B451FF">
            <wp:extent cx="5731510" cy="131889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1"/>
                    <a:stretch>
                      <a:fillRect/>
                    </a:stretch>
                  </pic:blipFill>
                  <pic:spPr>
                    <a:xfrm>
                      <a:off x="0" y="0"/>
                      <a:ext cx="5731510" cy="1318895"/>
                    </a:xfrm>
                    <a:prstGeom prst="rect">
                      <a:avLst/>
                    </a:prstGeom>
                  </pic:spPr>
                </pic:pic>
              </a:graphicData>
            </a:graphic>
          </wp:inline>
        </w:drawing>
      </w:r>
    </w:p>
    <w:p w14:paraId="1A5F400C" w14:textId="77777777" w:rsidR="00293D74" w:rsidRPr="000E156E" w:rsidRDefault="00293D74" w:rsidP="000E156E">
      <w:pPr>
        <w:jc w:val="left"/>
      </w:pPr>
    </w:p>
    <w:p w14:paraId="5328D1E4" w14:textId="77777777" w:rsidR="00427F78" w:rsidRDefault="00293D74" w:rsidP="00427F78">
      <w:pPr>
        <w:pStyle w:val="MainHeading"/>
      </w:pPr>
      <w:bookmarkStart w:id="64" w:name="_Toc204080534"/>
      <w:r w:rsidRPr="000E156E">
        <w:t>Quarantined files</w:t>
      </w:r>
      <w:bookmarkEnd w:id="64"/>
    </w:p>
    <w:p w14:paraId="6009073F" w14:textId="77777777" w:rsidR="00293D74" w:rsidRPr="00427F78" w:rsidRDefault="00293D74" w:rsidP="000E156E">
      <w:pPr>
        <w:jc w:val="left"/>
        <w:rPr>
          <w:b/>
          <w:bCs/>
          <w:sz w:val="20"/>
          <w:szCs w:val="20"/>
        </w:rPr>
      </w:pPr>
      <w:r w:rsidRPr="000E156E">
        <w:br/>
        <w:t>On Windows and Mac hosts, the Falcon sensor can quarantine suspicious files based on your prevention policies. When the Falcon sensor detects a suspicious file attempting to run, the file is encoded, renamed, and moved into a quarantine directory on its host.</w:t>
      </w:r>
    </w:p>
    <w:p w14:paraId="5567D98C" w14:textId="050DFA11" w:rsidR="00293D74" w:rsidRPr="000E156E" w:rsidRDefault="00293D74" w:rsidP="000E156E">
      <w:pPr>
        <w:jc w:val="left"/>
      </w:pPr>
      <w:r w:rsidRPr="000E156E">
        <w:t xml:space="preserve">To use quarantining, you first enable it using a prevention policy. You can review and </w:t>
      </w:r>
      <w:r w:rsidR="00CA129D" w:rsidRPr="000E156E">
        <w:t>act</w:t>
      </w:r>
      <w:r w:rsidRPr="000E156E">
        <w:t xml:space="preserve"> on quarantined files when monitoring detections.</w:t>
      </w:r>
    </w:p>
    <w:p w14:paraId="0C11ABA6" w14:textId="77777777" w:rsidR="00293D74" w:rsidRPr="000E156E" w:rsidRDefault="00293D74" w:rsidP="00E11A6B">
      <w:pPr>
        <w:pStyle w:val="ListParagraph"/>
        <w:numPr>
          <w:ilvl w:val="0"/>
          <w:numId w:val="21"/>
        </w:numPr>
        <w:jc w:val="left"/>
      </w:pPr>
      <w:r w:rsidRPr="000E156E">
        <w:t>File location: Quarantined files are placed in a compressed file on the host in the quarantine directory:</w:t>
      </w:r>
    </w:p>
    <w:p w14:paraId="1CF2C657" w14:textId="77777777" w:rsidR="00293D74" w:rsidRPr="000E156E" w:rsidRDefault="00293D74" w:rsidP="00E11A6B">
      <w:pPr>
        <w:pStyle w:val="ListParagraph"/>
        <w:numPr>
          <w:ilvl w:val="1"/>
          <w:numId w:val="21"/>
        </w:numPr>
        <w:jc w:val="left"/>
      </w:pPr>
      <w:r w:rsidRPr="000E156E">
        <w:t>Windows hosts: \Windows\System32\Drivers\CrowdStrike\Quarantine</w:t>
      </w:r>
    </w:p>
    <w:p w14:paraId="28AFB293" w14:textId="77777777" w:rsidR="00293D74" w:rsidRPr="000E156E" w:rsidRDefault="00293D74" w:rsidP="00E11A6B">
      <w:pPr>
        <w:pStyle w:val="ListParagraph"/>
        <w:numPr>
          <w:ilvl w:val="1"/>
          <w:numId w:val="21"/>
        </w:numPr>
        <w:jc w:val="left"/>
      </w:pPr>
      <w:r w:rsidRPr="000E156E">
        <w:t>Mac hosts: /Library/Application Support/CrowdStrike/Falcon/Quarantine</w:t>
      </w:r>
    </w:p>
    <w:p w14:paraId="7762895D" w14:textId="77777777" w:rsidR="00293D74" w:rsidRPr="000E156E" w:rsidRDefault="00293D74" w:rsidP="00E11A6B">
      <w:pPr>
        <w:pStyle w:val="ListParagraph"/>
        <w:numPr>
          <w:ilvl w:val="0"/>
          <w:numId w:val="21"/>
        </w:numPr>
        <w:jc w:val="left"/>
      </w:pPr>
      <w:r w:rsidRPr="000E156E">
        <w:t>File size: Files larger than 32MB are not quarantined.</w:t>
      </w:r>
    </w:p>
    <w:p w14:paraId="1A3CBE6E" w14:textId="77777777" w:rsidR="00293D74" w:rsidRPr="000E156E" w:rsidRDefault="00293D74" w:rsidP="00E11A6B">
      <w:pPr>
        <w:pStyle w:val="ListParagraph"/>
        <w:numPr>
          <w:ilvl w:val="0"/>
          <w:numId w:val="21"/>
        </w:numPr>
        <w:jc w:val="left"/>
      </w:pPr>
      <w:r w:rsidRPr="000E156E">
        <w:t xml:space="preserve">File retention: </w:t>
      </w:r>
    </w:p>
    <w:p w14:paraId="27624F5D" w14:textId="77777777" w:rsidR="00293D74" w:rsidRPr="000E156E" w:rsidRDefault="00293D74" w:rsidP="00E11A6B">
      <w:pPr>
        <w:pStyle w:val="ListParagraph"/>
        <w:numPr>
          <w:ilvl w:val="1"/>
          <w:numId w:val="21"/>
        </w:numPr>
        <w:jc w:val="left"/>
      </w:pPr>
      <w:r w:rsidRPr="000E156E">
        <w:t>Quarantined files are deleted from the host after 30 days. You can release files to prevent them from being deleted.</w:t>
      </w:r>
    </w:p>
    <w:p w14:paraId="018B6E9E" w14:textId="77777777" w:rsidR="00293D74" w:rsidRPr="000E156E" w:rsidRDefault="00293D74" w:rsidP="00E11A6B">
      <w:pPr>
        <w:pStyle w:val="ListParagraph"/>
        <w:numPr>
          <w:ilvl w:val="1"/>
          <w:numId w:val="21"/>
        </w:numPr>
        <w:jc w:val="left"/>
      </w:pPr>
      <w:r w:rsidRPr="000E156E">
        <w:t>Quarantined files are deleted from the CrowdStrike cloud after 90 days.</w:t>
      </w:r>
    </w:p>
    <w:p w14:paraId="5D1F4FFB" w14:textId="77777777" w:rsidR="00293D74" w:rsidRPr="000E156E" w:rsidRDefault="00293D74" w:rsidP="00E11A6B">
      <w:pPr>
        <w:pStyle w:val="ListParagraph"/>
        <w:numPr>
          <w:ilvl w:val="0"/>
          <w:numId w:val="21"/>
        </w:numPr>
        <w:jc w:val="left"/>
      </w:pPr>
      <w:r w:rsidRPr="000E156E">
        <w:t>Quarantined files are deleted from the CrowdStrike cloud after 90 days.</w:t>
      </w:r>
    </w:p>
    <w:p w14:paraId="154C2CF3" w14:textId="77777777" w:rsidR="00293D74" w:rsidRPr="000E156E" w:rsidRDefault="00293D74" w:rsidP="00E11A6B">
      <w:pPr>
        <w:pStyle w:val="ListParagraph"/>
        <w:numPr>
          <w:ilvl w:val="0"/>
          <w:numId w:val="21"/>
        </w:numPr>
        <w:jc w:val="left"/>
      </w:pPr>
      <w:r w:rsidRPr="000E156E">
        <w:lastRenderedPageBreak/>
        <w:t>Prevention policies: If you disable the quarantining prevention policy on a host, no further files will be quarantined on that host. Any files that were previously quarantined remain quarantined.</w:t>
      </w:r>
    </w:p>
    <w:p w14:paraId="26652046" w14:textId="77777777" w:rsidR="00293D74" w:rsidRPr="000E156E" w:rsidRDefault="00293D74" w:rsidP="00E11A6B">
      <w:pPr>
        <w:pStyle w:val="ListParagraph"/>
        <w:numPr>
          <w:ilvl w:val="0"/>
          <w:numId w:val="21"/>
        </w:numPr>
        <w:jc w:val="left"/>
      </w:pPr>
      <w:r w:rsidRPr="000E156E">
        <w:t>Uninstallation: If you uninstall the sensor, the quarantined files are deleted during uninstallation.</w:t>
      </w:r>
    </w:p>
    <w:p w14:paraId="1093E789" w14:textId="1D251A25" w:rsidR="00293D74" w:rsidRPr="000E156E" w:rsidRDefault="00293D74" w:rsidP="00E11A6B">
      <w:pPr>
        <w:pStyle w:val="ListParagraph"/>
        <w:numPr>
          <w:ilvl w:val="0"/>
          <w:numId w:val="21"/>
        </w:numPr>
        <w:jc w:val="left"/>
      </w:pPr>
      <w:r w:rsidRPr="000E156E">
        <w:t xml:space="preserve">Do not use quarantining on a host that uses other antivirus software. Unexpected </w:t>
      </w:r>
      <w:r w:rsidR="00F75F25" w:rsidRPr="000E156E">
        <w:t>behaviour</w:t>
      </w:r>
      <w:r w:rsidRPr="000E156E">
        <w:t xml:space="preserve"> can result if multiple pieces of software attempt to quarantine the same file.</w:t>
      </w:r>
    </w:p>
    <w:p w14:paraId="15263EE6" w14:textId="77777777" w:rsidR="00293D74" w:rsidRPr="000E156E" w:rsidRDefault="00293D74" w:rsidP="00E11A6B">
      <w:pPr>
        <w:pStyle w:val="ListParagraph"/>
        <w:numPr>
          <w:ilvl w:val="0"/>
          <w:numId w:val="21"/>
        </w:numPr>
        <w:jc w:val="left"/>
      </w:pPr>
      <w:r w:rsidRPr="000E156E">
        <w:t>Quarantining does not apply to the following:</w:t>
      </w:r>
    </w:p>
    <w:p w14:paraId="7747C602" w14:textId="77777777" w:rsidR="00293D74" w:rsidRPr="000E156E" w:rsidRDefault="00293D74" w:rsidP="00E11A6B">
      <w:pPr>
        <w:pStyle w:val="ListParagraph"/>
        <w:numPr>
          <w:ilvl w:val="1"/>
          <w:numId w:val="21"/>
        </w:numPr>
        <w:jc w:val="left"/>
      </w:pPr>
      <w:r w:rsidRPr="000E156E">
        <w:t>Exploit Mitigation</w:t>
      </w:r>
    </w:p>
    <w:p w14:paraId="17842D5F" w14:textId="77777777" w:rsidR="00293D74" w:rsidRPr="000E156E" w:rsidRDefault="00293D74" w:rsidP="00E11A6B">
      <w:pPr>
        <w:pStyle w:val="ListParagraph"/>
        <w:numPr>
          <w:ilvl w:val="1"/>
          <w:numId w:val="21"/>
        </w:numPr>
        <w:jc w:val="left"/>
      </w:pPr>
      <w:r w:rsidRPr="000E156E">
        <w:t>Ransomware</w:t>
      </w:r>
    </w:p>
    <w:p w14:paraId="44CD458A" w14:textId="11969BE6" w:rsidR="00293D74" w:rsidRPr="000E156E" w:rsidRDefault="00293D74" w:rsidP="00E11A6B">
      <w:pPr>
        <w:pStyle w:val="ListParagraph"/>
        <w:numPr>
          <w:ilvl w:val="1"/>
          <w:numId w:val="21"/>
        </w:numPr>
        <w:jc w:val="left"/>
      </w:pPr>
      <w:r w:rsidRPr="000E156E">
        <w:t xml:space="preserve">Exploit </w:t>
      </w:r>
      <w:r w:rsidR="00F75F25" w:rsidRPr="000E156E">
        <w:t>Behaviour</w:t>
      </w:r>
    </w:p>
    <w:p w14:paraId="11F1A989" w14:textId="77777777" w:rsidR="00293D74" w:rsidRPr="000E156E" w:rsidRDefault="00293D74" w:rsidP="00E11A6B">
      <w:pPr>
        <w:pStyle w:val="ListParagraph"/>
        <w:numPr>
          <w:ilvl w:val="1"/>
          <w:numId w:val="21"/>
        </w:numPr>
        <w:jc w:val="left"/>
      </w:pPr>
      <w:r w:rsidRPr="000E156E">
        <w:t>Lateral Movement on Credential access</w:t>
      </w:r>
    </w:p>
    <w:p w14:paraId="7F019D8B" w14:textId="77777777" w:rsidR="00293D74" w:rsidRPr="000E156E" w:rsidRDefault="00293D74" w:rsidP="000E156E">
      <w:pPr>
        <w:jc w:val="left"/>
      </w:pPr>
    </w:p>
    <w:p w14:paraId="7C05E736" w14:textId="77777777" w:rsidR="00F04DF6" w:rsidRDefault="00293D74" w:rsidP="00F04DF6">
      <w:pPr>
        <w:pStyle w:val="MainHeading"/>
      </w:pPr>
      <w:bookmarkStart w:id="65" w:name="_Toc204080535"/>
      <w:r w:rsidRPr="000E156E">
        <w:t>Enabling quarantine</w:t>
      </w:r>
      <w:bookmarkEnd w:id="65"/>
    </w:p>
    <w:p w14:paraId="0983FD47" w14:textId="77777777" w:rsidR="00293D74" w:rsidRPr="000E156E" w:rsidRDefault="00293D74" w:rsidP="000E156E">
      <w:pPr>
        <w:jc w:val="left"/>
      </w:pPr>
      <w:r w:rsidRPr="000E156E">
        <w:t>Enable or configure quarantining on hosts using prevention policies.</w:t>
      </w:r>
    </w:p>
    <w:p w14:paraId="27984D9C" w14:textId="77777777" w:rsidR="00293D74" w:rsidRPr="000E156E" w:rsidRDefault="00293D74" w:rsidP="00E11A6B">
      <w:pPr>
        <w:pStyle w:val="ListParagraph"/>
        <w:numPr>
          <w:ilvl w:val="0"/>
          <w:numId w:val="22"/>
        </w:numPr>
        <w:jc w:val="left"/>
      </w:pPr>
      <w:r w:rsidRPr="000E156E">
        <w:t>Find the host's prevention policy in Configuration &gt; Prevention Policies.</w:t>
      </w:r>
    </w:p>
    <w:p w14:paraId="18E611B9" w14:textId="77777777" w:rsidR="00293D74" w:rsidRPr="000E156E" w:rsidRDefault="00293D74" w:rsidP="00E11A6B">
      <w:pPr>
        <w:pStyle w:val="ListParagraph"/>
        <w:numPr>
          <w:ilvl w:val="0"/>
          <w:numId w:val="22"/>
        </w:numPr>
        <w:jc w:val="left"/>
      </w:pPr>
      <w:r w:rsidRPr="000E156E">
        <w:t>Find the entry with a type of Next-Gen Antivirus and a category of Quarantine. Click Enable All.</w:t>
      </w:r>
    </w:p>
    <w:p w14:paraId="4D429496" w14:textId="77777777" w:rsidR="00281821" w:rsidRDefault="00281821" w:rsidP="00A727BC">
      <w:pPr>
        <w:pStyle w:val="Commented"/>
      </w:pPr>
    </w:p>
    <w:p w14:paraId="0E4B290B" w14:textId="77777777" w:rsidR="000E156E" w:rsidRDefault="000E156E" w:rsidP="00A727BC">
      <w:pPr>
        <w:pStyle w:val="Commented"/>
      </w:pPr>
    </w:p>
    <w:p w14:paraId="747249B5" w14:textId="77777777" w:rsidR="00F80684" w:rsidRDefault="00F80684" w:rsidP="00F80684">
      <w:pPr>
        <w:pStyle w:val="Heading1"/>
      </w:pPr>
      <w:bookmarkStart w:id="66" w:name="_Toc204080536"/>
      <w:r>
        <w:t>Custom setting and configuration</w:t>
      </w:r>
      <w:bookmarkEnd w:id="66"/>
    </w:p>
    <w:p w14:paraId="5F82A63A" w14:textId="77777777" w:rsidR="00F04DF6" w:rsidRDefault="00F80684" w:rsidP="00F04DF6">
      <w:pPr>
        <w:pStyle w:val="Heading2"/>
      </w:pPr>
      <w:bookmarkStart w:id="67" w:name="_Toc204080537"/>
      <w:r w:rsidRPr="00760D17">
        <w:t>Exclusions</w:t>
      </w:r>
      <w:bookmarkEnd w:id="67"/>
    </w:p>
    <w:p w14:paraId="322FFA7A" w14:textId="16DB722E" w:rsidR="00F80684" w:rsidRPr="00F80684" w:rsidRDefault="00F80684" w:rsidP="00F04DF6">
      <w:r w:rsidRPr="00F80684">
        <w:t>If Falcon is showing detections that you don’t want to see, or is preventing activity that you want to allow, you can create exclusions to quiet detections for known file paths and allow trusted processes to run.</w:t>
      </w:r>
      <w:r w:rsidRPr="00F80684">
        <w:br/>
      </w:r>
      <w:r w:rsidRPr="00F80684">
        <w:br/>
        <w:t xml:space="preserve">Occasionally, Falcon might detect or prevent activity that you expect and allow in your environment. By creating exclusions, you can stop seeing detections that you don’t want to </w:t>
      </w:r>
      <w:r w:rsidR="00E05318" w:rsidRPr="00F80684">
        <w:t>see and</w:t>
      </w:r>
      <w:r w:rsidRPr="00F80684">
        <w:t xml:space="preserve"> allow processes that would otherwise be prevented. The exclusions that you create effectively form an allowlist that explicitly defines your organization’s known trusted activity.</w:t>
      </w:r>
    </w:p>
    <w:p w14:paraId="75A8FA60" w14:textId="77777777" w:rsidR="00F80684" w:rsidRPr="00F80684" w:rsidRDefault="00F80684" w:rsidP="00F80684">
      <w:pPr>
        <w:jc w:val="left"/>
      </w:pPr>
      <w:r w:rsidRPr="00F80684">
        <w:t>You can create these types of exclusions:</w:t>
      </w:r>
    </w:p>
    <w:tbl>
      <w:tblPr>
        <w:tblStyle w:val="TableGrid"/>
        <w:tblW w:w="0" w:type="auto"/>
        <w:tblLook w:val="04A0" w:firstRow="1" w:lastRow="0" w:firstColumn="1" w:lastColumn="0" w:noHBand="0" w:noVBand="1"/>
      </w:tblPr>
      <w:tblGrid>
        <w:gridCol w:w="3005"/>
        <w:gridCol w:w="3005"/>
        <w:gridCol w:w="3006"/>
      </w:tblGrid>
      <w:tr w:rsidR="00F80684" w14:paraId="2F8F408F" w14:textId="77777777">
        <w:tc>
          <w:tcPr>
            <w:tcW w:w="3005" w:type="dxa"/>
          </w:tcPr>
          <w:p w14:paraId="6E9A2FD4" w14:textId="77777777" w:rsidR="00F80684" w:rsidRPr="00F80684" w:rsidRDefault="00F80684" w:rsidP="00F80684">
            <w:pPr>
              <w:jc w:val="left"/>
            </w:pPr>
            <w:r w:rsidRPr="00F80684">
              <w:t>Exclusion Type</w:t>
            </w:r>
          </w:p>
        </w:tc>
        <w:tc>
          <w:tcPr>
            <w:tcW w:w="3005" w:type="dxa"/>
          </w:tcPr>
          <w:p w14:paraId="2C29DB11" w14:textId="77777777" w:rsidR="00F80684" w:rsidRPr="00F80684" w:rsidRDefault="00F80684" w:rsidP="00F80684">
            <w:pPr>
              <w:jc w:val="left"/>
            </w:pPr>
            <w:r w:rsidRPr="00F80684">
              <w:t>Description</w:t>
            </w:r>
          </w:p>
        </w:tc>
        <w:tc>
          <w:tcPr>
            <w:tcW w:w="3006" w:type="dxa"/>
          </w:tcPr>
          <w:p w14:paraId="5CC5E92D" w14:textId="77777777" w:rsidR="00F80684" w:rsidRPr="00F80684" w:rsidRDefault="00F80684" w:rsidP="00F80684">
            <w:pPr>
              <w:jc w:val="left"/>
            </w:pPr>
            <w:r w:rsidRPr="00F80684">
              <w:t>Events Logged?</w:t>
            </w:r>
          </w:p>
        </w:tc>
      </w:tr>
      <w:tr w:rsidR="00F80684" w:rsidRPr="00471535" w14:paraId="7E296E7D" w14:textId="77777777">
        <w:tc>
          <w:tcPr>
            <w:tcW w:w="3005" w:type="dxa"/>
          </w:tcPr>
          <w:p w14:paraId="25AC864B" w14:textId="77777777" w:rsidR="00F80684" w:rsidRPr="00F80684" w:rsidRDefault="00F80684" w:rsidP="00F80684">
            <w:pPr>
              <w:jc w:val="left"/>
            </w:pPr>
            <w:r w:rsidRPr="00F80684">
              <w:t>Machine learning (ML) exclusion</w:t>
            </w:r>
          </w:p>
        </w:tc>
        <w:tc>
          <w:tcPr>
            <w:tcW w:w="3005" w:type="dxa"/>
          </w:tcPr>
          <w:p w14:paraId="66A8A4A4" w14:textId="77777777" w:rsidR="00F80684" w:rsidRPr="00F80684" w:rsidRDefault="00F80684" w:rsidP="00F80684">
            <w:pPr>
              <w:jc w:val="left"/>
            </w:pPr>
            <w:r w:rsidRPr="00F80684">
              <w:t>For trusted file paths, stop all ML-based detections and preventions, or stop files from being uploaded to the CrowdStrike cloud.</w:t>
            </w:r>
          </w:p>
        </w:tc>
        <w:tc>
          <w:tcPr>
            <w:tcW w:w="3006" w:type="dxa"/>
          </w:tcPr>
          <w:p w14:paraId="6EC106A9" w14:textId="77777777" w:rsidR="00F80684" w:rsidRPr="00F80684" w:rsidRDefault="00F80684" w:rsidP="00F80684">
            <w:pPr>
              <w:jc w:val="left"/>
            </w:pPr>
            <w:r w:rsidRPr="00F80684">
              <w:t>Yes</w:t>
            </w:r>
          </w:p>
        </w:tc>
      </w:tr>
      <w:tr w:rsidR="00F80684" w:rsidRPr="00471535" w14:paraId="7F0B8E67" w14:textId="77777777">
        <w:tc>
          <w:tcPr>
            <w:tcW w:w="3005" w:type="dxa"/>
          </w:tcPr>
          <w:p w14:paraId="16809D3C" w14:textId="77777777" w:rsidR="00F80684" w:rsidRPr="00F80684" w:rsidRDefault="00F80684" w:rsidP="00F80684">
            <w:pPr>
              <w:jc w:val="left"/>
            </w:pPr>
            <w:r w:rsidRPr="00F80684">
              <w:t>Indicator of attack (IOA) exclusion</w:t>
            </w:r>
          </w:p>
        </w:tc>
        <w:tc>
          <w:tcPr>
            <w:tcW w:w="3005" w:type="dxa"/>
          </w:tcPr>
          <w:p w14:paraId="5F1CC8F5" w14:textId="1F97BE36" w:rsidR="00F80684" w:rsidRPr="00F80684" w:rsidRDefault="00F80684" w:rsidP="00F80684">
            <w:pPr>
              <w:jc w:val="left"/>
            </w:pPr>
            <w:r w:rsidRPr="00F80684">
              <w:t xml:space="preserve">Stop all </w:t>
            </w:r>
            <w:r w:rsidR="00F75F25" w:rsidRPr="00F80684">
              <w:t>Behavioral</w:t>
            </w:r>
            <w:r w:rsidRPr="00F80684">
              <w:t xml:space="preserve"> detections and preventions for an IOA that’s based on a CrowdStrike-generated detection.</w:t>
            </w:r>
          </w:p>
        </w:tc>
        <w:tc>
          <w:tcPr>
            <w:tcW w:w="3006" w:type="dxa"/>
          </w:tcPr>
          <w:p w14:paraId="6E5647C0" w14:textId="77777777" w:rsidR="00F80684" w:rsidRPr="00F80684" w:rsidRDefault="00F80684" w:rsidP="00F80684">
            <w:pPr>
              <w:jc w:val="left"/>
            </w:pPr>
            <w:r w:rsidRPr="00F80684">
              <w:t>Yes</w:t>
            </w:r>
          </w:p>
        </w:tc>
      </w:tr>
      <w:tr w:rsidR="00F80684" w:rsidRPr="00471535" w14:paraId="3210554D" w14:textId="77777777">
        <w:tc>
          <w:tcPr>
            <w:tcW w:w="3005" w:type="dxa"/>
          </w:tcPr>
          <w:p w14:paraId="7962F6C8" w14:textId="77777777" w:rsidR="00F80684" w:rsidRPr="00F80684" w:rsidRDefault="00F80684" w:rsidP="00F80684">
            <w:pPr>
              <w:jc w:val="left"/>
            </w:pPr>
            <w:r w:rsidRPr="00F80684">
              <w:t>Sensor visibility exclusion</w:t>
            </w:r>
          </w:p>
        </w:tc>
        <w:tc>
          <w:tcPr>
            <w:tcW w:w="3005" w:type="dxa"/>
          </w:tcPr>
          <w:p w14:paraId="64A2501D" w14:textId="77777777" w:rsidR="00F80684" w:rsidRPr="00F80684" w:rsidRDefault="00F80684" w:rsidP="00F80684">
            <w:pPr>
              <w:jc w:val="left"/>
            </w:pPr>
            <w:r w:rsidRPr="00F80684">
              <w:t>For trusted file paths that you want to exclude from sensor monitoring, minimize sensor event collection, and stop all associated detections and preventions.</w:t>
            </w:r>
          </w:p>
          <w:p w14:paraId="41E8534F" w14:textId="77777777" w:rsidR="00F80684" w:rsidRPr="00F80684" w:rsidRDefault="00F80684" w:rsidP="00F80684">
            <w:pPr>
              <w:jc w:val="left"/>
            </w:pPr>
          </w:p>
          <w:p w14:paraId="08D0D153" w14:textId="77777777" w:rsidR="00F80684" w:rsidRPr="00F80684" w:rsidRDefault="00F80684" w:rsidP="00F80684">
            <w:pPr>
              <w:jc w:val="left"/>
            </w:pPr>
            <w:r w:rsidRPr="00F80684">
              <w:t xml:space="preserve">Use sensor visibility exclusions with extreme caution. </w:t>
            </w:r>
            <w:r w:rsidRPr="00F80684">
              <w:lastRenderedPageBreak/>
              <w:t>Potential attacks and malware associated with excluded files will not be recorded, detected, or prevented.</w:t>
            </w:r>
          </w:p>
        </w:tc>
        <w:tc>
          <w:tcPr>
            <w:tcW w:w="3006" w:type="dxa"/>
          </w:tcPr>
          <w:p w14:paraId="4DFB058A" w14:textId="77777777" w:rsidR="00F80684" w:rsidRPr="00F80684" w:rsidRDefault="00F80684" w:rsidP="00F80684">
            <w:pPr>
              <w:jc w:val="left"/>
            </w:pPr>
            <w:r w:rsidRPr="00F80684">
              <w:lastRenderedPageBreak/>
              <w:t>Most events are not logged</w:t>
            </w:r>
          </w:p>
        </w:tc>
      </w:tr>
    </w:tbl>
    <w:p w14:paraId="37A54077" w14:textId="77777777" w:rsidR="00F80684" w:rsidRPr="00F80684" w:rsidRDefault="00F80684" w:rsidP="00F80684">
      <w:pPr>
        <w:jc w:val="left"/>
      </w:pPr>
      <w:r w:rsidRPr="00F80684">
        <w:br/>
      </w:r>
    </w:p>
    <w:p w14:paraId="59A6F8BC" w14:textId="77777777" w:rsidR="00F80684" w:rsidRPr="00F80684" w:rsidRDefault="00F80684" w:rsidP="00F80684">
      <w:pPr>
        <w:jc w:val="left"/>
      </w:pPr>
    </w:p>
    <w:p w14:paraId="75A12686" w14:textId="77777777" w:rsidR="00F80684" w:rsidRDefault="00F80684" w:rsidP="00F04DF6">
      <w:pPr>
        <w:pStyle w:val="Heading3"/>
      </w:pPr>
      <w:bookmarkStart w:id="68" w:name="_Toc204080538"/>
      <w:r w:rsidRPr="00760D17">
        <w:t>Machine learning exclusions</w:t>
      </w:r>
      <w:bookmarkEnd w:id="68"/>
    </w:p>
    <w:p w14:paraId="424FE7E7" w14:textId="77777777" w:rsidR="00F80684" w:rsidRPr="00F80684" w:rsidRDefault="00F80684" w:rsidP="00F80684">
      <w:pPr>
        <w:jc w:val="left"/>
      </w:pPr>
      <w:r w:rsidRPr="00F80684">
        <w:t>For trusted file paths, reduce false-positive detections by creating machine learning exclusions. Define patterns to exclude files from detections or preventions derived from machine learning techniques:</w:t>
      </w:r>
    </w:p>
    <w:p w14:paraId="0E80611D" w14:textId="77777777" w:rsidR="00F80684" w:rsidRPr="00F80684" w:rsidRDefault="00F80684" w:rsidP="00E11A6B">
      <w:pPr>
        <w:pStyle w:val="ListParagraph"/>
        <w:numPr>
          <w:ilvl w:val="0"/>
          <w:numId w:val="23"/>
        </w:numPr>
        <w:jc w:val="left"/>
      </w:pPr>
      <w:r w:rsidRPr="00F80684">
        <w:t>Stop static file-based detections and preventions, through ML-based techniques or custom hash blocklists</w:t>
      </w:r>
    </w:p>
    <w:p w14:paraId="6E1A40FE" w14:textId="77777777" w:rsidR="00F80684" w:rsidRPr="00F80684" w:rsidRDefault="00F80684" w:rsidP="00E11A6B">
      <w:pPr>
        <w:pStyle w:val="ListParagraph"/>
        <w:numPr>
          <w:ilvl w:val="0"/>
          <w:numId w:val="23"/>
        </w:numPr>
        <w:jc w:val="left"/>
      </w:pPr>
      <w:r w:rsidRPr="00F80684">
        <w:t>Stop file uploads to the CrowdStrike cloud</w:t>
      </w:r>
    </w:p>
    <w:p w14:paraId="003C379B" w14:textId="77777777" w:rsidR="00F80684" w:rsidRPr="00F80684" w:rsidRDefault="00F80684" w:rsidP="00F80684">
      <w:pPr>
        <w:jc w:val="left"/>
      </w:pPr>
      <w:r w:rsidRPr="00F80684">
        <w:t>A machine learning exclusion has three configurable parts:</w:t>
      </w:r>
    </w:p>
    <w:p w14:paraId="212DD501" w14:textId="77777777" w:rsidR="00F80684" w:rsidRPr="00F80684" w:rsidRDefault="00F80684" w:rsidP="00E11A6B">
      <w:pPr>
        <w:pStyle w:val="ListParagraph"/>
        <w:numPr>
          <w:ilvl w:val="0"/>
          <w:numId w:val="24"/>
        </w:numPr>
        <w:jc w:val="left"/>
      </w:pPr>
      <w:r w:rsidRPr="00F80684">
        <w:t xml:space="preserve">An exclusion pattern that defines a file path, name, or extension. Exclusion patterns are written in </w:t>
      </w:r>
      <w:hyperlink r:id="rId72" w:anchor="globsyntax" w:history="1">
        <w:r w:rsidRPr="00F80684">
          <w:t>glob syntax</w:t>
        </w:r>
      </w:hyperlink>
      <w:r w:rsidRPr="00F80684">
        <w:t>.</w:t>
      </w:r>
    </w:p>
    <w:p w14:paraId="76515AD5" w14:textId="77777777" w:rsidR="00F80684" w:rsidRPr="00F80684" w:rsidRDefault="00F80684" w:rsidP="00E11A6B">
      <w:pPr>
        <w:pStyle w:val="ListParagraph"/>
        <w:numPr>
          <w:ilvl w:val="0"/>
          <w:numId w:val="24"/>
        </w:numPr>
        <w:jc w:val="left"/>
      </w:pPr>
      <w:r w:rsidRPr="00F80684">
        <w:t>An exclusion type that defines the type of activity that you want to exclude. Choose one or both exclusion types:</w:t>
      </w:r>
    </w:p>
    <w:p w14:paraId="2A1692F1" w14:textId="77777777" w:rsidR="00F80684" w:rsidRPr="00F80684" w:rsidRDefault="00F80684" w:rsidP="00E11A6B">
      <w:pPr>
        <w:pStyle w:val="ListParagraph"/>
        <w:numPr>
          <w:ilvl w:val="1"/>
          <w:numId w:val="24"/>
        </w:numPr>
        <w:jc w:val="left"/>
      </w:pPr>
      <w:r w:rsidRPr="00F80684">
        <w:t>Detect/Prevent</w:t>
      </w:r>
    </w:p>
    <w:p w14:paraId="3F10013E" w14:textId="77777777" w:rsidR="00F80684" w:rsidRPr="00F80684" w:rsidRDefault="00F80684" w:rsidP="00E11A6B">
      <w:pPr>
        <w:pStyle w:val="ListParagraph"/>
        <w:numPr>
          <w:ilvl w:val="1"/>
          <w:numId w:val="24"/>
        </w:numPr>
        <w:jc w:val="left"/>
      </w:pPr>
      <w:r w:rsidRPr="00F80684">
        <w:t>Upload Files to CrowdStrike</w:t>
      </w:r>
    </w:p>
    <w:p w14:paraId="640C6B42" w14:textId="77777777" w:rsidR="00F80684" w:rsidRPr="00F80684" w:rsidRDefault="00F80684" w:rsidP="00E11A6B">
      <w:pPr>
        <w:pStyle w:val="ListParagraph"/>
        <w:numPr>
          <w:ilvl w:val="0"/>
          <w:numId w:val="24"/>
        </w:numPr>
        <w:jc w:val="left"/>
      </w:pPr>
      <w:r w:rsidRPr="00F80684">
        <w:t>A set of hosts that the exclusion applies to. Choose all hosts or select specific host groups.</w:t>
      </w:r>
    </w:p>
    <w:p w14:paraId="4B7BA49C" w14:textId="77777777" w:rsidR="00F04DF6" w:rsidRDefault="00F80684" w:rsidP="00F04DF6">
      <w:pPr>
        <w:pStyle w:val="Heading3"/>
      </w:pPr>
      <w:bookmarkStart w:id="69" w:name="_Toc204080539"/>
      <w:r w:rsidRPr="00760D17">
        <w:t>Machine learning exclusions</w:t>
      </w:r>
      <w:bookmarkEnd w:id="69"/>
    </w:p>
    <w:p w14:paraId="6166C225" w14:textId="210A61CC" w:rsidR="00F80684" w:rsidRPr="00F04DF6" w:rsidRDefault="00F80684" w:rsidP="00F80684">
      <w:pPr>
        <w:jc w:val="left"/>
        <w:rPr>
          <w:b/>
          <w:bCs/>
          <w:sz w:val="20"/>
          <w:szCs w:val="20"/>
        </w:rPr>
      </w:pPr>
      <w:r w:rsidRPr="00F80684">
        <w:t xml:space="preserve">Reduce false-positive detection alerts from IOAs by creating exclusions that stop </w:t>
      </w:r>
      <w:r w:rsidR="00F75F25" w:rsidRPr="00F80684">
        <w:t>Behavioral</w:t>
      </w:r>
      <w:r w:rsidRPr="00F80684">
        <w:t xml:space="preserve"> IOA detections and preventions. You can create an IOA exclusion directly from a CrowdStrike-generated detection, or by duplicating and then modifying an existing IOA exclusion.</w:t>
      </w:r>
    </w:p>
    <w:p w14:paraId="3E32FE9A" w14:textId="77777777" w:rsidR="00F80684" w:rsidRPr="00F80684" w:rsidRDefault="00F80684" w:rsidP="00F80684">
      <w:pPr>
        <w:jc w:val="left"/>
      </w:pPr>
      <w:r w:rsidRPr="00F80684">
        <w:t>Most types of IOA detections can be excluded through the Falcon console. However, some types of detections (OverWatch detections, custom IOA detections, and some others) cannot be excluded.</w:t>
      </w:r>
      <w:r w:rsidRPr="00F80684">
        <w:br/>
      </w:r>
      <w:r w:rsidRPr="00F80684">
        <w:br/>
        <w:t>Considerations for IOA Exclusions</w:t>
      </w:r>
    </w:p>
    <w:p w14:paraId="455E28C5" w14:textId="77777777" w:rsidR="00F80684" w:rsidRPr="00F80684" w:rsidRDefault="00F80684" w:rsidP="00F80684">
      <w:pPr>
        <w:jc w:val="left"/>
      </w:pPr>
      <w:r w:rsidRPr="00F80684">
        <w:t>IOA exclusions are created from within a detection, or by duplicating and then modifying an existing IOA exclusion.</w:t>
      </w:r>
    </w:p>
    <w:p w14:paraId="484EEAB4" w14:textId="77777777" w:rsidR="00F80684" w:rsidRPr="00F80684" w:rsidRDefault="00F80684" w:rsidP="00F80684">
      <w:pPr>
        <w:jc w:val="left"/>
      </w:pPr>
      <w:r w:rsidRPr="00F80684">
        <w:t>You can exclude most types of IOA detections. However, the following types of detections cannot be excluded:</w:t>
      </w:r>
    </w:p>
    <w:p w14:paraId="168ECCC4" w14:textId="77777777" w:rsidR="00F80684" w:rsidRPr="00F80684" w:rsidRDefault="00F80684" w:rsidP="00E11A6B">
      <w:pPr>
        <w:pStyle w:val="ListParagraph"/>
        <w:numPr>
          <w:ilvl w:val="0"/>
          <w:numId w:val="25"/>
        </w:numPr>
        <w:jc w:val="left"/>
      </w:pPr>
      <w:r w:rsidRPr="00F80684">
        <w:t>OverWatch detections: For assistance with OverWatch detections, contact Support</w:t>
      </w:r>
    </w:p>
    <w:p w14:paraId="7F5238B7" w14:textId="77777777" w:rsidR="00F80684" w:rsidRPr="00F80684" w:rsidRDefault="00F80684" w:rsidP="00E11A6B">
      <w:pPr>
        <w:pStyle w:val="ListParagraph"/>
        <w:numPr>
          <w:ilvl w:val="0"/>
          <w:numId w:val="25"/>
        </w:numPr>
        <w:jc w:val="left"/>
      </w:pPr>
      <w:r w:rsidRPr="00F80684">
        <w:t>Custom IOA detections: To adjust these detections, modify the custom IOA instead</w:t>
      </w:r>
    </w:p>
    <w:p w14:paraId="1056C98E" w14:textId="77777777" w:rsidR="00F80684" w:rsidRPr="00F80684" w:rsidRDefault="00F80684" w:rsidP="00E11A6B">
      <w:pPr>
        <w:pStyle w:val="ListParagraph"/>
        <w:numPr>
          <w:ilvl w:val="0"/>
          <w:numId w:val="25"/>
        </w:numPr>
        <w:jc w:val="left"/>
      </w:pPr>
      <w:r w:rsidRPr="00F80684">
        <w:t>Forced Address Space Layout Randomization (ASLR) bypass preventions</w:t>
      </w:r>
    </w:p>
    <w:p w14:paraId="6C7F16D6" w14:textId="77777777" w:rsidR="00F80684" w:rsidRPr="00F80684" w:rsidRDefault="00F80684" w:rsidP="00E11A6B">
      <w:pPr>
        <w:pStyle w:val="ListParagraph"/>
        <w:numPr>
          <w:ilvl w:val="0"/>
          <w:numId w:val="25"/>
        </w:numPr>
        <w:jc w:val="left"/>
      </w:pPr>
      <w:r w:rsidRPr="00F80684">
        <w:t>Forced Data Execution Protection (DEP) preventions</w:t>
      </w:r>
    </w:p>
    <w:p w14:paraId="629C102B" w14:textId="77777777" w:rsidR="00F80684" w:rsidRPr="00F80684" w:rsidRDefault="00F80684" w:rsidP="00E11A6B">
      <w:pPr>
        <w:pStyle w:val="ListParagraph"/>
        <w:numPr>
          <w:ilvl w:val="0"/>
          <w:numId w:val="25"/>
        </w:numPr>
        <w:jc w:val="left"/>
      </w:pPr>
      <w:r w:rsidRPr="00F80684">
        <w:t>Heap Spray Preallocation preventions</w:t>
      </w:r>
    </w:p>
    <w:p w14:paraId="18252833" w14:textId="77777777" w:rsidR="00F80684" w:rsidRPr="00F80684" w:rsidRDefault="00F80684" w:rsidP="00E11A6B">
      <w:pPr>
        <w:pStyle w:val="ListParagraph"/>
        <w:numPr>
          <w:ilvl w:val="0"/>
          <w:numId w:val="25"/>
        </w:numPr>
        <w:jc w:val="left"/>
      </w:pPr>
      <w:r w:rsidRPr="00F80684">
        <w:t>A small set of internal detection types</w:t>
      </w:r>
    </w:p>
    <w:p w14:paraId="6483F98D" w14:textId="77777777" w:rsidR="00F80684" w:rsidRPr="00F80684" w:rsidRDefault="00F80684" w:rsidP="00F80684">
      <w:pPr>
        <w:jc w:val="left"/>
      </w:pPr>
      <w:r w:rsidRPr="00F80684">
        <w:t>The Falcon console indicates whether you can exclude a specific IOA detection. If you want to exclude a detection that Falcon indicates cannot be excluded, open a Support case.</w:t>
      </w:r>
    </w:p>
    <w:p w14:paraId="36098BF0" w14:textId="77777777" w:rsidR="00F80684" w:rsidRPr="00F80684" w:rsidRDefault="00F80684" w:rsidP="00F80684">
      <w:pPr>
        <w:jc w:val="left"/>
      </w:pPr>
    </w:p>
    <w:p w14:paraId="274A3760" w14:textId="77777777" w:rsidR="00F80684" w:rsidRPr="00F80684" w:rsidRDefault="00F80684" w:rsidP="00F80684">
      <w:pPr>
        <w:jc w:val="left"/>
      </w:pPr>
    </w:p>
    <w:p w14:paraId="653B38C3" w14:textId="77777777" w:rsidR="00F80684" w:rsidRPr="00F80684" w:rsidRDefault="00F80684" w:rsidP="00F80684">
      <w:pPr>
        <w:jc w:val="left"/>
      </w:pPr>
    </w:p>
    <w:p w14:paraId="2BFD7758" w14:textId="77777777" w:rsidR="00F04DF6" w:rsidRPr="00F80684" w:rsidRDefault="00F80684" w:rsidP="00F04DF6">
      <w:pPr>
        <w:pStyle w:val="Heading3"/>
      </w:pPr>
      <w:bookmarkStart w:id="70" w:name="_Toc204080540"/>
      <w:r w:rsidRPr="00760D17">
        <w:lastRenderedPageBreak/>
        <w:t>Machine learning exclusions</w:t>
      </w:r>
      <w:bookmarkEnd w:id="70"/>
    </w:p>
    <w:p w14:paraId="35D83107" w14:textId="77777777" w:rsidR="00F80684" w:rsidRPr="00F80684" w:rsidRDefault="00F80684" w:rsidP="00F80684">
      <w:pPr>
        <w:jc w:val="left"/>
      </w:pPr>
      <w:r w:rsidRPr="00F80684">
        <w:t>For trusted file paths that you want to exclude from sensor monitoring, sensor visibility exclusions minimize sensor event collection, and stop all associated detections and preventions.</w:t>
      </w:r>
      <w:r w:rsidRPr="00F80684">
        <w:br/>
      </w:r>
      <w:r w:rsidRPr="00F80684">
        <w:br/>
        <w:t>Use sensor visibility exclusions with extreme caution. Potential attacks and malware associated with excluded files will not be recorded, detected, or prevented.</w:t>
      </w:r>
      <w:r w:rsidRPr="00F80684">
        <w:br/>
      </w:r>
      <w:r w:rsidRPr="00F80684">
        <w:br/>
        <w:t>The most common reason to create a sensor visibility exclusion is to improve endpoint performance at the excluded file paths, where sensor event data collection might interfere with highly resource-sensitive tasks. When planning and configuring sensor visibility exclusions, balance performance and security considerations. We recommend using sensor visibility exclusions only on hosts for which the sensor’s performance overhead without exclusions is unacceptable, and we recommend choosing excluded paths with care.</w:t>
      </w:r>
      <w:r w:rsidRPr="00F80684">
        <w:br/>
      </w:r>
      <w:r w:rsidRPr="00F80684">
        <w:br/>
        <w:t>Considerations for sensor visibility exclusions</w:t>
      </w:r>
      <w:r w:rsidRPr="00F80684">
        <w:br/>
        <w:t>Use sensor visibility exclusions with extreme caution. If you create a sensor visibility exclusion for a file path, Falcon won’t record all events, won’t report any detections, and won’t perform any prevention actions. This means that you won’t have visibility into potential attacks or malware related to that file path.</w:t>
      </w:r>
    </w:p>
    <w:p w14:paraId="41DDAD03" w14:textId="77777777" w:rsidR="00F80684" w:rsidRPr="00F80684" w:rsidRDefault="00F80684" w:rsidP="00F80684">
      <w:pPr>
        <w:jc w:val="left"/>
      </w:pPr>
      <w:r w:rsidRPr="00F80684">
        <w:t>When planning and configuring sensor visibility exclusions, balance performance and security considerations. We recommend using sensor visibility exclusions only on hosts for which the sensor’s performance overhead without exclusions is unacceptable, and we recommend choosing excluded paths with care.</w:t>
      </w:r>
    </w:p>
    <w:p w14:paraId="70433343" w14:textId="77777777" w:rsidR="00F80684" w:rsidRPr="00F80684" w:rsidRDefault="00F80684" w:rsidP="00F80684">
      <w:pPr>
        <w:jc w:val="left"/>
      </w:pPr>
      <w:r w:rsidRPr="00F80684">
        <w:t>Before creating sensor visibility exclusions, consider the potential security risks. If you do create sensor visibility exclusions, we recommend following these best practices:</w:t>
      </w:r>
    </w:p>
    <w:p w14:paraId="5D12961C" w14:textId="77777777" w:rsidR="00F80684" w:rsidRPr="00F80684" w:rsidRDefault="00F80684" w:rsidP="00E11A6B">
      <w:pPr>
        <w:pStyle w:val="ListParagraph"/>
        <w:numPr>
          <w:ilvl w:val="0"/>
          <w:numId w:val="26"/>
        </w:numPr>
        <w:jc w:val="left"/>
      </w:pPr>
      <w:r w:rsidRPr="00F80684">
        <w:t>Configure exclusions to be as narrow as possible. It’s safer to exclude a single executable file than an entire folder or all subfolders.</w:t>
      </w:r>
    </w:p>
    <w:p w14:paraId="2D15AB48" w14:textId="77777777" w:rsidR="00F80684" w:rsidRPr="00F80684" w:rsidRDefault="00F80684" w:rsidP="00E11A6B">
      <w:pPr>
        <w:pStyle w:val="ListParagraph"/>
        <w:numPr>
          <w:ilvl w:val="0"/>
          <w:numId w:val="26"/>
        </w:numPr>
        <w:jc w:val="left"/>
      </w:pPr>
      <w:r w:rsidRPr="00F80684">
        <w:t>Avoid specifying file exclusions for built-in operating system executable files and folders, such as these:</w:t>
      </w:r>
    </w:p>
    <w:p w14:paraId="3358AD58" w14:textId="77777777" w:rsidR="00F80684" w:rsidRPr="00F80684" w:rsidRDefault="00F80684" w:rsidP="00E11A6B">
      <w:pPr>
        <w:pStyle w:val="ListParagraph"/>
        <w:numPr>
          <w:ilvl w:val="1"/>
          <w:numId w:val="26"/>
        </w:numPr>
        <w:jc w:val="left"/>
      </w:pPr>
      <w:r w:rsidRPr="00F80684">
        <w:t>bash, /sbin, /bin, /usr/bin</w:t>
      </w:r>
    </w:p>
    <w:p w14:paraId="6BFEC7AE" w14:textId="77777777" w:rsidR="00F80684" w:rsidRPr="00F80684" w:rsidRDefault="00F80684" w:rsidP="00E11A6B">
      <w:pPr>
        <w:pStyle w:val="ListParagraph"/>
        <w:numPr>
          <w:ilvl w:val="1"/>
          <w:numId w:val="26"/>
        </w:numPr>
        <w:jc w:val="left"/>
      </w:pPr>
      <w:r w:rsidRPr="00F80684">
        <w:t>java, python, ruby</w:t>
      </w:r>
    </w:p>
    <w:p w14:paraId="283F5FB0" w14:textId="77777777" w:rsidR="00F80684" w:rsidRPr="00F80684" w:rsidRDefault="00F80684" w:rsidP="00F80684">
      <w:pPr>
        <w:jc w:val="left"/>
      </w:pPr>
      <w:r w:rsidRPr="00F80684">
        <w:t>Additional sensor visibility exclusion considerations.</w:t>
      </w:r>
    </w:p>
    <w:p w14:paraId="2246B7FC" w14:textId="77777777" w:rsidR="00F80684" w:rsidRPr="00F80684" w:rsidRDefault="00F80684" w:rsidP="00E11A6B">
      <w:pPr>
        <w:pStyle w:val="ListParagraph"/>
        <w:numPr>
          <w:ilvl w:val="0"/>
          <w:numId w:val="26"/>
        </w:numPr>
        <w:jc w:val="left"/>
      </w:pPr>
      <w:r w:rsidRPr="00F80684">
        <w:t>The sensor minimizes event reporting for process executions that match file exclusion criteria.</w:t>
      </w:r>
    </w:p>
    <w:p w14:paraId="0E0CF83F" w14:textId="77777777" w:rsidR="00F80684" w:rsidRPr="00F80684" w:rsidRDefault="00F80684" w:rsidP="00E11A6B">
      <w:pPr>
        <w:pStyle w:val="ListParagraph"/>
        <w:numPr>
          <w:ilvl w:val="0"/>
          <w:numId w:val="26"/>
        </w:numPr>
        <w:jc w:val="left"/>
      </w:pPr>
      <w:r w:rsidRPr="00F80684">
        <w:t>Processes that match file exclusion criteria will no longer generate the majority of events that would be seen otherwise, including process-related events.</w:t>
      </w:r>
    </w:p>
    <w:p w14:paraId="229C371F" w14:textId="77777777" w:rsidR="00F80684" w:rsidRPr="00F80684" w:rsidRDefault="00F80684" w:rsidP="00E11A6B">
      <w:pPr>
        <w:pStyle w:val="ListParagraph"/>
        <w:numPr>
          <w:ilvl w:val="0"/>
          <w:numId w:val="26"/>
        </w:numPr>
        <w:jc w:val="left"/>
      </w:pPr>
      <w:r w:rsidRPr="00F80684">
        <w:t>The sensor will continue to send EndOfProcess events on Windows and macOS.</w:t>
      </w:r>
    </w:p>
    <w:p w14:paraId="5DFB5682" w14:textId="77777777" w:rsidR="00F80684" w:rsidRPr="00F80684" w:rsidRDefault="00F80684" w:rsidP="00E11A6B">
      <w:pPr>
        <w:pStyle w:val="ListParagraph"/>
        <w:numPr>
          <w:ilvl w:val="0"/>
          <w:numId w:val="26"/>
        </w:numPr>
        <w:jc w:val="left"/>
      </w:pPr>
      <w:r w:rsidRPr="00F80684">
        <w:t>Process tree and file name are still captured, but SHA256 digest is not.</w:t>
      </w:r>
    </w:p>
    <w:p w14:paraId="0E32A68D" w14:textId="77777777" w:rsidR="00F80684" w:rsidRPr="00F80684" w:rsidRDefault="00F80684" w:rsidP="00E11A6B">
      <w:pPr>
        <w:pStyle w:val="ListParagraph"/>
        <w:numPr>
          <w:ilvl w:val="0"/>
          <w:numId w:val="26"/>
        </w:numPr>
        <w:jc w:val="left"/>
      </w:pPr>
      <w:r w:rsidRPr="00F80684">
        <w:t>For excluded processes, data will not be available in the following features and contexts:</w:t>
      </w:r>
    </w:p>
    <w:p w14:paraId="482C2339" w14:textId="77777777" w:rsidR="00F80684" w:rsidRPr="00F80684" w:rsidRDefault="00F80684" w:rsidP="00E11A6B">
      <w:pPr>
        <w:pStyle w:val="ListParagraph"/>
        <w:numPr>
          <w:ilvl w:val="1"/>
          <w:numId w:val="26"/>
        </w:numPr>
        <w:jc w:val="left"/>
      </w:pPr>
      <w:r w:rsidRPr="00F80684">
        <w:t>Any app usage dashboard (for example, Falcon Discover)</w:t>
      </w:r>
    </w:p>
    <w:p w14:paraId="60501DCB" w14:textId="77777777" w:rsidR="00F80684" w:rsidRPr="00F80684" w:rsidRDefault="00F80684" w:rsidP="00E11A6B">
      <w:pPr>
        <w:pStyle w:val="ListParagraph"/>
        <w:numPr>
          <w:ilvl w:val="1"/>
          <w:numId w:val="26"/>
        </w:numPr>
        <w:jc w:val="left"/>
      </w:pPr>
      <w:r w:rsidRPr="00F80684">
        <w:t>Hash search (Falcon Investigate)</w:t>
      </w:r>
    </w:p>
    <w:p w14:paraId="7C93D7A6" w14:textId="77777777" w:rsidR="00F80684" w:rsidRPr="00F80684" w:rsidRDefault="00F80684" w:rsidP="00E11A6B">
      <w:pPr>
        <w:pStyle w:val="ListParagraph"/>
        <w:numPr>
          <w:ilvl w:val="1"/>
          <w:numId w:val="26"/>
        </w:numPr>
        <w:jc w:val="left"/>
      </w:pPr>
      <w:r w:rsidRPr="00F80684">
        <w:t>FDRv2 app info</w:t>
      </w:r>
    </w:p>
    <w:p w14:paraId="4EC4F284" w14:textId="77777777" w:rsidR="00F80684" w:rsidRPr="00F80684" w:rsidRDefault="00F80684" w:rsidP="00E11A6B">
      <w:pPr>
        <w:pStyle w:val="ListParagraph"/>
        <w:numPr>
          <w:ilvl w:val="0"/>
          <w:numId w:val="26"/>
        </w:numPr>
        <w:jc w:val="left"/>
      </w:pPr>
      <w:r w:rsidRPr="00F80684">
        <w:t>Excluding container-relative paths (and more generally, paths inside a chroot) is not supported.</w:t>
      </w:r>
    </w:p>
    <w:p w14:paraId="74988B7D" w14:textId="77777777" w:rsidR="00F80684" w:rsidRPr="00F80684" w:rsidRDefault="00F80684" w:rsidP="00E11A6B">
      <w:pPr>
        <w:pStyle w:val="ListParagraph"/>
        <w:numPr>
          <w:ilvl w:val="0"/>
          <w:numId w:val="26"/>
        </w:numPr>
        <w:jc w:val="left"/>
      </w:pPr>
      <w:r w:rsidRPr="00F80684">
        <w:t>Currently, any Linux sensor visibility exclusions apply to both the host and all containers running on the system.</w:t>
      </w:r>
    </w:p>
    <w:p w14:paraId="1B2C3CF0" w14:textId="77777777" w:rsidR="00F80684" w:rsidRPr="00F80684" w:rsidRDefault="00F80684" w:rsidP="00F80684">
      <w:pPr>
        <w:jc w:val="left"/>
      </w:pPr>
    </w:p>
    <w:p w14:paraId="0B2A86B4" w14:textId="77777777" w:rsidR="00F80684" w:rsidRDefault="00F80684" w:rsidP="00F04DF6">
      <w:pPr>
        <w:pStyle w:val="Heading2"/>
      </w:pPr>
      <w:bookmarkStart w:id="71" w:name="_Toc204080541"/>
      <w:r w:rsidRPr="00760D17">
        <w:t>Planning your exclusions</w:t>
      </w:r>
      <w:bookmarkEnd w:id="71"/>
    </w:p>
    <w:p w14:paraId="797E4DC0" w14:textId="77777777" w:rsidR="00F80684" w:rsidRPr="00F80684" w:rsidRDefault="00F80684" w:rsidP="00F80684">
      <w:pPr>
        <w:jc w:val="left"/>
      </w:pPr>
      <w:r w:rsidRPr="00F80684">
        <w:t>Consider the potential implications of an exclusion before you put it into effect in your environment.</w:t>
      </w:r>
    </w:p>
    <w:p w14:paraId="7D79BEF3" w14:textId="77777777" w:rsidR="00F80684" w:rsidRPr="00F80684" w:rsidRDefault="00F80684" w:rsidP="00F80684">
      <w:pPr>
        <w:jc w:val="left"/>
      </w:pPr>
      <w:r w:rsidRPr="00F80684">
        <w:lastRenderedPageBreak/>
        <w:t>To maintain a strong security posture, create exclusions to be as specific as possible while meeting your exclusion needs. If your exclusion is too broad, you might inadvertently permit malicious activity that should be detected or blocked.</w:t>
      </w:r>
    </w:p>
    <w:p w14:paraId="429F6863" w14:textId="77777777" w:rsidR="00F80684" w:rsidRPr="00F80684" w:rsidRDefault="00F80684" w:rsidP="00F80684">
      <w:pPr>
        <w:jc w:val="left"/>
      </w:pPr>
      <w:r w:rsidRPr="00F80684">
        <w:t>When you're creating or editing an exclusion, Falcon displays a list of affected detections before you save it. This list shows detections that wouldn’t have been generated if the current exclusion were live in your environment. Previewing detections that you would no longer see helps you quickly understand the expected effect of an exclusion before you save it.</w:t>
      </w:r>
    </w:p>
    <w:p w14:paraId="78747E65" w14:textId="77777777" w:rsidR="00F80684" w:rsidRPr="00F80684" w:rsidRDefault="00F80684" w:rsidP="00F80684">
      <w:pPr>
        <w:jc w:val="left"/>
      </w:pPr>
      <w:r w:rsidRPr="00F80684">
        <w:t>For IOA exclusions that are already in effect in your environment, you can view a log of activity that would have triggered a detection if an IOA exclusion hadn’t been in place. Reviewing activity that’s being excluded helps you understand the actual effects of your IOA exclusions.</w:t>
      </w:r>
    </w:p>
    <w:p w14:paraId="2821E021" w14:textId="77777777" w:rsidR="00F80684" w:rsidRPr="00F80684" w:rsidRDefault="00F80684" w:rsidP="00F80684">
      <w:pPr>
        <w:jc w:val="left"/>
      </w:pPr>
      <w:r w:rsidRPr="00F80684">
        <w:t>CrowdStrike automatically records all changes to your exclusions. Each exclusion type has its own audit log where you can view the revision history for exclusions of that type. We recommend that you include a comment for the audit log whenever you create, edit, or delete an exclusion. In the audit log comment, include any info that would help other people in your organization understand what you changed and why. For example, when creating or editing an exclusion, include info about what activity was excluded and why.</w:t>
      </w:r>
    </w:p>
    <w:p w14:paraId="36A019FF" w14:textId="77777777" w:rsidR="00760D17" w:rsidRPr="00F80684" w:rsidRDefault="00F80684" w:rsidP="00F80684">
      <w:pPr>
        <w:jc w:val="left"/>
      </w:pPr>
      <w:r w:rsidRPr="00F80684">
        <w:t>After you create, edit, or delete an exclusion, it can take up to 40 minutes for the changes to go into effect.</w:t>
      </w:r>
      <w:r w:rsidRPr="00F80684">
        <w:br/>
      </w:r>
      <w:r w:rsidRPr="00F80684">
        <w:br/>
      </w:r>
    </w:p>
    <w:p w14:paraId="37121478" w14:textId="77777777" w:rsidR="00F04DF6" w:rsidRDefault="00F80684" w:rsidP="0034599A">
      <w:pPr>
        <w:pStyle w:val="MainHeading"/>
      </w:pPr>
      <w:bookmarkStart w:id="72" w:name="_Toc204080542"/>
      <w:r w:rsidRPr="00760D17">
        <w:t>Managing machine learning exclusions</w:t>
      </w:r>
      <w:bookmarkEnd w:id="72"/>
    </w:p>
    <w:p w14:paraId="4BA80859" w14:textId="77777777" w:rsidR="00F80684" w:rsidRPr="00F80684" w:rsidRDefault="00F80684" w:rsidP="00F80684">
      <w:pPr>
        <w:jc w:val="left"/>
      </w:pPr>
      <w:r w:rsidRPr="00F80684">
        <w:t>Getting to machine learning exclusions</w:t>
      </w:r>
      <w:r w:rsidRPr="00F80684">
        <w:br/>
      </w:r>
      <w:r w:rsidRPr="00F80684">
        <w:br/>
        <w:t>The Machine Learning Exclusions tab is where you can view, create, edit, and delete ML exclusions, and where you can view the ML exclusion audit log. By default, the list of exclusions is sorted by Last modified.</w:t>
      </w:r>
    </w:p>
    <w:p w14:paraId="0855267C" w14:textId="77777777" w:rsidR="00F80684" w:rsidRPr="00F80684" w:rsidRDefault="00F80684" w:rsidP="00E11A6B">
      <w:pPr>
        <w:pStyle w:val="ListParagraph"/>
        <w:numPr>
          <w:ilvl w:val="0"/>
          <w:numId w:val="27"/>
        </w:numPr>
        <w:jc w:val="left"/>
      </w:pPr>
      <w:r w:rsidRPr="00F80684">
        <w:t>Go to Configuration &gt; Detections Management &gt; Exclusions, and then go to the Machine Learning Exclusions tab.</w:t>
      </w:r>
      <w:r w:rsidRPr="00F80684">
        <w:br/>
      </w:r>
      <w:r>
        <w:rPr>
          <w:noProof/>
        </w:rPr>
        <w:drawing>
          <wp:inline distT="0" distB="0" distL="0" distR="0" wp14:anchorId="00BA880B" wp14:editId="0F01D0C3">
            <wp:extent cx="5731510" cy="1901825"/>
            <wp:effectExtent l="0" t="0" r="2540" b="317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3"/>
                    <a:stretch>
                      <a:fillRect/>
                    </a:stretch>
                  </pic:blipFill>
                  <pic:spPr>
                    <a:xfrm>
                      <a:off x="0" y="0"/>
                      <a:ext cx="5731510" cy="1901825"/>
                    </a:xfrm>
                    <a:prstGeom prst="rect">
                      <a:avLst/>
                    </a:prstGeom>
                  </pic:spPr>
                </pic:pic>
              </a:graphicData>
            </a:graphic>
          </wp:inline>
        </w:drawing>
      </w:r>
      <w:r w:rsidRPr="00F80684">
        <w:br/>
      </w:r>
    </w:p>
    <w:p w14:paraId="45B228F4" w14:textId="77777777" w:rsidR="00760D17" w:rsidRDefault="00760D17" w:rsidP="00F80684">
      <w:pPr>
        <w:jc w:val="left"/>
        <w:rPr>
          <w:b/>
          <w:bCs/>
          <w:sz w:val="20"/>
          <w:szCs w:val="20"/>
        </w:rPr>
      </w:pPr>
    </w:p>
    <w:p w14:paraId="5EDA0489" w14:textId="77777777" w:rsidR="00760D17" w:rsidRDefault="00760D17" w:rsidP="00F80684">
      <w:pPr>
        <w:jc w:val="left"/>
        <w:rPr>
          <w:b/>
          <w:bCs/>
          <w:sz w:val="20"/>
          <w:szCs w:val="20"/>
        </w:rPr>
      </w:pPr>
    </w:p>
    <w:p w14:paraId="6CECEB2F" w14:textId="77777777" w:rsidR="0034599A" w:rsidRDefault="00F80684" w:rsidP="0034599A">
      <w:pPr>
        <w:pStyle w:val="Heading3"/>
      </w:pPr>
      <w:bookmarkStart w:id="73" w:name="_Toc204080543"/>
      <w:r w:rsidRPr="00760D17">
        <w:t>Creating machine learning exclusions</w:t>
      </w:r>
      <w:bookmarkEnd w:id="73"/>
    </w:p>
    <w:p w14:paraId="58076E19" w14:textId="77777777" w:rsidR="00F80684" w:rsidRPr="00F80684" w:rsidRDefault="00F80684" w:rsidP="0034599A">
      <w:r w:rsidRPr="00F80684">
        <w:t>Create a machine learning exclusion from within a detection. The exclusion pattern is prepopulated based on the detection. Verify or change the pattern as needed before saving the exclusion.</w:t>
      </w:r>
      <w:r w:rsidRPr="00F80684">
        <w:br/>
      </w:r>
      <w:r w:rsidRPr="00F80684">
        <w:br/>
        <w:t>Note: Alternatively, you can create a machine learning exclusion on the Machine Learning Exclusions tab on Configuration &gt; Detections Management &gt; Exclusions.</w:t>
      </w:r>
    </w:p>
    <w:p w14:paraId="301790DF" w14:textId="77777777" w:rsidR="00F80684" w:rsidRPr="00F80684" w:rsidRDefault="00F80684" w:rsidP="00E11A6B">
      <w:pPr>
        <w:pStyle w:val="ListParagraph"/>
        <w:numPr>
          <w:ilvl w:val="0"/>
          <w:numId w:val="27"/>
        </w:numPr>
        <w:jc w:val="left"/>
      </w:pPr>
      <w:r w:rsidRPr="00F80684">
        <w:lastRenderedPageBreak/>
        <w:t>On Activity &gt; Detections, for the machine learning detection that you want to create an exclusion from, click to expand the detection’s Summary.</w:t>
      </w:r>
    </w:p>
    <w:p w14:paraId="131D820C" w14:textId="77777777" w:rsidR="00F80684" w:rsidRPr="00F80684" w:rsidRDefault="00F80684" w:rsidP="00E11A6B">
      <w:pPr>
        <w:pStyle w:val="ListParagraph"/>
        <w:numPr>
          <w:ilvl w:val="0"/>
          <w:numId w:val="27"/>
        </w:numPr>
        <w:jc w:val="left"/>
      </w:pPr>
      <w:r w:rsidRPr="00F80684">
        <w:t>Click Create ML exclusion.</w:t>
      </w:r>
      <w:r w:rsidRPr="00F80684">
        <w:br/>
      </w:r>
      <w:r>
        <w:rPr>
          <w:noProof/>
        </w:rPr>
        <w:drawing>
          <wp:inline distT="0" distB="0" distL="0" distR="0" wp14:anchorId="53B2763F" wp14:editId="006F3714">
            <wp:extent cx="5731510" cy="2831465"/>
            <wp:effectExtent l="0" t="0" r="2540" b="6985"/>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74"/>
                    <a:stretch>
                      <a:fillRect/>
                    </a:stretch>
                  </pic:blipFill>
                  <pic:spPr>
                    <a:xfrm>
                      <a:off x="0" y="0"/>
                      <a:ext cx="5731510" cy="2831465"/>
                    </a:xfrm>
                    <a:prstGeom prst="rect">
                      <a:avLst/>
                    </a:prstGeom>
                  </pic:spPr>
                </pic:pic>
              </a:graphicData>
            </a:graphic>
          </wp:inline>
        </w:drawing>
      </w:r>
      <w:r w:rsidRPr="00F80684">
        <w:br/>
      </w:r>
    </w:p>
    <w:p w14:paraId="6E12C153" w14:textId="77777777" w:rsidR="00F80684" w:rsidRPr="00F80684" w:rsidRDefault="00F80684" w:rsidP="00E11A6B">
      <w:pPr>
        <w:pStyle w:val="ListParagraph"/>
        <w:numPr>
          <w:ilvl w:val="0"/>
          <w:numId w:val="27"/>
        </w:numPr>
        <w:jc w:val="left"/>
      </w:pPr>
      <w:r w:rsidRPr="00F80684">
        <w:t>In Create machine learning exclusion, select the host groups that the exclusion will apply to or select all hosts, and then click Next</w:t>
      </w:r>
    </w:p>
    <w:p w14:paraId="608F8B7B" w14:textId="77777777" w:rsidR="00F80684" w:rsidRPr="00F80684" w:rsidRDefault="00F80684" w:rsidP="00E11A6B">
      <w:pPr>
        <w:pStyle w:val="ListParagraph"/>
        <w:numPr>
          <w:ilvl w:val="0"/>
          <w:numId w:val="27"/>
        </w:numPr>
        <w:jc w:val="left"/>
      </w:pPr>
      <w:r w:rsidRPr="00F80684">
        <w:t>In the Excluded from list, select the actions to apply to the selected host groups:</w:t>
      </w:r>
    </w:p>
    <w:p w14:paraId="7DE6D0F6" w14:textId="77777777" w:rsidR="00F80684" w:rsidRPr="00F80684" w:rsidRDefault="00F80684" w:rsidP="00E11A6B">
      <w:pPr>
        <w:pStyle w:val="ListParagraph"/>
        <w:numPr>
          <w:ilvl w:val="1"/>
          <w:numId w:val="27"/>
        </w:numPr>
        <w:jc w:val="left"/>
      </w:pPr>
      <w:r w:rsidRPr="00F80684">
        <w:t>Detections and preventions: Excludes files from ML-based detections and preventions.</w:t>
      </w:r>
    </w:p>
    <w:p w14:paraId="1AEB610F" w14:textId="77777777" w:rsidR="00F80684" w:rsidRPr="00F80684" w:rsidRDefault="00F80684" w:rsidP="00E11A6B">
      <w:pPr>
        <w:pStyle w:val="ListParagraph"/>
        <w:numPr>
          <w:ilvl w:val="1"/>
          <w:numId w:val="27"/>
        </w:numPr>
        <w:jc w:val="left"/>
      </w:pPr>
      <w:r w:rsidRPr="00F80684">
        <w:t>Uploads to CrowdStrike: Excludes files from being uploaded to the CrowdStrike cloud.</w:t>
      </w:r>
    </w:p>
    <w:p w14:paraId="52F7414F" w14:textId="77777777" w:rsidR="00F80684" w:rsidRPr="00F80684" w:rsidRDefault="00F80684" w:rsidP="00E11A6B">
      <w:pPr>
        <w:pStyle w:val="ListParagraph"/>
        <w:numPr>
          <w:ilvl w:val="0"/>
          <w:numId w:val="27"/>
        </w:numPr>
        <w:jc w:val="left"/>
      </w:pPr>
      <w:r w:rsidRPr="00F80684">
        <w:t xml:space="preserve">In the Exclusion pattern field, verify the prepopulated pattern value or enter a new pattern in </w:t>
      </w:r>
      <w:hyperlink r:id="rId75" w:anchor="globsyntax" w:history="1">
        <w:r w:rsidRPr="00F80684">
          <w:t>glob syntax</w:t>
        </w:r>
      </w:hyperlink>
      <w:r w:rsidRPr="00F80684">
        <w:t>.</w:t>
      </w:r>
    </w:p>
    <w:p w14:paraId="72914AC3" w14:textId="77777777" w:rsidR="00F80684" w:rsidRPr="00F80684" w:rsidRDefault="00F80684" w:rsidP="00E11A6B">
      <w:pPr>
        <w:pStyle w:val="ListParagraph"/>
        <w:numPr>
          <w:ilvl w:val="0"/>
          <w:numId w:val="27"/>
        </w:numPr>
        <w:jc w:val="left"/>
      </w:pPr>
      <w:r w:rsidRPr="00F80684">
        <w:t>Under Pattern test, test the exclusion pattern:</w:t>
      </w:r>
    </w:p>
    <w:p w14:paraId="4AEE1D97" w14:textId="77777777" w:rsidR="00F80684" w:rsidRPr="00F80684" w:rsidRDefault="00F80684" w:rsidP="00E11A6B">
      <w:pPr>
        <w:pStyle w:val="ListParagraph"/>
        <w:numPr>
          <w:ilvl w:val="1"/>
          <w:numId w:val="27"/>
        </w:numPr>
        <w:jc w:val="left"/>
      </w:pPr>
      <w:r w:rsidRPr="00F80684">
        <w:t>Type a file path, and then click Test pattern</w:t>
      </w:r>
    </w:p>
    <w:p w14:paraId="2BF20259" w14:textId="77777777" w:rsidR="00F80684" w:rsidRPr="00F80684" w:rsidRDefault="00F80684" w:rsidP="00E11A6B">
      <w:pPr>
        <w:pStyle w:val="ListParagraph"/>
        <w:numPr>
          <w:ilvl w:val="1"/>
          <w:numId w:val="27"/>
        </w:numPr>
        <w:jc w:val="left"/>
      </w:pPr>
      <w:r w:rsidRPr="00F80684">
        <w:t>Check the confirmation message to see whether your test pattern matches the syntax.</w:t>
      </w:r>
    </w:p>
    <w:p w14:paraId="7E50D7A9" w14:textId="77777777" w:rsidR="00F80684" w:rsidRPr="00F80684" w:rsidRDefault="00F80684" w:rsidP="00E11A6B">
      <w:pPr>
        <w:pStyle w:val="ListParagraph"/>
        <w:numPr>
          <w:ilvl w:val="0"/>
          <w:numId w:val="27"/>
        </w:numPr>
        <w:jc w:val="left"/>
      </w:pPr>
      <w:r w:rsidRPr="00F80684">
        <w:t>Enter a comment to include in the audit log.</w:t>
      </w:r>
    </w:p>
    <w:p w14:paraId="7E6E6B99" w14:textId="77777777" w:rsidR="00F80684" w:rsidRPr="00F80684" w:rsidRDefault="00F80684" w:rsidP="00E11A6B">
      <w:pPr>
        <w:pStyle w:val="ListParagraph"/>
        <w:numPr>
          <w:ilvl w:val="0"/>
          <w:numId w:val="27"/>
        </w:numPr>
        <w:jc w:val="left"/>
      </w:pPr>
      <w:r w:rsidRPr="00F80684">
        <w:t>If you want to add another exclusion pattern after you save this one, select Create another exclusion with these hosts after saving.</w:t>
      </w:r>
    </w:p>
    <w:p w14:paraId="6D22BA80" w14:textId="77777777" w:rsidR="00F80684" w:rsidRPr="00F80684" w:rsidRDefault="00F80684" w:rsidP="00E11A6B">
      <w:pPr>
        <w:pStyle w:val="ListParagraph"/>
        <w:numPr>
          <w:ilvl w:val="0"/>
          <w:numId w:val="27"/>
        </w:numPr>
        <w:jc w:val="left"/>
      </w:pPr>
      <w:r w:rsidRPr="00F80684">
        <w:t>Click Create.</w:t>
      </w:r>
    </w:p>
    <w:p w14:paraId="6859AC52" w14:textId="77777777" w:rsidR="00F80684" w:rsidRPr="00F80684" w:rsidRDefault="00F80684" w:rsidP="00F80684">
      <w:pPr>
        <w:jc w:val="left"/>
      </w:pPr>
    </w:p>
    <w:p w14:paraId="5334AE50" w14:textId="77777777" w:rsidR="0034599A" w:rsidRDefault="00F80684" w:rsidP="0034599A">
      <w:pPr>
        <w:pStyle w:val="Heading3"/>
      </w:pPr>
      <w:bookmarkStart w:id="74" w:name="_Toc204080544"/>
      <w:r w:rsidRPr="00760D17">
        <w:t>Editing machine learning exclusions</w:t>
      </w:r>
      <w:bookmarkEnd w:id="74"/>
    </w:p>
    <w:p w14:paraId="27101BD0" w14:textId="77777777" w:rsidR="00F80684" w:rsidRPr="00F80684" w:rsidRDefault="00F80684" w:rsidP="0034599A">
      <w:r w:rsidRPr="00F80684">
        <w:t>Modify an existing exclusion to stop ML-based detections and preventions, or to stop file uploads to the CrowdStrike cloud, for a trusted file path.</w:t>
      </w:r>
    </w:p>
    <w:p w14:paraId="3007D1DB" w14:textId="77777777" w:rsidR="00F80684" w:rsidRPr="00F80684" w:rsidRDefault="00F80684" w:rsidP="00E11A6B">
      <w:pPr>
        <w:pStyle w:val="ListParagraph"/>
        <w:numPr>
          <w:ilvl w:val="0"/>
          <w:numId w:val="28"/>
        </w:numPr>
        <w:jc w:val="left"/>
      </w:pPr>
      <w:r w:rsidRPr="00F80684">
        <w:t>Go to Configuration &gt; Detections Management &gt; Exclusions, and then go to the Machine Learning Exclusions tab.</w:t>
      </w:r>
    </w:p>
    <w:p w14:paraId="370A897D" w14:textId="77777777" w:rsidR="00F80684" w:rsidRPr="00F80684" w:rsidRDefault="00F80684" w:rsidP="00E11A6B">
      <w:pPr>
        <w:pStyle w:val="ListParagraph"/>
        <w:numPr>
          <w:ilvl w:val="0"/>
          <w:numId w:val="28"/>
        </w:numPr>
        <w:jc w:val="left"/>
      </w:pPr>
      <w:r w:rsidRPr="00F80684">
        <w:lastRenderedPageBreak/>
        <w:t>In the Actions column for the exclusion that you want to modify, click Edit.</w:t>
      </w:r>
      <w:r w:rsidRPr="00F80684">
        <w:br/>
      </w:r>
      <w:r>
        <w:rPr>
          <w:noProof/>
        </w:rPr>
        <w:drawing>
          <wp:inline distT="0" distB="0" distL="0" distR="0" wp14:anchorId="45A0B084" wp14:editId="40A07EE9">
            <wp:extent cx="5731510" cy="1843405"/>
            <wp:effectExtent l="0" t="0" r="2540" b="4445"/>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6"/>
                    <a:stretch>
                      <a:fillRect/>
                    </a:stretch>
                  </pic:blipFill>
                  <pic:spPr>
                    <a:xfrm>
                      <a:off x="0" y="0"/>
                      <a:ext cx="5731510" cy="1843405"/>
                    </a:xfrm>
                    <a:prstGeom prst="rect">
                      <a:avLst/>
                    </a:prstGeom>
                  </pic:spPr>
                </pic:pic>
              </a:graphicData>
            </a:graphic>
          </wp:inline>
        </w:drawing>
      </w:r>
      <w:r w:rsidRPr="00F80684">
        <w:br/>
      </w:r>
    </w:p>
    <w:p w14:paraId="2A494C77" w14:textId="77777777" w:rsidR="00F80684" w:rsidRPr="00F80684" w:rsidRDefault="00F80684" w:rsidP="00E11A6B">
      <w:pPr>
        <w:pStyle w:val="ListParagraph"/>
        <w:numPr>
          <w:ilvl w:val="0"/>
          <w:numId w:val="28"/>
        </w:numPr>
        <w:jc w:val="left"/>
      </w:pPr>
      <w:r w:rsidRPr="00F80684">
        <w:t>In Edit machine learning exclusion, select the host groups that the exclusion will apply to, or select all hosts.</w:t>
      </w:r>
    </w:p>
    <w:p w14:paraId="590732B7" w14:textId="77777777" w:rsidR="00F80684" w:rsidRPr="00F80684" w:rsidRDefault="00F80684" w:rsidP="00E11A6B">
      <w:pPr>
        <w:pStyle w:val="ListParagraph"/>
        <w:numPr>
          <w:ilvl w:val="0"/>
          <w:numId w:val="28"/>
        </w:numPr>
        <w:jc w:val="left"/>
      </w:pPr>
      <w:r w:rsidRPr="00F80684">
        <w:t>In the Excluded from list, select the actions to apply to the selected host groups:</w:t>
      </w:r>
    </w:p>
    <w:p w14:paraId="04318D3F" w14:textId="77777777" w:rsidR="00F80684" w:rsidRPr="00F80684" w:rsidRDefault="00F80684" w:rsidP="00E11A6B">
      <w:pPr>
        <w:pStyle w:val="ListParagraph"/>
        <w:numPr>
          <w:ilvl w:val="1"/>
          <w:numId w:val="28"/>
        </w:numPr>
        <w:jc w:val="left"/>
      </w:pPr>
      <w:r w:rsidRPr="00F80684">
        <w:t>Detections and preventions: Excludes files from ML-based detections and preventions.</w:t>
      </w:r>
    </w:p>
    <w:p w14:paraId="7C04598A" w14:textId="77777777" w:rsidR="00F80684" w:rsidRPr="00F80684" w:rsidRDefault="00F80684" w:rsidP="00E11A6B">
      <w:pPr>
        <w:pStyle w:val="ListParagraph"/>
        <w:numPr>
          <w:ilvl w:val="1"/>
          <w:numId w:val="28"/>
        </w:numPr>
        <w:jc w:val="left"/>
      </w:pPr>
      <w:r w:rsidRPr="00F80684">
        <w:t>Uploads to CrowdStrike: Excludes files from being uploaded to the CrowdStrike cloud.</w:t>
      </w:r>
    </w:p>
    <w:p w14:paraId="4DEBF10D" w14:textId="77777777" w:rsidR="00F80684" w:rsidRPr="00F80684" w:rsidRDefault="00F80684" w:rsidP="00E11A6B">
      <w:pPr>
        <w:pStyle w:val="ListParagraph"/>
        <w:numPr>
          <w:ilvl w:val="0"/>
          <w:numId w:val="28"/>
        </w:numPr>
        <w:jc w:val="left"/>
      </w:pPr>
      <w:r w:rsidRPr="00F80684">
        <w:t>In the Exclusion pattern field, enter an exclusion pattern in glob syntax.</w:t>
      </w:r>
    </w:p>
    <w:p w14:paraId="6F8B6B8B" w14:textId="77777777" w:rsidR="00F80684" w:rsidRPr="00F80684" w:rsidRDefault="00F80684" w:rsidP="00E11A6B">
      <w:pPr>
        <w:pStyle w:val="ListParagraph"/>
        <w:numPr>
          <w:ilvl w:val="0"/>
          <w:numId w:val="28"/>
        </w:numPr>
        <w:jc w:val="left"/>
      </w:pPr>
      <w:r w:rsidRPr="00F80684">
        <w:t>Enter a comment to include in the audit log.</w:t>
      </w:r>
    </w:p>
    <w:p w14:paraId="52A99BF2" w14:textId="77777777" w:rsidR="00F80684" w:rsidRPr="00F80684" w:rsidRDefault="00F80684" w:rsidP="00E11A6B">
      <w:pPr>
        <w:pStyle w:val="ListParagraph"/>
        <w:numPr>
          <w:ilvl w:val="0"/>
          <w:numId w:val="28"/>
        </w:numPr>
        <w:jc w:val="left"/>
      </w:pPr>
      <w:r w:rsidRPr="00F80684">
        <w:t>Under Pattern test, test the exclusion pattern:</w:t>
      </w:r>
    </w:p>
    <w:p w14:paraId="4FD074B2" w14:textId="77777777" w:rsidR="00F80684" w:rsidRPr="00F80684" w:rsidRDefault="00F80684" w:rsidP="00E11A6B">
      <w:pPr>
        <w:pStyle w:val="ListParagraph"/>
        <w:numPr>
          <w:ilvl w:val="1"/>
          <w:numId w:val="28"/>
        </w:numPr>
        <w:jc w:val="left"/>
      </w:pPr>
      <w:r w:rsidRPr="00F80684">
        <w:t>Type a file path, and then click Test pattern.</w:t>
      </w:r>
    </w:p>
    <w:p w14:paraId="0B19AC15" w14:textId="77777777" w:rsidR="00F80684" w:rsidRPr="00F80684" w:rsidRDefault="00F80684" w:rsidP="00E11A6B">
      <w:pPr>
        <w:pStyle w:val="ListParagraph"/>
        <w:numPr>
          <w:ilvl w:val="1"/>
          <w:numId w:val="28"/>
        </w:numPr>
        <w:jc w:val="left"/>
      </w:pPr>
      <w:r w:rsidRPr="00F80684">
        <w:t>Check the confirmation message to see whether your test pattern matches the syntax.</w:t>
      </w:r>
    </w:p>
    <w:p w14:paraId="72EB45D1" w14:textId="77777777" w:rsidR="00F80684" w:rsidRPr="00F80684" w:rsidRDefault="00F80684" w:rsidP="00E11A6B">
      <w:pPr>
        <w:pStyle w:val="ListParagraph"/>
        <w:numPr>
          <w:ilvl w:val="0"/>
          <w:numId w:val="28"/>
        </w:numPr>
        <w:jc w:val="left"/>
      </w:pPr>
      <w:r w:rsidRPr="00F80684">
        <w:t>If you want to add another exclusion pattern after you save this one, select Create another exclusion with these hosts after saving.</w:t>
      </w:r>
    </w:p>
    <w:p w14:paraId="46E258DD" w14:textId="77777777" w:rsidR="00F80684" w:rsidRPr="00F80684" w:rsidRDefault="00F80684" w:rsidP="00E11A6B">
      <w:pPr>
        <w:pStyle w:val="ListParagraph"/>
        <w:numPr>
          <w:ilvl w:val="0"/>
          <w:numId w:val="28"/>
        </w:numPr>
        <w:jc w:val="left"/>
      </w:pPr>
      <w:r w:rsidRPr="00F80684">
        <w:t>Click Update.</w:t>
      </w:r>
      <w:r w:rsidRPr="00F80684">
        <w:br/>
      </w:r>
    </w:p>
    <w:p w14:paraId="7477EC60" w14:textId="77777777" w:rsidR="0034599A" w:rsidRDefault="00F80684" w:rsidP="0034599A">
      <w:pPr>
        <w:pStyle w:val="Heading3"/>
      </w:pPr>
      <w:bookmarkStart w:id="75" w:name="_Toc204080545"/>
      <w:r w:rsidRPr="00760D17">
        <w:t>Deleting machine learning exclusions</w:t>
      </w:r>
      <w:bookmarkEnd w:id="75"/>
    </w:p>
    <w:p w14:paraId="37B413C4" w14:textId="77777777" w:rsidR="00F80684" w:rsidRPr="00F80684" w:rsidRDefault="00F80684" w:rsidP="0034599A">
      <w:r w:rsidRPr="00F80684">
        <w:t>Delete exclusions with caution. A deleted exclusion cannot be recovered.</w:t>
      </w:r>
    </w:p>
    <w:p w14:paraId="12670778" w14:textId="77777777" w:rsidR="00F80684" w:rsidRPr="00F80684" w:rsidRDefault="00F80684" w:rsidP="00E11A6B">
      <w:pPr>
        <w:pStyle w:val="ListParagraph"/>
        <w:numPr>
          <w:ilvl w:val="0"/>
          <w:numId w:val="28"/>
        </w:numPr>
        <w:jc w:val="left"/>
      </w:pPr>
      <w:r w:rsidRPr="00F80684">
        <w:t>Go to Configuration &gt; Detections Management &gt; Exclusions, and then go to the Machine Learning Exclusions tab.</w:t>
      </w:r>
    </w:p>
    <w:p w14:paraId="15964217" w14:textId="77777777" w:rsidR="00F80684" w:rsidRPr="00F80684" w:rsidRDefault="00F80684" w:rsidP="00E11A6B">
      <w:pPr>
        <w:pStyle w:val="ListParagraph"/>
        <w:numPr>
          <w:ilvl w:val="0"/>
          <w:numId w:val="28"/>
        </w:numPr>
        <w:jc w:val="left"/>
      </w:pPr>
      <w:r w:rsidRPr="00F80684">
        <w:t>In the Actions column for the exclusion that you want to delete, click Delete.</w:t>
      </w:r>
      <w:r w:rsidRPr="00F80684">
        <w:br/>
      </w:r>
      <w:r>
        <w:rPr>
          <w:noProof/>
        </w:rPr>
        <w:drawing>
          <wp:inline distT="0" distB="0" distL="0" distR="0" wp14:anchorId="68319678" wp14:editId="51667407">
            <wp:extent cx="5731510" cy="1847215"/>
            <wp:effectExtent l="0" t="0" r="2540" b="63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7"/>
                    <a:stretch>
                      <a:fillRect/>
                    </a:stretch>
                  </pic:blipFill>
                  <pic:spPr>
                    <a:xfrm>
                      <a:off x="0" y="0"/>
                      <a:ext cx="5731510" cy="1847215"/>
                    </a:xfrm>
                    <a:prstGeom prst="rect">
                      <a:avLst/>
                    </a:prstGeom>
                  </pic:spPr>
                </pic:pic>
              </a:graphicData>
            </a:graphic>
          </wp:inline>
        </w:drawing>
      </w:r>
      <w:r w:rsidRPr="00F80684">
        <w:br/>
      </w:r>
    </w:p>
    <w:p w14:paraId="40722860" w14:textId="77777777" w:rsidR="00F80684" w:rsidRPr="00F80684" w:rsidRDefault="00F80684" w:rsidP="00E11A6B">
      <w:pPr>
        <w:pStyle w:val="ListParagraph"/>
        <w:numPr>
          <w:ilvl w:val="0"/>
          <w:numId w:val="28"/>
        </w:numPr>
        <w:jc w:val="left"/>
      </w:pPr>
      <w:r w:rsidRPr="00F80684">
        <w:t>In Delete machine learning exclusion, review the list of changes that would apply if the exclusion were deleted.</w:t>
      </w:r>
    </w:p>
    <w:p w14:paraId="7683B14E" w14:textId="77777777" w:rsidR="00F80684" w:rsidRPr="00F80684" w:rsidRDefault="00F80684" w:rsidP="00E11A6B">
      <w:pPr>
        <w:pStyle w:val="ListParagraph"/>
        <w:numPr>
          <w:ilvl w:val="0"/>
          <w:numId w:val="28"/>
        </w:numPr>
        <w:jc w:val="left"/>
      </w:pPr>
      <w:r w:rsidRPr="00F80684">
        <w:t>Enter a comment to include in the audit log.</w:t>
      </w:r>
    </w:p>
    <w:p w14:paraId="3535F3A6" w14:textId="77777777" w:rsidR="00F80684" w:rsidRDefault="00F80684" w:rsidP="00E11A6B">
      <w:pPr>
        <w:pStyle w:val="ListParagraph"/>
        <w:numPr>
          <w:ilvl w:val="0"/>
          <w:numId w:val="28"/>
        </w:numPr>
        <w:jc w:val="left"/>
      </w:pPr>
      <w:r w:rsidRPr="00F80684">
        <w:t>Click Delete exclusion.</w:t>
      </w:r>
    </w:p>
    <w:p w14:paraId="71D0F9F3" w14:textId="77777777" w:rsidR="00760D17" w:rsidRDefault="00760D17" w:rsidP="00760D17">
      <w:pPr>
        <w:jc w:val="left"/>
      </w:pPr>
    </w:p>
    <w:p w14:paraId="7911C686" w14:textId="77777777" w:rsidR="00760D17" w:rsidRPr="00F80684" w:rsidRDefault="00760D17" w:rsidP="00760D17">
      <w:pPr>
        <w:jc w:val="left"/>
      </w:pPr>
    </w:p>
    <w:p w14:paraId="39FA0E6C" w14:textId="77777777" w:rsidR="0034599A" w:rsidRDefault="00F80684" w:rsidP="0034599A">
      <w:pPr>
        <w:pStyle w:val="Heading2"/>
      </w:pPr>
      <w:bookmarkStart w:id="76" w:name="_Toc204080546"/>
      <w:r w:rsidRPr="00760D17">
        <w:t>Managing IOA exclusions</w:t>
      </w:r>
      <w:bookmarkEnd w:id="76"/>
    </w:p>
    <w:p w14:paraId="490815EF" w14:textId="77777777" w:rsidR="00F80684" w:rsidRPr="00F80684" w:rsidRDefault="00F80684" w:rsidP="0034599A">
      <w:r w:rsidRPr="00F80684">
        <w:t>IOA exclusions are created from within a detection, or by duplicating and then modifying an existing IOA exclusion.</w:t>
      </w:r>
      <w:r w:rsidRPr="00F80684">
        <w:br/>
      </w:r>
      <w:r w:rsidRPr="00F80684">
        <w:br/>
        <w:t>Getting to IOA exclusions</w:t>
      </w:r>
      <w:r w:rsidRPr="00F80684">
        <w:br/>
        <w:t>The IOA Exclusions tab is where you can view, edit, duplicate, and delete IOA exclusions, and where you can view the IOA exclusion audit log and activity log.</w:t>
      </w:r>
    </w:p>
    <w:p w14:paraId="563E3D5A" w14:textId="34F7ABBB" w:rsidR="00F80684" w:rsidRPr="00F80684" w:rsidRDefault="00F80684" w:rsidP="00F80684">
      <w:pPr>
        <w:jc w:val="left"/>
      </w:pPr>
      <w:r w:rsidRPr="00F80684">
        <w:t>By default, the list of exclusions is sorted by Last modified.</w:t>
      </w:r>
      <w:r w:rsidRPr="00F80684">
        <w:br/>
      </w:r>
      <w:r w:rsidRPr="00F80684">
        <w:br/>
        <w:t xml:space="preserve">Go to Configuration &gt; Detections Management &gt; </w:t>
      </w:r>
      <w:r w:rsidR="005D1B01" w:rsidRPr="00F80684">
        <w:t>Exclusions and</w:t>
      </w:r>
      <w:r w:rsidRPr="00F80684">
        <w:t xml:space="preserve"> then go to the IOA Exclusions tab.</w:t>
      </w:r>
      <w:r w:rsidRPr="00F80684">
        <w:br/>
      </w:r>
      <w:r w:rsidRPr="00F80684">
        <w:br/>
      </w:r>
      <w:r>
        <w:rPr>
          <w:noProof/>
        </w:rPr>
        <w:drawing>
          <wp:inline distT="0" distB="0" distL="0" distR="0" wp14:anchorId="627E02BD" wp14:editId="173BF078">
            <wp:extent cx="5731510" cy="2532380"/>
            <wp:effectExtent l="0" t="0" r="2540" b="127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78"/>
                    <a:stretch>
                      <a:fillRect/>
                    </a:stretch>
                  </pic:blipFill>
                  <pic:spPr>
                    <a:xfrm>
                      <a:off x="0" y="0"/>
                      <a:ext cx="5731510" cy="2532380"/>
                    </a:xfrm>
                    <a:prstGeom prst="rect">
                      <a:avLst/>
                    </a:prstGeom>
                  </pic:spPr>
                </pic:pic>
              </a:graphicData>
            </a:graphic>
          </wp:inline>
        </w:drawing>
      </w:r>
      <w:r w:rsidRPr="00F80684">
        <w:br/>
      </w:r>
      <w:r w:rsidRPr="00F80684">
        <w:br/>
        <w:t>Note: IOA exclusions are created from within a detection, or by duplicating and then modifying an existing IOA exclusion.</w:t>
      </w:r>
    </w:p>
    <w:p w14:paraId="2CC48322" w14:textId="77777777" w:rsidR="00F80684" w:rsidRPr="00F80684" w:rsidRDefault="00F80684" w:rsidP="00F80684">
      <w:pPr>
        <w:jc w:val="left"/>
      </w:pPr>
    </w:p>
    <w:p w14:paraId="09E7763D" w14:textId="77777777" w:rsidR="0034599A" w:rsidRDefault="00F80684" w:rsidP="0034599A">
      <w:pPr>
        <w:pStyle w:val="Heading3"/>
      </w:pPr>
      <w:bookmarkStart w:id="77" w:name="_Toc204080547"/>
      <w:r w:rsidRPr="00760D17">
        <w:t>Creating IOA exclusions</w:t>
      </w:r>
      <w:bookmarkEnd w:id="77"/>
    </w:p>
    <w:p w14:paraId="0FAFAF32" w14:textId="77777777" w:rsidR="00F80684" w:rsidRPr="00F80684" w:rsidRDefault="00F80684" w:rsidP="0034599A">
      <w:r w:rsidRPr="00F80684">
        <w:t>Add an IOA to your allowlist to reduce behavioral IOA detections and preventions. IOA exclusions are created from within CrowdStrike-generated IOA detections.</w:t>
      </w:r>
      <w:r w:rsidRPr="00F80684">
        <w:br/>
      </w:r>
    </w:p>
    <w:p w14:paraId="61E0CB02" w14:textId="77777777" w:rsidR="00F80684" w:rsidRPr="00F80684" w:rsidRDefault="00F80684" w:rsidP="00E11A6B">
      <w:pPr>
        <w:pStyle w:val="ListParagraph"/>
        <w:numPr>
          <w:ilvl w:val="0"/>
          <w:numId w:val="29"/>
        </w:numPr>
        <w:jc w:val="left"/>
      </w:pPr>
      <w:r w:rsidRPr="00F80684">
        <w:t>On Activity &gt; Detections, for the CrowdStrike-generated IOA detection that you want to create an exclusion from, click to expand the detection’s Summary.</w:t>
      </w:r>
    </w:p>
    <w:p w14:paraId="07D8EE43" w14:textId="77777777" w:rsidR="00F80684" w:rsidRPr="00F80684" w:rsidRDefault="00F80684" w:rsidP="00E11A6B">
      <w:pPr>
        <w:pStyle w:val="ListParagraph"/>
        <w:numPr>
          <w:ilvl w:val="0"/>
          <w:numId w:val="29"/>
        </w:numPr>
        <w:jc w:val="left"/>
      </w:pPr>
      <w:r w:rsidRPr="00F80684">
        <w:lastRenderedPageBreak/>
        <w:t>Click Create IOA exclusion.</w:t>
      </w:r>
      <w:r w:rsidRPr="00F80684">
        <w:br/>
      </w:r>
      <w:r>
        <w:rPr>
          <w:noProof/>
        </w:rPr>
        <w:drawing>
          <wp:inline distT="0" distB="0" distL="0" distR="0" wp14:anchorId="7184DCF8" wp14:editId="111E0AD6">
            <wp:extent cx="5731510" cy="3154045"/>
            <wp:effectExtent l="0" t="0" r="2540" b="8255"/>
            <wp:docPr id="50" name="Picture 5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email&#10;&#10;Description automatically generated"/>
                    <pic:cNvPicPr/>
                  </pic:nvPicPr>
                  <pic:blipFill>
                    <a:blip r:embed="rId79"/>
                    <a:stretch>
                      <a:fillRect/>
                    </a:stretch>
                  </pic:blipFill>
                  <pic:spPr>
                    <a:xfrm>
                      <a:off x="0" y="0"/>
                      <a:ext cx="5731510" cy="3154045"/>
                    </a:xfrm>
                    <a:prstGeom prst="rect">
                      <a:avLst/>
                    </a:prstGeom>
                  </pic:spPr>
                </pic:pic>
              </a:graphicData>
            </a:graphic>
          </wp:inline>
        </w:drawing>
      </w:r>
      <w:r w:rsidRPr="00F80684">
        <w:br/>
      </w:r>
    </w:p>
    <w:p w14:paraId="28392E59" w14:textId="77777777" w:rsidR="00F80684" w:rsidRPr="00F80684" w:rsidRDefault="00F80684" w:rsidP="00E11A6B">
      <w:pPr>
        <w:pStyle w:val="ListParagraph"/>
        <w:numPr>
          <w:ilvl w:val="0"/>
          <w:numId w:val="29"/>
        </w:numPr>
        <w:jc w:val="left"/>
      </w:pPr>
      <w:r w:rsidRPr="00F80684">
        <w:t>In Create IOA exclusion, select the host groups that the exclusion will apply to, or select all hosts.</w:t>
      </w:r>
    </w:p>
    <w:p w14:paraId="34B3D40A" w14:textId="77777777" w:rsidR="00F80684" w:rsidRPr="00F80684" w:rsidRDefault="00F80684" w:rsidP="00E11A6B">
      <w:pPr>
        <w:pStyle w:val="ListParagraph"/>
        <w:numPr>
          <w:ilvl w:val="0"/>
          <w:numId w:val="29"/>
        </w:numPr>
        <w:jc w:val="left"/>
      </w:pPr>
      <w:r w:rsidRPr="00F80684">
        <w:t>Enter a name and a description for the exclusion.</w:t>
      </w:r>
    </w:p>
    <w:p w14:paraId="71DA56F3" w14:textId="77777777" w:rsidR="00F80684" w:rsidRPr="00F80684" w:rsidRDefault="00F80684" w:rsidP="00E11A6B">
      <w:pPr>
        <w:pStyle w:val="ListParagraph"/>
        <w:numPr>
          <w:ilvl w:val="0"/>
          <w:numId w:val="29"/>
        </w:numPr>
        <w:jc w:val="left"/>
      </w:pPr>
      <w:r w:rsidRPr="00F80684">
        <w:t xml:space="preserve">In the Image filename field, enter an exclusion pattern in </w:t>
      </w:r>
      <w:hyperlink r:id="rId80" w:anchor="ioa-exclusion-regex-syntax" w:history="1">
        <w:r w:rsidRPr="00F80684">
          <w:t>regex format</w:t>
        </w:r>
      </w:hyperlink>
      <w:r w:rsidRPr="00F80684">
        <w:t>.</w:t>
      </w:r>
    </w:p>
    <w:p w14:paraId="6046A7E1" w14:textId="77777777" w:rsidR="00F80684" w:rsidRPr="00F80684" w:rsidRDefault="00F80684" w:rsidP="00E11A6B">
      <w:pPr>
        <w:pStyle w:val="ListParagraph"/>
        <w:numPr>
          <w:ilvl w:val="0"/>
          <w:numId w:val="29"/>
        </w:numPr>
        <w:jc w:val="left"/>
      </w:pPr>
      <w:r w:rsidRPr="00F80684">
        <w:t>Test the image filename pattern:</w:t>
      </w:r>
    </w:p>
    <w:p w14:paraId="11A34978" w14:textId="77777777" w:rsidR="00F80684" w:rsidRPr="00F80684" w:rsidRDefault="00F80684" w:rsidP="00E11A6B">
      <w:pPr>
        <w:pStyle w:val="ListParagraph"/>
        <w:numPr>
          <w:ilvl w:val="1"/>
          <w:numId w:val="29"/>
        </w:numPr>
        <w:jc w:val="left"/>
      </w:pPr>
      <w:r w:rsidRPr="00F80684">
        <w:t>Type an image filename test string, and then click Test pattern.</w:t>
      </w:r>
    </w:p>
    <w:p w14:paraId="40463532" w14:textId="77777777" w:rsidR="00F80684" w:rsidRPr="00F80684" w:rsidRDefault="00F80684" w:rsidP="00E11A6B">
      <w:pPr>
        <w:pStyle w:val="ListParagraph"/>
        <w:numPr>
          <w:ilvl w:val="1"/>
          <w:numId w:val="29"/>
        </w:numPr>
        <w:jc w:val="left"/>
      </w:pPr>
      <w:r w:rsidRPr="00F80684">
        <w:t>Check the confirmation message to see whether your test pattern matches the syntax.</w:t>
      </w:r>
    </w:p>
    <w:p w14:paraId="60738645" w14:textId="77777777" w:rsidR="00F80684" w:rsidRPr="00F80684" w:rsidRDefault="00F80684" w:rsidP="00E11A6B">
      <w:pPr>
        <w:pStyle w:val="ListParagraph"/>
        <w:numPr>
          <w:ilvl w:val="0"/>
          <w:numId w:val="29"/>
        </w:numPr>
        <w:jc w:val="left"/>
      </w:pPr>
      <w:r w:rsidRPr="00F80684">
        <w:t>In the Command line field, enter a command line value in regex format.</w:t>
      </w:r>
    </w:p>
    <w:p w14:paraId="4AF2ED5E" w14:textId="77777777" w:rsidR="00F80684" w:rsidRPr="00F80684" w:rsidRDefault="00F80684" w:rsidP="00E11A6B">
      <w:pPr>
        <w:pStyle w:val="ListParagraph"/>
        <w:numPr>
          <w:ilvl w:val="0"/>
          <w:numId w:val="29"/>
        </w:numPr>
        <w:jc w:val="left"/>
      </w:pPr>
      <w:r w:rsidRPr="00F80684">
        <w:t>Test the command line pattern:</w:t>
      </w:r>
    </w:p>
    <w:p w14:paraId="648902FE" w14:textId="77777777" w:rsidR="00F80684" w:rsidRPr="00F80684" w:rsidRDefault="00F80684" w:rsidP="00E11A6B">
      <w:pPr>
        <w:pStyle w:val="ListParagraph"/>
        <w:numPr>
          <w:ilvl w:val="1"/>
          <w:numId w:val="29"/>
        </w:numPr>
        <w:jc w:val="left"/>
      </w:pPr>
      <w:r w:rsidRPr="00F80684">
        <w:t>Type a command line test string, and then click Test pattern.</w:t>
      </w:r>
    </w:p>
    <w:p w14:paraId="7744ADED" w14:textId="77777777" w:rsidR="00F80684" w:rsidRPr="00F80684" w:rsidRDefault="00F80684" w:rsidP="00E11A6B">
      <w:pPr>
        <w:pStyle w:val="ListParagraph"/>
        <w:numPr>
          <w:ilvl w:val="1"/>
          <w:numId w:val="29"/>
        </w:numPr>
        <w:jc w:val="left"/>
      </w:pPr>
      <w:r w:rsidRPr="00F80684">
        <w:t>Check the confirmation message to see whether your test pattern matches the syntax.</w:t>
      </w:r>
    </w:p>
    <w:p w14:paraId="20D14D44" w14:textId="77777777" w:rsidR="00F80684" w:rsidRPr="00F80684" w:rsidRDefault="00F80684" w:rsidP="00E11A6B">
      <w:pPr>
        <w:pStyle w:val="ListParagraph"/>
        <w:numPr>
          <w:ilvl w:val="0"/>
          <w:numId w:val="29"/>
        </w:numPr>
        <w:jc w:val="left"/>
      </w:pPr>
      <w:r w:rsidRPr="00F80684">
        <w:t>Enter a comment to include in the audit log.</w:t>
      </w:r>
    </w:p>
    <w:p w14:paraId="188E0066" w14:textId="77777777" w:rsidR="00F80684" w:rsidRPr="00F80684" w:rsidRDefault="00F80684" w:rsidP="00E11A6B">
      <w:pPr>
        <w:pStyle w:val="ListParagraph"/>
        <w:numPr>
          <w:ilvl w:val="0"/>
          <w:numId w:val="29"/>
        </w:numPr>
        <w:jc w:val="left"/>
      </w:pPr>
      <w:r w:rsidRPr="00F80684">
        <w:t>Click Next.</w:t>
      </w:r>
    </w:p>
    <w:p w14:paraId="1AB2029A" w14:textId="77777777" w:rsidR="00F80684" w:rsidRPr="00F80684" w:rsidRDefault="00F80684" w:rsidP="00E11A6B">
      <w:pPr>
        <w:pStyle w:val="ListParagraph"/>
        <w:numPr>
          <w:ilvl w:val="0"/>
          <w:numId w:val="29"/>
        </w:numPr>
        <w:jc w:val="left"/>
      </w:pPr>
      <w:r w:rsidRPr="00F80684">
        <w:t>Carefully review the list of detections that wouldn’t have appeared and associated processes that would have been allowed to run if the exclusion were already in place.</w:t>
      </w:r>
    </w:p>
    <w:p w14:paraId="3A1A949A" w14:textId="77777777" w:rsidR="00F80684" w:rsidRPr="00F80684" w:rsidRDefault="00F80684" w:rsidP="00E11A6B">
      <w:pPr>
        <w:pStyle w:val="ListParagraph"/>
        <w:numPr>
          <w:ilvl w:val="0"/>
          <w:numId w:val="29"/>
        </w:numPr>
        <w:jc w:val="left"/>
      </w:pPr>
      <w:r w:rsidRPr="00F80684">
        <w:t>Click Create exclusion.</w:t>
      </w:r>
      <w:r w:rsidRPr="00F80684">
        <w:br/>
      </w:r>
    </w:p>
    <w:p w14:paraId="28C3BCCD" w14:textId="77777777" w:rsidR="0034599A" w:rsidRDefault="00F80684" w:rsidP="0034599A">
      <w:pPr>
        <w:pStyle w:val="Heading3"/>
      </w:pPr>
      <w:bookmarkStart w:id="78" w:name="_Toc204080548"/>
      <w:r w:rsidRPr="00760D17">
        <w:t>Duplicating IOA Exclusions</w:t>
      </w:r>
      <w:bookmarkEnd w:id="78"/>
    </w:p>
    <w:p w14:paraId="782ECAAD" w14:textId="77777777" w:rsidR="00F80684" w:rsidRPr="00F80684" w:rsidRDefault="00F80684" w:rsidP="0034599A">
      <w:r w:rsidRPr="00F80684">
        <w:t>Create an IOA exclusion by duplicating an existing IOA exclusion and then modifying the new exclusion’s settings. This enables you to create IOA exclusions without needing to start from within an IOA detection.</w:t>
      </w:r>
    </w:p>
    <w:p w14:paraId="3622569E" w14:textId="77777777" w:rsidR="00F80684" w:rsidRPr="00F80684" w:rsidRDefault="00F80684" w:rsidP="00F80684">
      <w:pPr>
        <w:jc w:val="left"/>
      </w:pPr>
    </w:p>
    <w:p w14:paraId="5E61CA55" w14:textId="77777777" w:rsidR="00F80684" w:rsidRPr="00F80684" w:rsidRDefault="00F80684" w:rsidP="00F80684">
      <w:pPr>
        <w:jc w:val="left"/>
      </w:pPr>
      <w:r w:rsidRPr="00F80684">
        <w:t xml:space="preserve">The fields in the duplicated exclusion are pre-populated with values from the source exclusion. Verify or change these values as needed before saving the new exclusion. </w:t>
      </w:r>
    </w:p>
    <w:p w14:paraId="689BFE09" w14:textId="77777777" w:rsidR="00F80684" w:rsidRPr="00F80684" w:rsidRDefault="00F80684" w:rsidP="00F80684">
      <w:pPr>
        <w:jc w:val="left"/>
      </w:pPr>
      <w:r w:rsidRPr="00F80684">
        <w:t>The IOA Name uniquely identifies the IOA pattern and can’t be changed.</w:t>
      </w:r>
    </w:p>
    <w:p w14:paraId="436D9355" w14:textId="77777777" w:rsidR="00F80684" w:rsidRPr="00F80684" w:rsidRDefault="00F80684" w:rsidP="00E11A6B">
      <w:pPr>
        <w:pStyle w:val="ListParagraph"/>
        <w:numPr>
          <w:ilvl w:val="0"/>
          <w:numId w:val="30"/>
        </w:numPr>
        <w:jc w:val="left"/>
      </w:pPr>
      <w:r w:rsidRPr="00F80684">
        <w:t>Go to Configuration &gt; Detections Management &gt; Exclusions, and then go to the IOA Exclusions tab.</w:t>
      </w:r>
    </w:p>
    <w:p w14:paraId="5DBA0B94" w14:textId="77777777" w:rsidR="00F80684" w:rsidRPr="00F80684" w:rsidRDefault="00F80684" w:rsidP="00E11A6B">
      <w:pPr>
        <w:pStyle w:val="ListParagraph"/>
        <w:numPr>
          <w:ilvl w:val="0"/>
          <w:numId w:val="30"/>
        </w:numPr>
        <w:jc w:val="left"/>
      </w:pPr>
      <w:r w:rsidRPr="00F80684">
        <w:lastRenderedPageBreak/>
        <w:t>In the Actions column for the exclusion that you want to copy, click Duplicate.</w:t>
      </w:r>
      <w:r w:rsidRPr="00F80684">
        <w:br/>
      </w:r>
      <w:r>
        <w:rPr>
          <w:noProof/>
        </w:rPr>
        <w:drawing>
          <wp:inline distT="0" distB="0" distL="0" distR="0" wp14:anchorId="48926711" wp14:editId="3388E146">
            <wp:extent cx="5731510" cy="2535555"/>
            <wp:effectExtent l="0" t="0" r="2540" b="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81"/>
                    <a:stretch>
                      <a:fillRect/>
                    </a:stretch>
                  </pic:blipFill>
                  <pic:spPr>
                    <a:xfrm>
                      <a:off x="0" y="0"/>
                      <a:ext cx="5731510" cy="2535555"/>
                    </a:xfrm>
                    <a:prstGeom prst="rect">
                      <a:avLst/>
                    </a:prstGeom>
                  </pic:spPr>
                </pic:pic>
              </a:graphicData>
            </a:graphic>
          </wp:inline>
        </w:drawing>
      </w:r>
      <w:r w:rsidRPr="00F80684">
        <w:br/>
      </w:r>
    </w:p>
    <w:p w14:paraId="455B1597" w14:textId="77777777" w:rsidR="00F80684" w:rsidRPr="00F80684" w:rsidRDefault="00F80684" w:rsidP="00E11A6B">
      <w:pPr>
        <w:pStyle w:val="ListParagraph"/>
        <w:numPr>
          <w:ilvl w:val="0"/>
          <w:numId w:val="30"/>
        </w:numPr>
        <w:jc w:val="left"/>
      </w:pPr>
      <w:r w:rsidRPr="00F80684">
        <w:t>In Duplicate IOA exclusion, select the host groups that the exclusion will apply to, or select all hosts.</w:t>
      </w:r>
    </w:p>
    <w:p w14:paraId="5258201D" w14:textId="77777777" w:rsidR="00F80684" w:rsidRPr="00F80684" w:rsidRDefault="00F80684" w:rsidP="00E11A6B">
      <w:pPr>
        <w:pStyle w:val="ListParagraph"/>
        <w:numPr>
          <w:ilvl w:val="0"/>
          <w:numId w:val="30"/>
        </w:numPr>
        <w:jc w:val="left"/>
      </w:pPr>
      <w:r w:rsidRPr="00F80684">
        <w:t>Enter a name and, optionally, a description for the exclusion.</w:t>
      </w:r>
    </w:p>
    <w:p w14:paraId="19D4E5B5" w14:textId="77777777" w:rsidR="00F80684" w:rsidRPr="00F80684" w:rsidRDefault="00F80684" w:rsidP="00E11A6B">
      <w:pPr>
        <w:pStyle w:val="ListParagraph"/>
        <w:numPr>
          <w:ilvl w:val="0"/>
          <w:numId w:val="30"/>
        </w:numPr>
        <w:jc w:val="left"/>
      </w:pPr>
      <w:r w:rsidRPr="00F80684">
        <w:t>In the Image filename field, enter an exclusion pattern in regex format.</w:t>
      </w:r>
    </w:p>
    <w:p w14:paraId="177D1D2F" w14:textId="77777777" w:rsidR="00F80684" w:rsidRPr="00F80684" w:rsidRDefault="00F80684" w:rsidP="00E11A6B">
      <w:pPr>
        <w:pStyle w:val="ListParagraph"/>
        <w:numPr>
          <w:ilvl w:val="0"/>
          <w:numId w:val="30"/>
        </w:numPr>
        <w:jc w:val="left"/>
      </w:pPr>
      <w:r w:rsidRPr="00F80684">
        <w:t>Test the image filename pattern:</w:t>
      </w:r>
    </w:p>
    <w:p w14:paraId="35D5520A" w14:textId="77777777" w:rsidR="00F80684" w:rsidRPr="00F80684" w:rsidRDefault="00F80684" w:rsidP="00E11A6B">
      <w:pPr>
        <w:pStyle w:val="ListParagraph"/>
        <w:numPr>
          <w:ilvl w:val="1"/>
          <w:numId w:val="30"/>
        </w:numPr>
        <w:jc w:val="left"/>
      </w:pPr>
      <w:r w:rsidRPr="00F80684">
        <w:t>Type an image filename test string, and then click Test pattern.</w:t>
      </w:r>
    </w:p>
    <w:p w14:paraId="53B92BCA" w14:textId="77777777" w:rsidR="00F80684" w:rsidRPr="00F80684" w:rsidRDefault="00F80684" w:rsidP="00E11A6B">
      <w:pPr>
        <w:pStyle w:val="ListParagraph"/>
        <w:numPr>
          <w:ilvl w:val="1"/>
          <w:numId w:val="30"/>
        </w:numPr>
        <w:jc w:val="left"/>
      </w:pPr>
      <w:r w:rsidRPr="00F80684">
        <w:t>Check the confirmation message to see whether your test pattern matches the syntax.</w:t>
      </w:r>
    </w:p>
    <w:p w14:paraId="01D1BC47" w14:textId="77777777" w:rsidR="00F80684" w:rsidRPr="00F80684" w:rsidRDefault="00F80684" w:rsidP="00E11A6B">
      <w:pPr>
        <w:pStyle w:val="ListParagraph"/>
        <w:numPr>
          <w:ilvl w:val="0"/>
          <w:numId w:val="30"/>
        </w:numPr>
        <w:jc w:val="left"/>
      </w:pPr>
      <w:r w:rsidRPr="00F80684">
        <w:t>In the Command line field, enter a command line value in regex format.</w:t>
      </w:r>
    </w:p>
    <w:p w14:paraId="6630A5BD" w14:textId="77777777" w:rsidR="00F80684" w:rsidRPr="00F80684" w:rsidRDefault="00F80684" w:rsidP="00E11A6B">
      <w:pPr>
        <w:pStyle w:val="ListParagraph"/>
        <w:numPr>
          <w:ilvl w:val="0"/>
          <w:numId w:val="30"/>
        </w:numPr>
        <w:jc w:val="left"/>
      </w:pPr>
      <w:r w:rsidRPr="00F80684">
        <w:t>Test the command line pattern:</w:t>
      </w:r>
    </w:p>
    <w:p w14:paraId="73533B78" w14:textId="77777777" w:rsidR="00F80684" w:rsidRPr="00F80684" w:rsidRDefault="00F80684" w:rsidP="00E11A6B">
      <w:pPr>
        <w:pStyle w:val="ListParagraph"/>
        <w:numPr>
          <w:ilvl w:val="1"/>
          <w:numId w:val="30"/>
        </w:numPr>
        <w:jc w:val="left"/>
      </w:pPr>
      <w:r w:rsidRPr="00F80684">
        <w:t>Type a command line test string, and then click Test pattern.</w:t>
      </w:r>
    </w:p>
    <w:p w14:paraId="5B1D6C71" w14:textId="77777777" w:rsidR="00F80684" w:rsidRPr="00F80684" w:rsidRDefault="00F80684" w:rsidP="00E11A6B">
      <w:pPr>
        <w:pStyle w:val="ListParagraph"/>
        <w:numPr>
          <w:ilvl w:val="1"/>
          <w:numId w:val="30"/>
        </w:numPr>
        <w:jc w:val="left"/>
      </w:pPr>
      <w:r w:rsidRPr="00F80684">
        <w:t>Check the confirmation message to see whether your test pattern matches the syntax.</w:t>
      </w:r>
    </w:p>
    <w:p w14:paraId="12D62304" w14:textId="77777777" w:rsidR="00F80684" w:rsidRPr="00F80684" w:rsidRDefault="00F80684" w:rsidP="00E11A6B">
      <w:pPr>
        <w:pStyle w:val="ListParagraph"/>
        <w:numPr>
          <w:ilvl w:val="0"/>
          <w:numId w:val="30"/>
        </w:numPr>
        <w:jc w:val="left"/>
      </w:pPr>
      <w:r w:rsidRPr="00F80684">
        <w:t>Enter a comment to include in the audit log.</w:t>
      </w:r>
    </w:p>
    <w:p w14:paraId="3C09FC83" w14:textId="77777777" w:rsidR="00F80684" w:rsidRPr="00F80684" w:rsidRDefault="00F80684" w:rsidP="00E11A6B">
      <w:pPr>
        <w:pStyle w:val="ListParagraph"/>
        <w:numPr>
          <w:ilvl w:val="0"/>
          <w:numId w:val="30"/>
        </w:numPr>
        <w:jc w:val="left"/>
      </w:pPr>
      <w:r w:rsidRPr="00F80684">
        <w:t>Click Next.</w:t>
      </w:r>
    </w:p>
    <w:p w14:paraId="6628FFEF" w14:textId="77777777" w:rsidR="00F80684" w:rsidRPr="00F80684" w:rsidRDefault="00F80684" w:rsidP="00E11A6B">
      <w:pPr>
        <w:pStyle w:val="ListParagraph"/>
        <w:numPr>
          <w:ilvl w:val="0"/>
          <w:numId w:val="30"/>
        </w:numPr>
        <w:jc w:val="left"/>
      </w:pPr>
      <w:r w:rsidRPr="00F80684">
        <w:t>Carefully review the list of detections that wouldn’t have appeared and associated processes that would have been allowed to run if the exclusion were already in place.</w:t>
      </w:r>
    </w:p>
    <w:p w14:paraId="4DEF6591" w14:textId="77777777" w:rsidR="00F80684" w:rsidRPr="00F80684" w:rsidRDefault="00F80684" w:rsidP="00E11A6B">
      <w:pPr>
        <w:pStyle w:val="ListParagraph"/>
        <w:numPr>
          <w:ilvl w:val="0"/>
          <w:numId w:val="30"/>
        </w:numPr>
        <w:jc w:val="left"/>
      </w:pPr>
      <w:r w:rsidRPr="00F80684">
        <w:t>Click Create exclusion.</w:t>
      </w:r>
    </w:p>
    <w:p w14:paraId="74183B2C" w14:textId="77777777" w:rsidR="00F80684" w:rsidRPr="00F80684" w:rsidRDefault="00F80684" w:rsidP="00F80684">
      <w:pPr>
        <w:jc w:val="left"/>
      </w:pPr>
    </w:p>
    <w:p w14:paraId="60A2FC78" w14:textId="77777777" w:rsidR="0034599A" w:rsidRDefault="00F80684" w:rsidP="0034599A">
      <w:pPr>
        <w:pStyle w:val="Heading3"/>
      </w:pPr>
      <w:bookmarkStart w:id="79" w:name="_Toc204080549"/>
      <w:r w:rsidRPr="00760D17">
        <w:t>Editing IOA Exclusions</w:t>
      </w:r>
      <w:bookmarkEnd w:id="79"/>
    </w:p>
    <w:p w14:paraId="67BC809A" w14:textId="77777777" w:rsidR="00F80684" w:rsidRPr="00F80684" w:rsidRDefault="00F80684" w:rsidP="0034599A">
      <w:r w:rsidRPr="00F80684">
        <w:t>Modify an existing IOA exclusion.</w:t>
      </w:r>
    </w:p>
    <w:p w14:paraId="459E7B32" w14:textId="77777777" w:rsidR="00F80684" w:rsidRPr="00F80684" w:rsidRDefault="00F80684" w:rsidP="00E11A6B">
      <w:pPr>
        <w:pStyle w:val="ListParagraph"/>
        <w:numPr>
          <w:ilvl w:val="0"/>
          <w:numId w:val="30"/>
        </w:numPr>
        <w:jc w:val="left"/>
      </w:pPr>
      <w:r w:rsidRPr="00F80684">
        <w:t>Go to Configuration &gt; Detections Management &gt; Exclusions, and then go to the IOA Exclusions tab.</w:t>
      </w:r>
    </w:p>
    <w:p w14:paraId="6BE9128A" w14:textId="77777777" w:rsidR="00F80684" w:rsidRPr="00F80684" w:rsidRDefault="00F80684" w:rsidP="00E11A6B">
      <w:pPr>
        <w:pStyle w:val="ListParagraph"/>
        <w:numPr>
          <w:ilvl w:val="0"/>
          <w:numId w:val="30"/>
        </w:numPr>
        <w:jc w:val="left"/>
      </w:pPr>
      <w:r w:rsidRPr="00F80684">
        <w:lastRenderedPageBreak/>
        <w:t>In the Actions column for the exclusion that you want to modify, click Edit.</w:t>
      </w:r>
      <w:r w:rsidRPr="00F80684">
        <w:br/>
      </w:r>
      <w:r>
        <w:rPr>
          <w:noProof/>
        </w:rPr>
        <w:drawing>
          <wp:inline distT="0" distB="0" distL="0" distR="0" wp14:anchorId="25371C10" wp14:editId="4E3C5F4A">
            <wp:extent cx="5731510" cy="2543175"/>
            <wp:effectExtent l="0" t="0" r="2540" b="9525"/>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82"/>
                    <a:stretch>
                      <a:fillRect/>
                    </a:stretch>
                  </pic:blipFill>
                  <pic:spPr>
                    <a:xfrm>
                      <a:off x="0" y="0"/>
                      <a:ext cx="5731510" cy="2543175"/>
                    </a:xfrm>
                    <a:prstGeom prst="rect">
                      <a:avLst/>
                    </a:prstGeom>
                  </pic:spPr>
                </pic:pic>
              </a:graphicData>
            </a:graphic>
          </wp:inline>
        </w:drawing>
      </w:r>
      <w:r w:rsidRPr="00F80684">
        <w:br/>
      </w:r>
    </w:p>
    <w:p w14:paraId="67792F1E" w14:textId="77777777" w:rsidR="00F80684" w:rsidRPr="00F80684" w:rsidRDefault="00F80684" w:rsidP="00E11A6B">
      <w:pPr>
        <w:pStyle w:val="ListParagraph"/>
        <w:numPr>
          <w:ilvl w:val="0"/>
          <w:numId w:val="30"/>
        </w:numPr>
        <w:jc w:val="left"/>
      </w:pPr>
      <w:r w:rsidRPr="00F80684">
        <w:t>In Edit IOA exclusion, select the host groups that the exclusion will apply to, or select all hosts.</w:t>
      </w:r>
    </w:p>
    <w:p w14:paraId="2F117CD3" w14:textId="77777777" w:rsidR="00F80684" w:rsidRPr="00F80684" w:rsidRDefault="00F80684" w:rsidP="00E11A6B">
      <w:pPr>
        <w:pStyle w:val="ListParagraph"/>
        <w:numPr>
          <w:ilvl w:val="0"/>
          <w:numId w:val="30"/>
        </w:numPr>
        <w:jc w:val="left"/>
      </w:pPr>
      <w:r w:rsidRPr="00F80684">
        <w:t>Enter a name and a description for the exclusion.</w:t>
      </w:r>
    </w:p>
    <w:p w14:paraId="4CEE65D8" w14:textId="77777777" w:rsidR="00F80684" w:rsidRPr="00F80684" w:rsidRDefault="00F80684" w:rsidP="00E11A6B">
      <w:pPr>
        <w:pStyle w:val="ListParagraph"/>
        <w:numPr>
          <w:ilvl w:val="0"/>
          <w:numId w:val="30"/>
        </w:numPr>
        <w:jc w:val="left"/>
      </w:pPr>
      <w:r w:rsidRPr="00F80684">
        <w:t>In the Image filename field, enter an exclusion pattern in regex format.</w:t>
      </w:r>
    </w:p>
    <w:p w14:paraId="70C5FC56" w14:textId="77777777" w:rsidR="00F80684" w:rsidRPr="00F80684" w:rsidRDefault="00F80684" w:rsidP="00E11A6B">
      <w:pPr>
        <w:pStyle w:val="ListParagraph"/>
        <w:numPr>
          <w:ilvl w:val="0"/>
          <w:numId w:val="30"/>
        </w:numPr>
        <w:jc w:val="left"/>
      </w:pPr>
      <w:r w:rsidRPr="00F80684">
        <w:t>Test the image filename pattern:</w:t>
      </w:r>
    </w:p>
    <w:p w14:paraId="766E6C85" w14:textId="77777777" w:rsidR="00F80684" w:rsidRPr="00F80684" w:rsidRDefault="00F80684" w:rsidP="00E11A6B">
      <w:pPr>
        <w:pStyle w:val="ListParagraph"/>
        <w:numPr>
          <w:ilvl w:val="1"/>
          <w:numId w:val="30"/>
        </w:numPr>
        <w:jc w:val="left"/>
      </w:pPr>
      <w:r w:rsidRPr="00F80684">
        <w:t>Type an image filename test string, and then click Test pattern.</w:t>
      </w:r>
    </w:p>
    <w:p w14:paraId="05461F22" w14:textId="77777777" w:rsidR="00F80684" w:rsidRPr="00F80684" w:rsidRDefault="00F80684" w:rsidP="00E11A6B">
      <w:pPr>
        <w:pStyle w:val="ListParagraph"/>
        <w:numPr>
          <w:ilvl w:val="1"/>
          <w:numId w:val="30"/>
        </w:numPr>
        <w:jc w:val="left"/>
      </w:pPr>
      <w:r w:rsidRPr="00F80684">
        <w:t>Check the confirmation message to see whether your test pattern matches the syntax.</w:t>
      </w:r>
    </w:p>
    <w:p w14:paraId="6E2515B8" w14:textId="77777777" w:rsidR="00F80684" w:rsidRPr="00F80684" w:rsidRDefault="00F80684" w:rsidP="00E11A6B">
      <w:pPr>
        <w:pStyle w:val="ListParagraph"/>
        <w:numPr>
          <w:ilvl w:val="0"/>
          <w:numId w:val="30"/>
        </w:numPr>
        <w:jc w:val="left"/>
      </w:pPr>
      <w:r w:rsidRPr="00F80684">
        <w:t>In the Command line field, enter a command line value in regex format.</w:t>
      </w:r>
    </w:p>
    <w:p w14:paraId="1FBF20CB" w14:textId="77777777" w:rsidR="00F80684" w:rsidRPr="00F80684" w:rsidRDefault="00F80684" w:rsidP="00E11A6B">
      <w:pPr>
        <w:pStyle w:val="ListParagraph"/>
        <w:numPr>
          <w:ilvl w:val="0"/>
          <w:numId w:val="30"/>
        </w:numPr>
        <w:jc w:val="left"/>
      </w:pPr>
      <w:r w:rsidRPr="00F80684">
        <w:t>Test the command line pattern:</w:t>
      </w:r>
    </w:p>
    <w:p w14:paraId="0259C346" w14:textId="77777777" w:rsidR="00F80684" w:rsidRPr="00F80684" w:rsidRDefault="00F80684" w:rsidP="00E11A6B">
      <w:pPr>
        <w:pStyle w:val="ListParagraph"/>
        <w:numPr>
          <w:ilvl w:val="1"/>
          <w:numId w:val="30"/>
        </w:numPr>
        <w:jc w:val="left"/>
      </w:pPr>
      <w:r w:rsidRPr="00F80684">
        <w:t>Type a command line test string, and then click Test pattern.</w:t>
      </w:r>
    </w:p>
    <w:p w14:paraId="48A4F865" w14:textId="77777777" w:rsidR="00F80684" w:rsidRPr="00F80684" w:rsidRDefault="00F80684" w:rsidP="00E11A6B">
      <w:pPr>
        <w:pStyle w:val="ListParagraph"/>
        <w:numPr>
          <w:ilvl w:val="1"/>
          <w:numId w:val="30"/>
        </w:numPr>
        <w:jc w:val="left"/>
      </w:pPr>
      <w:r w:rsidRPr="00F80684">
        <w:t>Check the confirmation message to see whether your test pattern matches the syntax.</w:t>
      </w:r>
    </w:p>
    <w:p w14:paraId="7BDA1BB9" w14:textId="77777777" w:rsidR="00F80684" w:rsidRPr="00F80684" w:rsidRDefault="00F80684" w:rsidP="00E11A6B">
      <w:pPr>
        <w:pStyle w:val="ListParagraph"/>
        <w:numPr>
          <w:ilvl w:val="0"/>
          <w:numId w:val="30"/>
        </w:numPr>
        <w:jc w:val="left"/>
      </w:pPr>
      <w:r w:rsidRPr="00F80684">
        <w:t>Type a command line test string, and then click Test pattern.Check the confirmation message to see whether your test pattern matches the syntax.</w:t>
      </w:r>
    </w:p>
    <w:p w14:paraId="796681AA" w14:textId="77777777" w:rsidR="00F80684" w:rsidRPr="00F80684" w:rsidRDefault="00F80684" w:rsidP="00E11A6B">
      <w:pPr>
        <w:pStyle w:val="ListParagraph"/>
        <w:numPr>
          <w:ilvl w:val="0"/>
          <w:numId w:val="30"/>
        </w:numPr>
        <w:jc w:val="left"/>
      </w:pPr>
      <w:r w:rsidRPr="00F80684">
        <w:t>Enter a comment to include in the audit log.</w:t>
      </w:r>
    </w:p>
    <w:p w14:paraId="6C894187" w14:textId="77777777" w:rsidR="00F80684" w:rsidRPr="00F80684" w:rsidRDefault="00F80684" w:rsidP="00E11A6B">
      <w:pPr>
        <w:pStyle w:val="ListParagraph"/>
        <w:numPr>
          <w:ilvl w:val="0"/>
          <w:numId w:val="30"/>
        </w:numPr>
        <w:jc w:val="left"/>
      </w:pPr>
      <w:r w:rsidRPr="00F80684">
        <w:t>Click Next.</w:t>
      </w:r>
    </w:p>
    <w:p w14:paraId="68A3D219" w14:textId="77777777" w:rsidR="00F80684" w:rsidRPr="00F80684" w:rsidRDefault="00F80684" w:rsidP="00E11A6B">
      <w:pPr>
        <w:pStyle w:val="ListParagraph"/>
        <w:numPr>
          <w:ilvl w:val="0"/>
          <w:numId w:val="30"/>
        </w:numPr>
        <w:jc w:val="left"/>
      </w:pPr>
      <w:r w:rsidRPr="00F80684">
        <w:t>Carefully review the list of detections that wouldn’t have appeared and associated processes that would have been allowed to run if the updated exclusion were already in place.</w:t>
      </w:r>
    </w:p>
    <w:p w14:paraId="6FC0053C" w14:textId="77777777" w:rsidR="00F80684" w:rsidRPr="00F80684" w:rsidRDefault="00F80684" w:rsidP="00E11A6B">
      <w:pPr>
        <w:pStyle w:val="ListParagraph"/>
        <w:numPr>
          <w:ilvl w:val="0"/>
          <w:numId w:val="30"/>
        </w:numPr>
        <w:jc w:val="left"/>
      </w:pPr>
      <w:r w:rsidRPr="00F80684">
        <w:t>Click Update.</w:t>
      </w:r>
      <w:r w:rsidRPr="00F80684">
        <w:br/>
      </w:r>
    </w:p>
    <w:p w14:paraId="3495CE2D" w14:textId="77777777" w:rsidR="0034599A" w:rsidRDefault="00F80684" w:rsidP="0034599A">
      <w:pPr>
        <w:pStyle w:val="Heading3"/>
      </w:pPr>
      <w:bookmarkStart w:id="80" w:name="_Toc204080550"/>
      <w:r w:rsidRPr="00760D17">
        <w:t>Deleting IOA exclusion</w:t>
      </w:r>
      <w:bookmarkEnd w:id="80"/>
    </w:p>
    <w:p w14:paraId="72136617" w14:textId="77777777" w:rsidR="00F80684" w:rsidRPr="00F80684" w:rsidRDefault="00F80684" w:rsidP="00F80684">
      <w:pPr>
        <w:jc w:val="left"/>
      </w:pPr>
      <w:r w:rsidRPr="00F80684">
        <w:t>Delete exclusions with caution. A deleted exclusion cannot be recovered.</w:t>
      </w:r>
    </w:p>
    <w:p w14:paraId="6D408713" w14:textId="77777777" w:rsidR="00F80684" w:rsidRPr="00F80684" w:rsidRDefault="00F80684" w:rsidP="00E11A6B">
      <w:pPr>
        <w:pStyle w:val="ListParagraph"/>
        <w:numPr>
          <w:ilvl w:val="0"/>
          <w:numId w:val="31"/>
        </w:numPr>
        <w:jc w:val="left"/>
      </w:pPr>
      <w:r w:rsidRPr="00F80684">
        <w:t>Go to Configuration &gt; Detections Management &gt; Exclusions, and then go to the IOA Exclusions tab.</w:t>
      </w:r>
    </w:p>
    <w:p w14:paraId="5F8AD45E" w14:textId="77777777" w:rsidR="00F80684" w:rsidRPr="00F80684" w:rsidRDefault="00F80684" w:rsidP="00E11A6B">
      <w:pPr>
        <w:pStyle w:val="ListParagraph"/>
        <w:numPr>
          <w:ilvl w:val="0"/>
          <w:numId w:val="31"/>
        </w:numPr>
        <w:jc w:val="left"/>
      </w:pPr>
      <w:r w:rsidRPr="00F80684">
        <w:lastRenderedPageBreak/>
        <w:t>In the Actions column for the exclusion that you want to delete, click Delete.</w:t>
      </w:r>
      <w:r w:rsidRPr="00F80684">
        <w:br/>
      </w:r>
      <w:r>
        <w:rPr>
          <w:noProof/>
        </w:rPr>
        <w:drawing>
          <wp:inline distT="0" distB="0" distL="0" distR="0" wp14:anchorId="7D206CAD" wp14:editId="5FF61E09">
            <wp:extent cx="5731510" cy="2564765"/>
            <wp:effectExtent l="0" t="0" r="2540" b="6985"/>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pic:cNvPicPr/>
                  </pic:nvPicPr>
                  <pic:blipFill>
                    <a:blip r:embed="rId83"/>
                    <a:stretch>
                      <a:fillRect/>
                    </a:stretch>
                  </pic:blipFill>
                  <pic:spPr>
                    <a:xfrm>
                      <a:off x="0" y="0"/>
                      <a:ext cx="5731510" cy="2564765"/>
                    </a:xfrm>
                    <a:prstGeom prst="rect">
                      <a:avLst/>
                    </a:prstGeom>
                  </pic:spPr>
                </pic:pic>
              </a:graphicData>
            </a:graphic>
          </wp:inline>
        </w:drawing>
      </w:r>
      <w:r w:rsidRPr="00F80684">
        <w:br/>
      </w:r>
    </w:p>
    <w:p w14:paraId="6C020CB6" w14:textId="77777777" w:rsidR="00F80684" w:rsidRPr="00F80684" w:rsidRDefault="00F80684" w:rsidP="00E11A6B">
      <w:pPr>
        <w:pStyle w:val="ListParagraph"/>
        <w:numPr>
          <w:ilvl w:val="0"/>
          <w:numId w:val="31"/>
        </w:numPr>
        <w:jc w:val="left"/>
      </w:pPr>
      <w:r w:rsidRPr="00F80684">
        <w:t>In Delete IOA exclusion, review the list of changes that would apply if the exclusion were deleted.</w:t>
      </w:r>
    </w:p>
    <w:p w14:paraId="25AE97E8" w14:textId="77777777" w:rsidR="00F80684" w:rsidRPr="00F80684" w:rsidRDefault="00F80684" w:rsidP="00E11A6B">
      <w:pPr>
        <w:pStyle w:val="ListParagraph"/>
        <w:numPr>
          <w:ilvl w:val="0"/>
          <w:numId w:val="31"/>
        </w:numPr>
        <w:jc w:val="left"/>
      </w:pPr>
      <w:r w:rsidRPr="00F80684">
        <w:t>Enter a comment to include in the audit log.</w:t>
      </w:r>
    </w:p>
    <w:p w14:paraId="36066770" w14:textId="77777777" w:rsidR="00F80684" w:rsidRPr="00F80684" w:rsidRDefault="00F80684" w:rsidP="00E11A6B">
      <w:pPr>
        <w:pStyle w:val="ListParagraph"/>
        <w:numPr>
          <w:ilvl w:val="0"/>
          <w:numId w:val="31"/>
        </w:numPr>
        <w:ind w:left="360"/>
        <w:jc w:val="left"/>
      </w:pPr>
      <w:r w:rsidRPr="00F80684">
        <w:t>Click Delete exclusion.</w:t>
      </w:r>
    </w:p>
    <w:p w14:paraId="2EBB0A75" w14:textId="77777777" w:rsidR="00F80684" w:rsidRPr="00F80684" w:rsidRDefault="00F80684" w:rsidP="00F80684">
      <w:pPr>
        <w:jc w:val="left"/>
      </w:pPr>
    </w:p>
    <w:p w14:paraId="588CEB04" w14:textId="77777777" w:rsidR="0034599A" w:rsidRDefault="00F80684" w:rsidP="0034599A">
      <w:pPr>
        <w:pStyle w:val="Heading2"/>
      </w:pPr>
      <w:bookmarkStart w:id="81" w:name="_Toc204080551"/>
      <w:r w:rsidRPr="00760D17">
        <w:t>Managing sensor visibility exclusions</w:t>
      </w:r>
      <w:bookmarkEnd w:id="81"/>
    </w:p>
    <w:p w14:paraId="3120E15B" w14:textId="77777777" w:rsidR="00F80684" w:rsidRPr="00F80684" w:rsidRDefault="00F80684" w:rsidP="0034599A">
      <w:r w:rsidRPr="00F80684">
        <w:t>Use extreme caution and consider the potential security risks before creating sensor visibility exclusions.</w:t>
      </w:r>
      <w:r w:rsidRPr="00F80684">
        <w:br/>
      </w:r>
      <w:r w:rsidRPr="00F80684">
        <w:br/>
        <w:t>Getting to sensor visibility exclusions</w:t>
      </w:r>
      <w:r w:rsidRPr="00F80684">
        <w:br/>
      </w:r>
      <w:r w:rsidRPr="00F80684">
        <w:br/>
        <w:t>The Sensor Visibility Exclusions tab is where you can view, create, edit, and delete your sensor visibility exclusions, and where you can view the sensor visibility exclusion audit logs.</w:t>
      </w:r>
      <w:r w:rsidRPr="00F80684">
        <w:br/>
      </w:r>
      <w:r w:rsidRPr="00F80684">
        <w:br/>
        <w:t>By default, the list of exclusions is sorted by Last modified.</w:t>
      </w:r>
    </w:p>
    <w:p w14:paraId="55721EEC" w14:textId="77777777" w:rsidR="00F80684" w:rsidRPr="00F80684" w:rsidRDefault="00F80684" w:rsidP="00E11A6B">
      <w:pPr>
        <w:pStyle w:val="ListParagraph"/>
        <w:numPr>
          <w:ilvl w:val="0"/>
          <w:numId w:val="32"/>
        </w:numPr>
        <w:jc w:val="left"/>
      </w:pPr>
      <w:r w:rsidRPr="00F80684">
        <w:t>Go to Configuration &gt; Detections Management &gt; Exclusions, and then go to the Sensor Visibility Exclusions tab.</w:t>
      </w:r>
      <w:r>
        <w:rPr>
          <w:noProof/>
        </w:rPr>
        <w:drawing>
          <wp:inline distT="0" distB="0" distL="0" distR="0" wp14:anchorId="7FEB1C67" wp14:editId="79AD9326">
            <wp:extent cx="4555969" cy="2394585"/>
            <wp:effectExtent l="0" t="0" r="0" b="571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84"/>
                    <a:stretch>
                      <a:fillRect/>
                    </a:stretch>
                  </pic:blipFill>
                  <pic:spPr>
                    <a:xfrm>
                      <a:off x="0" y="0"/>
                      <a:ext cx="4569114" cy="2401494"/>
                    </a:xfrm>
                    <a:prstGeom prst="rect">
                      <a:avLst/>
                    </a:prstGeom>
                  </pic:spPr>
                </pic:pic>
              </a:graphicData>
            </a:graphic>
          </wp:inline>
        </w:drawing>
      </w:r>
      <w:r w:rsidRPr="00F80684">
        <w:br/>
      </w:r>
    </w:p>
    <w:p w14:paraId="16192CC9" w14:textId="77777777" w:rsidR="00760D17" w:rsidRDefault="00760D17" w:rsidP="00F80684">
      <w:pPr>
        <w:jc w:val="left"/>
        <w:rPr>
          <w:b/>
          <w:bCs/>
          <w:sz w:val="20"/>
          <w:szCs w:val="20"/>
        </w:rPr>
      </w:pPr>
    </w:p>
    <w:p w14:paraId="5ED7E7D2" w14:textId="77777777" w:rsidR="0034599A" w:rsidRDefault="00F80684" w:rsidP="0034599A">
      <w:pPr>
        <w:pStyle w:val="Heading3"/>
      </w:pPr>
      <w:bookmarkStart w:id="82" w:name="_Toc204080552"/>
      <w:r w:rsidRPr="00760D17">
        <w:lastRenderedPageBreak/>
        <w:t>Creating sensor visibility exclusions</w:t>
      </w:r>
      <w:bookmarkEnd w:id="82"/>
    </w:p>
    <w:p w14:paraId="1BE54419" w14:textId="77777777" w:rsidR="00F80684" w:rsidRPr="00F80684" w:rsidRDefault="00F80684" w:rsidP="0034599A">
      <w:r w:rsidRPr="00F80684">
        <w:t>Create an exclusion to stop sensor visibility, detections, and preventions for a trusted file path.</w:t>
      </w:r>
    </w:p>
    <w:p w14:paraId="457240A2" w14:textId="77777777" w:rsidR="00F80684" w:rsidRPr="00F80684" w:rsidRDefault="00F80684" w:rsidP="00E11A6B">
      <w:pPr>
        <w:pStyle w:val="ListParagraph"/>
        <w:numPr>
          <w:ilvl w:val="0"/>
          <w:numId w:val="32"/>
        </w:numPr>
        <w:jc w:val="left"/>
      </w:pPr>
      <w:r w:rsidRPr="00F80684">
        <w:t>Go to Configuration &gt; Detections Management &gt; Exclusions, and then go to the Sensor Visibility Exclusions tab.</w:t>
      </w:r>
    </w:p>
    <w:p w14:paraId="4B26609E" w14:textId="77777777" w:rsidR="00F80684" w:rsidRPr="00F80684" w:rsidRDefault="00F80684" w:rsidP="00E11A6B">
      <w:pPr>
        <w:pStyle w:val="ListParagraph"/>
        <w:numPr>
          <w:ilvl w:val="0"/>
          <w:numId w:val="32"/>
        </w:numPr>
        <w:jc w:val="left"/>
      </w:pPr>
      <w:r w:rsidRPr="00F80684">
        <w:t>Click Create exclusion.</w:t>
      </w:r>
      <w:r w:rsidRPr="00F80684">
        <w:br/>
      </w:r>
      <w:r>
        <w:rPr>
          <w:noProof/>
        </w:rPr>
        <w:drawing>
          <wp:inline distT="0" distB="0" distL="0" distR="0" wp14:anchorId="12F3230D" wp14:editId="14946226">
            <wp:extent cx="4176589" cy="2200275"/>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85"/>
                    <a:stretch>
                      <a:fillRect/>
                    </a:stretch>
                  </pic:blipFill>
                  <pic:spPr>
                    <a:xfrm>
                      <a:off x="0" y="0"/>
                      <a:ext cx="4182174" cy="2203217"/>
                    </a:xfrm>
                    <a:prstGeom prst="rect">
                      <a:avLst/>
                    </a:prstGeom>
                  </pic:spPr>
                </pic:pic>
              </a:graphicData>
            </a:graphic>
          </wp:inline>
        </w:drawing>
      </w:r>
      <w:r w:rsidRPr="00F80684">
        <w:br/>
      </w:r>
    </w:p>
    <w:p w14:paraId="1A55581B" w14:textId="77777777" w:rsidR="00F80684" w:rsidRPr="00F80684" w:rsidRDefault="00F80684" w:rsidP="00E11A6B">
      <w:pPr>
        <w:pStyle w:val="ListParagraph"/>
        <w:numPr>
          <w:ilvl w:val="0"/>
          <w:numId w:val="32"/>
        </w:numPr>
        <w:jc w:val="left"/>
      </w:pPr>
      <w:r w:rsidRPr="00F80684">
        <w:t>In Create sensor visibility exclusion, select the host groups that the exclusion will apply to, or select all hosts.</w:t>
      </w:r>
    </w:p>
    <w:p w14:paraId="5721BAF4" w14:textId="77777777" w:rsidR="00F80684" w:rsidRPr="00F80684" w:rsidRDefault="00F80684" w:rsidP="00E11A6B">
      <w:pPr>
        <w:pStyle w:val="ListParagraph"/>
        <w:numPr>
          <w:ilvl w:val="0"/>
          <w:numId w:val="32"/>
        </w:numPr>
        <w:jc w:val="left"/>
      </w:pPr>
      <w:r w:rsidRPr="00F80684">
        <w:t>In the Exclusion pattern field, enter an exclusion pattern in glob syntax.</w:t>
      </w:r>
    </w:p>
    <w:p w14:paraId="440E16DB" w14:textId="77777777" w:rsidR="00F80684" w:rsidRPr="00F80684" w:rsidRDefault="00F80684" w:rsidP="00E11A6B">
      <w:pPr>
        <w:pStyle w:val="ListParagraph"/>
        <w:numPr>
          <w:ilvl w:val="0"/>
          <w:numId w:val="32"/>
        </w:numPr>
        <w:jc w:val="left"/>
      </w:pPr>
      <w:r w:rsidRPr="00F80684">
        <w:t>Under Pattern test, test the exclusion pattern:</w:t>
      </w:r>
    </w:p>
    <w:p w14:paraId="6B8F9ED5" w14:textId="77777777" w:rsidR="00F80684" w:rsidRPr="00F80684" w:rsidRDefault="00F80684" w:rsidP="00E11A6B">
      <w:pPr>
        <w:pStyle w:val="ListParagraph"/>
        <w:numPr>
          <w:ilvl w:val="1"/>
          <w:numId w:val="32"/>
        </w:numPr>
        <w:jc w:val="left"/>
      </w:pPr>
      <w:r w:rsidRPr="00F80684">
        <w:t>Type a file path, and then click Test pattern.</w:t>
      </w:r>
    </w:p>
    <w:p w14:paraId="7FCD31F5" w14:textId="77777777" w:rsidR="00F80684" w:rsidRPr="00F80684" w:rsidRDefault="00F80684" w:rsidP="00E11A6B">
      <w:pPr>
        <w:pStyle w:val="ListParagraph"/>
        <w:numPr>
          <w:ilvl w:val="1"/>
          <w:numId w:val="32"/>
        </w:numPr>
        <w:jc w:val="left"/>
      </w:pPr>
      <w:r w:rsidRPr="00F80684">
        <w:t>Check the confirmation message to see whether your test pattern matches the syntax.</w:t>
      </w:r>
    </w:p>
    <w:p w14:paraId="7E028973" w14:textId="77777777" w:rsidR="00F80684" w:rsidRPr="00F80684" w:rsidRDefault="00F80684" w:rsidP="00E11A6B">
      <w:pPr>
        <w:pStyle w:val="ListParagraph"/>
        <w:numPr>
          <w:ilvl w:val="0"/>
          <w:numId w:val="32"/>
        </w:numPr>
        <w:jc w:val="left"/>
      </w:pPr>
      <w:r w:rsidRPr="00F80684">
        <w:t>Enter a comment to include in the audit log.</w:t>
      </w:r>
    </w:p>
    <w:p w14:paraId="425FEDF3" w14:textId="77777777" w:rsidR="00F80684" w:rsidRPr="00F80684" w:rsidRDefault="00F80684" w:rsidP="00E11A6B">
      <w:pPr>
        <w:pStyle w:val="ListParagraph"/>
        <w:numPr>
          <w:ilvl w:val="0"/>
          <w:numId w:val="32"/>
        </w:numPr>
        <w:jc w:val="left"/>
      </w:pPr>
      <w:r w:rsidRPr="00F80684">
        <w:t>If you want to add another exclusion pattern after this one, select Create another exclusion with these hosts after saving</w:t>
      </w:r>
    </w:p>
    <w:p w14:paraId="75384FC7" w14:textId="77777777" w:rsidR="00F80684" w:rsidRDefault="00F80684" w:rsidP="00E11A6B">
      <w:pPr>
        <w:pStyle w:val="ListParagraph"/>
        <w:numPr>
          <w:ilvl w:val="0"/>
          <w:numId w:val="32"/>
        </w:numPr>
        <w:jc w:val="left"/>
      </w:pPr>
      <w:r w:rsidRPr="00F80684">
        <w:t>Click Create exclusion, carefully review the summary of expected changes, and then click Confirm and Create.</w:t>
      </w:r>
      <w:r w:rsidRPr="00F80684">
        <w:br/>
      </w:r>
    </w:p>
    <w:p w14:paraId="0C597098" w14:textId="77777777" w:rsidR="00760D17" w:rsidRPr="00F80684" w:rsidRDefault="00760D17" w:rsidP="00760D17">
      <w:pPr>
        <w:ind w:left="360"/>
        <w:jc w:val="left"/>
      </w:pPr>
    </w:p>
    <w:p w14:paraId="5E412EE4" w14:textId="77777777" w:rsidR="0034599A" w:rsidRDefault="00F80684" w:rsidP="0034599A">
      <w:pPr>
        <w:pStyle w:val="Heading3"/>
      </w:pPr>
      <w:bookmarkStart w:id="83" w:name="_Toc204080553"/>
      <w:r w:rsidRPr="00760D17">
        <w:t>Editing sensor visibility exclusions</w:t>
      </w:r>
      <w:bookmarkEnd w:id="83"/>
    </w:p>
    <w:p w14:paraId="05B0B919" w14:textId="77777777" w:rsidR="00F80684" w:rsidRPr="00F80684" w:rsidRDefault="00F80684" w:rsidP="0034599A">
      <w:r w:rsidRPr="00F80684">
        <w:t>Modify an existing sensor visibility exclusion.</w:t>
      </w:r>
    </w:p>
    <w:p w14:paraId="67B9A682" w14:textId="77777777" w:rsidR="00760D17" w:rsidRDefault="00F80684" w:rsidP="00E11A6B">
      <w:pPr>
        <w:pStyle w:val="ListParagraph"/>
        <w:numPr>
          <w:ilvl w:val="0"/>
          <w:numId w:val="32"/>
        </w:numPr>
        <w:jc w:val="left"/>
      </w:pPr>
      <w:r w:rsidRPr="00F80684">
        <w:t>Go to Configuration &gt; Detections Management &gt; Exclusions, and then go to the Sensor Visibility Exclusions tab.</w:t>
      </w:r>
    </w:p>
    <w:p w14:paraId="5835AC6E" w14:textId="77777777" w:rsidR="00F80684" w:rsidRPr="00F80684" w:rsidRDefault="00F80684" w:rsidP="00E11A6B">
      <w:pPr>
        <w:pStyle w:val="ListParagraph"/>
        <w:numPr>
          <w:ilvl w:val="0"/>
          <w:numId w:val="32"/>
        </w:numPr>
        <w:jc w:val="left"/>
      </w:pPr>
      <w:r w:rsidRPr="00F80684">
        <w:lastRenderedPageBreak/>
        <w:t>In the Actions column for the exclusion that you want to modify, click Edit.</w:t>
      </w:r>
      <w:r w:rsidRPr="00F80684">
        <w:br/>
      </w:r>
      <w:r>
        <w:rPr>
          <w:noProof/>
        </w:rPr>
        <w:drawing>
          <wp:inline distT="0" distB="0" distL="0" distR="0" wp14:anchorId="1B85F6AB" wp14:editId="7D54ADB2">
            <wp:extent cx="5731510" cy="2993390"/>
            <wp:effectExtent l="0" t="0" r="254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86"/>
                    <a:stretch>
                      <a:fillRect/>
                    </a:stretch>
                  </pic:blipFill>
                  <pic:spPr>
                    <a:xfrm>
                      <a:off x="0" y="0"/>
                      <a:ext cx="5731510" cy="2993390"/>
                    </a:xfrm>
                    <a:prstGeom prst="rect">
                      <a:avLst/>
                    </a:prstGeom>
                  </pic:spPr>
                </pic:pic>
              </a:graphicData>
            </a:graphic>
          </wp:inline>
        </w:drawing>
      </w:r>
      <w:r w:rsidRPr="00F80684">
        <w:br/>
      </w:r>
    </w:p>
    <w:p w14:paraId="1E24E4AF" w14:textId="77777777" w:rsidR="00F80684" w:rsidRPr="00F80684" w:rsidRDefault="00F80684" w:rsidP="00E11A6B">
      <w:pPr>
        <w:pStyle w:val="ListParagraph"/>
        <w:numPr>
          <w:ilvl w:val="0"/>
          <w:numId w:val="32"/>
        </w:numPr>
        <w:jc w:val="left"/>
      </w:pPr>
      <w:r w:rsidRPr="00F80684">
        <w:t>In Edit sensor visibility exclusion, select the host groups that the exclusion will apply to, or select all hosts.</w:t>
      </w:r>
    </w:p>
    <w:p w14:paraId="0865D68F" w14:textId="77777777" w:rsidR="00F80684" w:rsidRPr="00F80684" w:rsidRDefault="00F80684" w:rsidP="00E11A6B">
      <w:pPr>
        <w:pStyle w:val="ListParagraph"/>
        <w:numPr>
          <w:ilvl w:val="0"/>
          <w:numId w:val="32"/>
        </w:numPr>
        <w:jc w:val="left"/>
      </w:pPr>
      <w:r w:rsidRPr="00F80684">
        <w:t>In the Exclusion pattern field, enter an exclusion pattern in glob syntax.</w:t>
      </w:r>
    </w:p>
    <w:p w14:paraId="45E4DC47" w14:textId="77777777" w:rsidR="00F80684" w:rsidRPr="00F80684" w:rsidRDefault="00F80684" w:rsidP="00E11A6B">
      <w:pPr>
        <w:pStyle w:val="ListParagraph"/>
        <w:numPr>
          <w:ilvl w:val="0"/>
          <w:numId w:val="32"/>
        </w:numPr>
        <w:jc w:val="left"/>
      </w:pPr>
      <w:r w:rsidRPr="00F80684">
        <w:t>Under Pattern test, test the exclusion pattern:</w:t>
      </w:r>
    </w:p>
    <w:p w14:paraId="77E36FB3" w14:textId="77777777" w:rsidR="00F80684" w:rsidRPr="00F80684" w:rsidRDefault="00F80684" w:rsidP="00E11A6B">
      <w:pPr>
        <w:pStyle w:val="ListParagraph"/>
        <w:numPr>
          <w:ilvl w:val="1"/>
          <w:numId w:val="32"/>
        </w:numPr>
        <w:jc w:val="left"/>
      </w:pPr>
      <w:r w:rsidRPr="00F80684">
        <w:t>Type a file path, and then click Test pattern</w:t>
      </w:r>
    </w:p>
    <w:p w14:paraId="6B41130C" w14:textId="77777777" w:rsidR="00F80684" w:rsidRPr="00F80684" w:rsidRDefault="00F80684" w:rsidP="00E11A6B">
      <w:pPr>
        <w:pStyle w:val="ListParagraph"/>
        <w:numPr>
          <w:ilvl w:val="1"/>
          <w:numId w:val="32"/>
        </w:numPr>
        <w:jc w:val="left"/>
      </w:pPr>
      <w:r w:rsidRPr="00F80684">
        <w:t>Check the confirmation message to see whether your test pattern matches the syntax.</w:t>
      </w:r>
    </w:p>
    <w:p w14:paraId="3A84984A" w14:textId="77777777" w:rsidR="00F80684" w:rsidRPr="00F80684" w:rsidRDefault="00F80684" w:rsidP="00E11A6B">
      <w:pPr>
        <w:pStyle w:val="ListParagraph"/>
        <w:numPr>
          <w:ilvl w:val="0"/>
          <w:numId w:val="32"/>
        </w:numPr>
        <w:jc w:val="left"/>
      </w:pPr>
      <w:r w:rsidRPr="00F80684">
        <w:t>Enter a comment to include in the audit log.</w:t>
      </w:r>
    </w:p>
    <w:p w14:paraId="0BD31C23" w14:textId="77777777" w:rsidR="00F80684" w:rsidRPr="00F80684" w:rsidRDefault="00F80684" w:rsidP="00E11A6B">
      <w:pPr>
        <w:pStyle w:val="ListParagraph"/>
        <w:numPr>
          <w:ilvl w:val="0"/>
          <w:numId w:val="32"/>
        </w:numPr>
        <w:jc w:val="left"/>
      </w:pPr>
      <w:r w:rsidRPr="00F80684">
        <w:t>If you want to add another exclusion pattern after this one, select Create another exclusion with these hosts after saving.</w:t>
      </w:r>
    </w:p>
    <w:p w14:paraId="3CEB289B" w14:textId="77777777" w:rsidR="00F80684" w:rsidRPr="00F80684" w:rsidRDefault="00F80684" w:rsidP="00E11A6B">
      <w:pPr>
        <w:pStyle w:val="ListParagraph"/>
        <w:numPr>
          <w:ilvl w:val="0"/>
          <w:numId w:val="32"/>
        </w:numPr>
        <w:jc w:val="left"/>
      </w:pPr>
      <w:r w:rsidRPr="00F80684">
        <w:t>Click Update, carefully review the summary of expected changes, and then click Confirm and Update.</w:t>
      </w:r>
    </w:p>
    <w:p w14:paraId="24819D80" w14:textId="77777777" w:rsidR="00F80684" w:rsidRPr="00F80684" w:rsidRDefault="00F80684" w:rsidP="00F80684">
      <w:pPr>
        <w:jc w:val="left"/>
      </w:pPr>
    </w:p>
    <w:p w14:paraId="1B83ED27" w14:textId="77777777" w:rsidR="00F80684" w:rsidRDefault="00F80684" w:rsidP="0034599A">
      <w:pPr>
        <w:pStyle w:val="Heading3"/>
      </w:pPr>
      <w:bookmarkStart w:id="84" w:name="_Toc204080554"/>
      <w:r w:rsidRPr="00760D17">
        <w:t>Deleting sensor visibility exclusions</w:t>
      </w:r>
      <w:bookmarkEnd w:id="84"/>
    </w:p>
    <w:p w14:paraId="2F2DA6BE" w14:textId="77777777" w:rsidR="00F80684" w:rsidRPr="00F80684" w:rsidRDefault="00F80684" w:rsidP="00F80684">
      <w:pPr>
        <w:jc w:val="left"/>
      </w:pPr>
      <w:r w:rsidRPr="00F80684">
        <w:t>Delete exclusions with caution. A deleted exclusion cannot be recovered.</w:t>
      </w:r>
    </w:p>
    <w:p w14:paraId="05629BFF" w14:textId="77777777" w:rsidR="00760D17" w:rsidRDefault="00F80684" w:rsidP="00E11A6B">
      <w:pPr>
        <w:pStyle w:val="ListParagraph"/>
        <w:numPr>
          <w:ilvl w:val="0"/>
          <w:numId w:val="33"/>
        </w:numPr>
        <w:jc w:val="left"/>
      </w:pPr>
      <w:r w:rsidRPr="00F80684">
        <w:t>Go to Configuration &gt; Detections Management &gt; Exclusions, and then go to the Sensor Visibility Exclusions tab.</w:t>
      </w:r>
    </w:p>
    <w:p w14:paraId="3307385D" w14:textId="77777777" w:rsidR="00F80684" w:rsidRPr="00F80684" w:rsidRDefault="00F80684" w:rsidP="00E11A6B">
      <w:pPr>
        <w:pStyle w:val="ListParagraph"/>
        <w:numPr>
          <w:ilvl w:val="0"/>
          <w:numId w:val="33"/>
        </w:numPr>
        <w:jc w:val="left"/>
      </w:pPr>
      <w:r w:rsidRPr="00F80684">
        <w:lastRenderedPageBreak/>
        <w:t>In the Actions column for the exclusion that you want to delete, click Delete.</w:t>
      </w:r>
      <w:r w:rsidRPr="00F80684">
        <w:br/>
      </w:r>
      <w:r>
        <w:rPr>
          <w:noProof/>
        </w:rPr>
        <w:drawing>
          <wp:inline distT="0" distB="0" distL="0" distR="0" wp14:anchorId="349892FB" wp14:editId="5C4B70B0">
            <wp:extent cx="5731510" cy="3022600"/>
            <wp:effectExtent l="0" t="0" r="2540" b="63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87"/>
                    <a:stretch>
                      <a:fillRect/>
                    </a:stretch>
                  </pic:blipFill>
                  <pic:spPr>
                    <a:xfrm>
                      <a:off x="0" y="0"/>
                      <a:ext cx="5731510" cy="3022600"/>
                    </a:xfrm>
                    <a:prstGeom prst="rect">
                      <a:avLst/>
                    </a:prstGeom>
                  </pic:spPr>
                </pic:pic>
              </a:graphicData>
            </a:graphic>
          </wp:inline>
        </w:drawing>
      </w:r>
      <w:r w:rsidRPr="00F80684">
        <w:br/>
      </w:r>
    </w:p>
    <w:p w14:paraId="370A2080" w14:textId="77777777" w:rsidR="00F80684" w:rsidRPr="00F80684" w:rsidRDefault="00F80684" w:rsidP="00E11A6B">
      <w:pPr>
        <w:pStyle w:val="ListParagraph"/>
        <w:numPr>
          <w:ilvl w:val="0"/>
          <w:numId w:val="33"/>
        </w:numPr>
        <w:jc w:val="left"/>
      </w:pPr>
      <w:r w:rsidRPr="00F80684">
        <w:t>In Delete sensor visibility exclusion, review the list of changes that would apply if the exclusion were deleted.</w:t>
      </w:r>
    </w:p>
    <w:p w14:paraId="1A8DAABD" w14:textId="77777777" w:rsidR="00F80684" w:rsidRPr="00F80684" w:rsidRDefault="00F80684" w:rsidP="00E11A6B">
      <w:pPr>
        <w:pStyle w:val="ListParagraph"/>
        <w:numPr>
          <w:ilvl w:val="0"/>
          <w:numId w:val="33"/>
        </w:numPr>
        <w:jc w:val="left"/>
      </w:pPr>
      <w:r w:rsidRPr="00F80684">
        <w:t>Enter a comment to include in the audit log</w:t>
      </w:r>
    </w:p>
    <w:p w14:paraId="47DBDF24" w14:textId="77777777" w:rsidR="00F80684" w:rsidRPr="00F80684" w:rsidRDefault="00F80684" w:rsidP="00E11A6B">
      <w:pPr>
        <w:pStyle w:val="ListParagraph"/>
        <w:numPr>
          <w:ilvl w:val="0"/>
          <w:numId w:val="33"/>
        </w:numPr>
        <w:jc w:val="left"/>
      </w:pPr>
      <w:r w:rsidRPr="00F80684">
        <w:t>Click Delete exclusion.</w:t>
      </w:r>
      <w:r w:rsidRPr="00F80684">
        <w:br/>
      </w:r>
    </w:p>
    <w:p w14:paraId="590C30AF" w14:textId="77777777" w:rsidR="000D7152" w:rsidRDefault="00F80684" w:rsidP="000D7152">
      <w:pPr>
        <w:pStyle w:val="Heading2"/>
      </w:pPr>
      <w:bookmarkStart w:id="85" w:name="_Toc204080555"/>
      <w:r w:rsidRPr="00760D17">
        <w:t>Viewing exclusions audit logs</w:t>
      </w:r>
      <w:bookmarkEnd w:id="85"/>
    </w:p>
    <w:p w14:paraId="43B483CA" w14:textId="77777777" w:rsidR="00F80684" w:rsidRPr="00F80684" w:rsidRDefault="00F80684" w:rsidP="000D7152">
      <w:r w:rsidRPr="00F80684">
        <w:t>View the history of changes to your exclusions.</w:t>
      </w:r>
    </w:p>
    <w:p w14:paraId="7F30AA88" w14:textId="77777777" w:rsidR="00F80684" w:rsidRPr="00F80684" w:rsidRDefault="00F80684" w:rsidP="00E11A6B">
      <w:pPr>
        <w:pStyle w:val="ListParagraph"/>
        <w:numPr>
          <w:ilvl w:val="0"/>
          <w:numId w:val="33"/>
        </w:numPr>
        <w:jc w:val="left"/>
      </w:pPr>
      <w:r w:rsidRPr="00F80684">
        <w:t>Go to Configuration &gt; Detections Management &gt; Exclusions.</w:t>
      </w:r>
    </w:p>
    <w:p w14:paraId="090B0E8F" w14:textId="77777777" w:rsidR="00F80684" w:rsidRPr="00F80684" w:rsidRDefault="00F80684" w:rsidP="00E11A6B">
      <w:pPr>
        <w:pStyle w:val="ListParagraph"/>
        <w:numPr>
          <w:ilvl w:val="0"/>
          <w:numId w:val="33"/>
        </w:numPr>
        <w:jc w:val="left"/>
      </w:pPr>
      <w:r w:rsidRPr="00F80684">
        <w:t>On the applicable exclusions tab, click See audit log.</w:t>
      </w:r>
    </w:p>
    <w:p w14:paraId="083A2DB0" w14:textId="77777777" w:rsidR="00F80684" w:rsidRPr="00F80684" w:rsidRDefault="00F80684" w:rsidP="00E11A6B">
      <w:pPr>
        <w:pStyle w:val="ListParagraph"/>
        <w:numPr>
          <w:ilvl w:val="0"/>
          <w:numId w:val="33"/>
        </w:numPr>
        <w:jc w:val="left"/>
      </w:pPr>
      <w:r w:rsidRPr="00F80684">
        <w:t>Sort the columns to adjust your view of the log. In the Action column, logged revisions are defined as Created, Updated, or Deleted.</w:t>
      </w:r>
    </w:p>
    <w:p w14:paraId="3AF77315" w14:textId="77777777" w:rsidR="00F80684" w:rsidRPr="00F80684" w:rsidRDefault="00F80684" w:rsidP="00E11A6B">
      <w:pPr>
        <w:pStyle w:val="ListParagraph"/>
        <w:numPr>
          <w:ilvl w:val="0"/>
          <w:numId w:val="33"/>
        </w:numPr>
        <w:jc w:val="left"/>
      </w:pPr>
      <w:r w:rsidRPr="00F80684">
        <w:t>Click any revision to see its Details summary.</w:t>
      </w:r>
      <w:r w:rsidRPr="00F80684">
        <w:br/>
      </w:r>
      <w:r>
        <w:rPr>
          <w:noProof/>
        </w:rPr>
        <w:drawing>
          <wp:inline distT="0" distB="0" distL="0" distR="0" wp14:anchorId="552EF10B" wp14:editId="04E21C6D">
            <wp:extent cx="4692015" cy="2050223"/>
            <wp:effectExtent l="0" t="0" r="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88"/>
                    <a:stretch>
                      <a:fillRect/>
                    </a:stretch>
                  </pic:blipFill>
                  <pic:spPr>
                    <a:xfrm>
                      <a:off x="0" y="0"/>
                      <a:ext cx="4717057" cy="2061165"/>
                    </a:xfrm>
                    <a:prstGeom prst="rect">
                      <a:avLst/>
                    </a:prstGeom>
                  </pic:spPr>
                </pic:pic>
              </a:graphicData>
            </a:graphic>
          </wp:inline>
        </w:drawing>
      </w:r>
    </w:p>
    <w:p w14:paraId="4206C4AB" w14:textId="77777777" w:rsidR="00F80684" w:rsidRDefault="00F80684" w:rsidP="00A727BC">
      <w:pPr>
        <w:pStyle w:val="Commented"/>
      </w:pPr>
    </w:p>
    <w:p w14:paraId="18B3BE5F" w14:textId="77777777" w:rsidR="0058300A" w:rsidRDefault="0058300A" w:rsidP="00A727BC">
      <w:pPr>
        <w:pStyle w:val="Commented"/>
      </w:pPr>
    </w:p>
    <w:p w14:paraId="429B0BB8" w14:textId="77777777" w:rsidR="0058300A" w:rsidRDefault="0058300A" w:rsidP="00A727BC">
      <w:pPr>
        <w:pStyle w:val="Commented"/>
      </w:pPr>
    </w:p>
    <w:p w14:paraId="511D5714" w14:textId="77777777" w:rsidR="0058300A" w:rsidRDefault="0058300A" w:rsidP="00A727BC">
      <w:pPr>
        <w:pStyle w:val="Commented"/>
      </w:pPr>
    </w:p>
    <w:p w14:paraId="6DA26DCF" w14:textId="77777777" w:rsidR="0058300A" w:rsidRDefault="0058300A" w:rsidP="00A727BC">
      <w:pPr>
        <w:pStyle w:val="Commented"/>
      </w:pPr>
    </w:p>
    <w:p w14:paraId="0B5B8C59" w14:textId="77777777" w:rsidR="0058300A" w:rsidRDefault="00C8283D" w:rsidP="0058300A">
      <w:pPr>
        <w:pStyle w:val="Heading1"/>
      </w:pPr>
      <w:bookmarkStart w:id="86" w:name="_Toc204080556"/>
      <w:r>
        <w:t>Custom IOC</w:t>
      </w:r>
      <w:bookmarkEnd w:id="86"/>
    </w:p>
    <w:p w14:paraId="5223E642" w14:textId="77777777" w:rsidR="00F92833" w:rsidRDefault="00C8283D" w:rsidP="00C8283D">
      <w:pPr>
        <w:jc w:val="left"/>
      </w:pPr>
      <w:r w:rsidRPr="00C8283D">
        <w:t>Add your own custom indicators of compromise (IOCs) to gain visibility, while adding false positives to your allowlist and adding executables to your blocklist for a tailored environment.</w:t>
      </w:r>
    </w:p>
    <w:p w14:paraId="46454718" w14:textId="77777777" w:rsidR="000D7152" w:rsidRDefault="00C8283D" w:rsidP="00F92833">
      <w:pPr>
        <w:pStyle w:val="MainHeading"/>
      </w:pPr>
      <w:bookmarkStart w:id="87" w:name="_Toc204080557"/>
      <w:r w:rsidRPr="00C8283D">
        <w:t>Understanding custom IOCs</w:t>
      </w:r>
      <w:bookmarkEnd w:id="87"/>
    </w:p>
    <w:p w14:paraId="6AC54ABE" w14:textId="103073D4" w:rsidR="00C8283D" w:rsidRPr="00C8283D" w:rsidRDefault="00C8283D" w:rsidP="00C8283D">
      <w:pPr>
        <w:jc w:val="left"/>
      </w:pPr>
      <w:r w:rsidRPr="00C8283D">
        <w:br/>
        <w:t xml:space="preserve">Configure Falcon to observe custom IOCs in your </w:t>
      </w:r>
      <w:r w:rsidR="005D1B01" w:rsidRPr="00C8283D">
        <w:t>environment and</w:t>
      </w:r>
      <w:r w:rsidRPr="00C8283D">
        <w:t xml:space="preserve"> specify what action the sensor will take when a matching IOC is observed on a host.</w:t>
      </w:r>
    </w:p>
    <w:p w14:paraId="2DD151DC" w14:textId="77777777" w:rsidR="00C8283D" w:rsidRPr="00C8283D" w:rsidRDefault="00C8283D" w:rsidP="00C8283D">
      <w:pPr>
        <w:jc w:val="left"/>
      </w:pPr>
      <w:r w:rsidRPr="00C8283D">
        <w:t>When you successfully add a value for a custom IOA and test it, confirmation appears in the UI.</w:t>
      </w:r>
      <w:r w:rsidRPr="00C8283D">
        <w:br/>
      </w:r>
      <w:r w:rsidRPr="00C8283D">
        <w:br/>
      </w:r>
      <w:r>
        <w:rPr>
          <w:noProof/>
        </w:rPr>
        <w:drawing>
          <wp:inline distT="0" distB="0" distL="0" distR="0" wp14:anchorId="71692483" wp14:editId="69AAA827">
            <wp:extent cx="5731510" cy="1132205"/>
            <wp:effectExtent l="0" t="0" r="2540" b="0"/>
            <wp:docPr id="128" name="Picture 1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ackground pattern&#10;&#10;Description automatically generated"/>
                    <pic:cNvPicPr/>
                  </pic:nvPicPr>
                  <pic:blipFill>
                    <a:blip r:embed="rId89"/>
                    <a:stretch>
                      <a:fillRect/>
                    </a:stretch>
                  </pic:blipFill>
                  <pic:spPr>
                    <a:xfrm>
                      <a:off x="0" y="0"/>
                      <a:ext cx="5731510" cy="1132205"/>
                    </a:xfrm>
                    <a:prstGeom prst="rect">
                      <a:avLst/>
                    </a:prstGeom>
                  </pic:spPr>
                </pic:pic>
              </a:graphicData>
            </a:graphic>
          </wp:inline>
        </w:drawing>
      </w:r>
      <w:r w:rsidRPr="00C8283D">
        <w:br/>
      </w:r>
      <w:r w:rsidRPr="00C8283D">
        <w:br/>
        <w:t>If you add an exclusion to the rule, an error indicating that the test string no longer matches is shown.</w:t>
      </w:r>
      <w:r w:rsidRPr="00C8283D">
        <w:br/>
      </w:r>
      <w:r w:rsidRPr="00C8283D">
        <w:br/>
      </w:r>
      <w:r>
        <w:rPr>
          <w:noProof/>
        </w:rPr>
        <w:drawing>
          <wp:inline distT="0" distB="0" distL="0" distR="0" wp14:anchorId="5301D608" wp14:editId="087CC009">
            <wp:extent cx="5731510" cy="1280160"/>
            <wp:effectExtent l="0" t="0" r="2540" b="0"/>
            <wp:docPr id="62" name="Picture 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ackground pattern&#10;&#10;Description automatically generated"/>
                    <pic:cNvPicPr/>
                  </pic:nvPicPr>
                  <pic:blipFill>
                    <a:blip r:embed="rId90"/>
                    <a:stretch>
                      <a:fillRect/>
                    </a:stretch>
                  </pic:blipFill>
                  <pic:spPr>
                    <a:xfrm>
                      <a:off x="0" y="0"/>
                      <a:ext cx="5731510" cy="1280160"/>
                    </a:xfrm>
                    <a:prstGeom prst="rect">
                      <a:avLst/>
                    </a:prstGeom>
                  </pic:spPr>
                </pic:pic>
              </a:graphicData>
            </a:graphic>
          </wp:inline>
        </w:drawing>
      </w:r>
      <w:r w:rsidRPr="00C8283D">
        <w:br/>
      </w:r>
      <w:r w:rsidRPr="00C8283D">
        <w:br/>
        <w:t>Falcon provides detection capabilities for several types of custom IOCs.</w:t>
      </w:r>
      <w:r w:rsidRPr="00C8283D">
        <w:br/>
        <w:t>These IOCs are supported for Windows, Mac, and Linux:</w:t>
      </w:r>
    </w:p>
    <w:p w14:paraId="523E41E8" w14:textId="77777777" w:rsidR="00C8283D" w:rsidRPr="00C8283D" w:rsidRDefault="00C8283D" w:rsidP="00E11A6B">
      <w:pPr>
        <w:pStyle w:val="ListParagraph"/>
        <w:numPr>
          <w:ilvl w:val="0"/>
          <w:numId w:val="34"/>
        </w:numPr>
        <w:jc w:val="left"/>
      </w:pPr>
      <w:r w:rsidRPr="00C8283D">
        <w:t>Domain names</w:t>
      </w:r>
    </w:p>
    <w:p w14:paraId="39734B15" w14:textId="77777777" w:rsidR="00C8283D" w:rsidRPr="00C8283D" w:rsidRDefault="00C8283D" w:rsidP="00E11A6B">
      <w:pPr>
        <w:pStyle w:val="ListParagraph"/>
        <w:numPr>
          <w:ilvl w:val="0"/>
          <w:numId w:val="34"/>
        </w:numPr>
        <w:jc w:val="left"/>
      </w:pPr>
      <w:r w:rsidRPr="00C8283D">
        <w:t>IPv4 addresses</w:t>
      </w:r>
    </w:p>
    <w:p w14:paraId="17142A64" w14:textId="77777777" w:rsidR="00C8283D" w:rsidRPr="00C8283D" w:rsidRDefault="00C8283D" w:rsidP="00E11A6B">
      <w:pPr>
        <w:pStyle w:val="ListParagraph"/>
        <w:numPr>
          <w:ilvl w:val="0"/>
          <w:numId w:val="34"/>
        </w:numPr>
        <w:jc w:val="left"/>
      </w:pPr>
      <w:r w:rsidRPr="00C8283D">
        <w:t>IPv6 addresses</w:t>
      </w:r>
    </w:p>
    <w:p w14:paraId="7BAAF5EC" w14:textId="77777777" w:rsidR="00C8283D" w:rsidRPr="00C8283D" w:rsidRDefault="00C8283D" w:rsidP="00E11A6B">
      <w:pPr>
        <w:pStyle w:val="ListParagraph"/>
        <w:numPr>
          <w:ilvl w:val="0"/>
          <w:numId w:val="34"/>
        </w:numPr>
        <w:jc w:val="left"/>
      </w:pPr>
      <w:r w:rsidRPr="00C8283D">
        <w:t>SHA-256 hashes</w:t>
      </w:r>
    </w:p>
    <w:p w14:paraId="68A95665" w14:textId="77777777" w:rsidR="00C8283D" w:rsidRPr="00C8283D" w:rsidRDefault="00C8283D" w:rsidP="00E11A6B">
      <w:pPr>
        <w:pStyle w:val="ListParagraph"/>
        <w:numPr>
          <w:ilvl w:val="0"/>
          <w:numId w:val="34"/>
        </w:numPr>
        <w:jc w:val="left"/>
      </w:pPr>
      <w:r w:rsidRPr="00C8283D">
        <w:t>MD5 hashes</w:t>
      </w:r>
    </w:p>
    <w:p w14:paraId="43643DAD" w14:textId="77777777" w:rsidR="00F92833" w:rsidRDefault="00C8283D" w:rsidP="00C8283D">
      <w:pPr>
        <w:jc w:val="left"/>
      </w:pPr>
      <w:r w:rsidRPr="00C8283D">
        <w:t>Custom IOCs can be used to add false positive detections to your allowlist, or to add applications to your blocklist to prevent their execution in your environment. It’s not necessary to upload lists of commodity malware or comprehensive lists of all known trusted files because Falcon already maintains comprehensive lists of those IOCs.</w:t>
      </w:r>
    </w:p>
    <w:p w14:paraId="779EFFA5" w14:textId="77777777" w:rsidR="00F92833" w:rsidRDefault="00C8283D" w:rsidP="00F92833">
      <w:pPr>
        <w:pStyle w:val="MainHeading"/>
      </w:pPr>
      <w:bookmarkStart w:id="88" w:name="_Toc204080558"/>
      <w:r w:rsidRPr="00C8283D">
        <w:t>Managing custom IOCs</w:t>
      </w:r>
      <w:bookmarkEnd w:id="88"/>
    </w:p>
    <w:p w14:paraId="29C24911" w14:textId="77777777" w:rsidR="00C8283D" w:rsidRPr="00C8283D" w:rsidRDefault="00C8283D" w:rsidP="00C8283D">
      <w:pPr>
        <w:jc w:val="left"/>
      </w:pPr>
      <w:r w:rsidRPr="00C8283D">
        <w:t>Getting to custom IOC</w:t>
      </w:r>
      <w:r w:rsidRPr="00C8283D">
        <w:br/>
      </w:r>
      <w:r w:rsidRPr="00C8283D">
        <w:br/>
        <w:t>The IOC Management page is where you can view, add, edit, export, and delete custom IOCs, and where you can view the custom IOC audit log.</w:t>
      </w:r>
    </w:p>
    <w:p w14:paraId="1D79C8DA" w14:textId="77777777" w:rsidR="00C8283D" w:rsidRPr="00C8283D" w:rsidRDefault="00C8283D" w:rsidP="00E11A6B">
      <w:pPr>
        <w:pStyle w:val="ListParagraph"/>
        <w:numPr>
          <w:ilvl w:val="0"/>
          <w:numId w:val="35"/>
        </w:numPr>
        <w:jc w:val="left"/>
      </w:pPr>
      <w:r w:rsidRPr="00C8283D">
        <w:t>Go to Configuration &gt; Detections Management &gt; IOC Management.</w:t>
      </w:r>
    </w:p>
    <w:p w14:paraId="641B0518" w14:textId="77777777" w:rsidR="00F92833" w:rsidRDefault="00C8283D" w:rsidP="00F92833">
      <w:pPr>
        <w:pStyle w:val="Heading2"/>
      </w:pPr>
      <w:bookmarkStart w:id="89" w:name="_Toc204080559"/>
      <w:r w:rsidRPr="00C8283D">
        <w:lastRenderedPageBreak/>
        <w:t>Adding custom IOCs</w:t>
      </w:r>
      <w:bookmarkEnd w:id="89"/>
    </w:p>
    <w:p w14:paraId="7B9F68DE" w14:textId="5B5C1E34" w:rsidR="00C8283D" w:rsidRPr="00C8283D" w:rsidRDefault="00C8283D" w:rsidP="00C8283D">
      <w:pPr>
        <w:jc w:val="left"/>
      </w:pPr>
      <w:r w:rsidRPr="00C8283D">
        <w:t xml:space="preserve">IOCs require certain </w:t>
      </w:r>
      <w:r w:rsidR="005D1B01" w:rsidRPr="00C8283D">
        <w:t>metadata and</w:t>
      </w:r>
      <w:r w:rsidRPr="00C8283D">
        <w:t xml:space="preserve"> can include additional optional metadata. The Falcon console provides 2 methods for adding IOCs and IOC metadata:</w:t>
      </w:r>
    </w:p>
    <w:p w14:paraId="2D871638" w14:textId="77777777" w:rsidR="00C8283D" w:rsidRPr="00C8283D" w:rsidRDefault="00C8283D" w:rsidP="00E11A6B">
      <w:pPr>
        <w:pStyle w:val="ListParagraph"/>
        <w:numPr>
          <w:ilvl w:val="0"/>
          <w:numId w:val="35"/>
        </w:numPr>
        <w:jc w:val="left"/>
      </w:pPr>
      <w:r w:rsidRPr="00C8283D">
        <w:t>Manually specify IOC metadata values while adding IOCs.</w:t>
      </w:r>
    </w:p>
    <w:p w14:paraId="326C28B4" w14:textId="77777777" w:rsidR="00C8283D" w:rsidRPr="00C8283D" w:rsidRDefault="00C8283D" w:rsidP="00E11A6B">
      <w:pPr>
        <w:pStyle w:val="ListParagraph"/>
        <w:numPr>
          <w:ilvl w:val="0"/>
          <w:numId w:val="35"/>
        </w:numPr>
        <w:jc w:val="left"/>
      </w:pPr>
      <w:r w:rsidRPr="00C8283D">
        <w:t>Import a file that already contains IOCs and their metadata values. This can be useful for importing previously exported IOCs that contain metadata, or for associating metadata to IOCs offline.</w:t>
      </w:r>
    </w:p>
    <w:p w14:paraId="7A624A5E" w14:textId="77777777" w:rsidR="00F92833" w:rsidRDefault="00C8283D" w:rsidP="00F92833">
      <w:pPr>
        <w:pStyle w:val="Heading2"/>
      </w:pPr>
      <w:bookmarkStart w:id="90" w:name="_Toc204080560"/>
      <w:r w:rsidRPr="00C8283D">
        <w:t>Adding Custom IOC without Metadata</w:t>
      </w:r>
      <w:bookmarkEnd w:id="90"/>
    </w:p>
    <w:p w14:paraId="27CBF535" w14:textId="77777777" w:rsidR="00C8283D" w:rsidRPr="00C8283D" w:rsidRDefault="00C8283D" w:rsidP="00F92833">
      <w:r w:rsidRPr="00C8283D">
        <w:t>Use this method to add one or more indicators without metadata.</w:t>
      </w:r>
    </w:p>
    <w:p w14:paraId="568AABDF" w14:textId="77777777" w:rsidR="00C8283D" w:rsidRPr="00C8283D" w:rsidRDefault="00C8283D" w:rsidP="00C8283D">
      <w:pPr>
        <w:jc w:val="left"/>
      </w:pPr>
      <w:r w:rsidRPr="00C8283D">
        <w:t>You must add each type of indicator (hash, domain name, or IP address) separately. However, you can add multiple indicators of the same type in a single operation.</w:t>
      </w:r>
      <w:r w:rsidRPr="00C8283D">
        <w:br/>
      </w:r>
      <w:r w:rsidRPr="00C8283D">
        <w:br/>
        <w:t>If you bulk-add a batch of indicators, your selected settings apply to all indicators in the batch. You can modify settings for a specific indicator later by editing just that individual indicator.</w:t>
      </w:r>
      <w:r w:rsidRPr="00C8283D">
        <w:br/>
      </w:r>
      <w:r w:rsidRPr="00C8283D">
        <w:br/>
        <w:t>The specific settings available vary by indicator type.</w:t>
      </w:r>
    </w:p>
    <w:p w14:paraId="20F07E01" w14:textId="77777777" w:rsidR="00C8283D" w:rsidRPr="00C8283D" w:rsidRDefault="00C8283D" w:rsidP="00E11A6B">
      <w:pPr>
        <w:pStyle w:val="ListParagraph"/>
        <w:numPr>
          <w:ilvl w:val="0"/>
          <w:numId w:val="36"/>
        </w:numPr>
        <w:jc w:val="left"/>
      </w:pPr>
      <w:r w:rsidRPr="00C8283D">
        <w:t>Go to Configuration &gt; Detections Management &gt; IOC Management, click the More options icon, and then click one of these options:</w:t>
      </w:r>
    </w:p>
    <w:p w14:paraId="451EA6BC" w14:textId="77777777" w:rsidR="00C8283D" w:rsidRPr="00C8283D" w:rsidRDefault="00C8283D" w:rsidP="00E11A6B">
      <w:pPr>
        <w:pStyle w:val="ListParagraph"/>
        <w:numPr>
          <w:ilvl w:val="1"/>
          <w:numId w:val="36"/>
        </w:numPr>
        <w:jc w:val="left"/>
      </w:pPr>
      <w:r w:rsidRPr="00C8283D">
        <w:t>Add hashes</w:t>
      </w:r>
    </w:p>
    <w:p w14:paraId="43EF40E1" w14:textId="77777777" w:rsidR="00C8283D" w:rsidRPr="00C8283D" w:rsidRDefault="00C8283D" w:rsidP="00E11A6B">
      <w:pPr>
        <w:pStyle w:val="ListParagraph"/>
        <w:numPr>
          <w:ilvl w:val="1"/>
          <w:numId w:val="36"/>
        </w:numPr>
        <w:jc w:val="left"/>
      </w:pPr>
      <w:r w:rsidRPr="00C8283D">
        <w:t>Add domains</w:t>
      </w:r>
    </w:p>
    <w:p w14:paraId="4C98D59F" w14:textId="77777777" w:rsidR="00C8283D" w:rsidRPr="00C8283D" w:rsidRDefault="00C8283D" w:rsidP="00E11A6B">
      <w:pPr>
        <w:pStyle w:val="ListParagraph"/>
        <w:numPr>
          <w:ilvl w:val="1"/>
          <w:numId w:val="36"/>
        </w:numPr>
        <w:jc w:val="left"/>
      </w:pPr>
      <w:r w:rsidRPr="00C8283D">
        <w:t>Add IP addresses</w:t>
      </w:r>
    </w:p>
    <w:p w14:paraId="1E482575" w14:textId="77777777" w:rsidR="00C8283D" w:rsidRPr="00C8283D" w:rsidRDefault="00C8283D" w:rsidP="00E11A6B">
      <w:pPr>
        <w:pStyle w:val="ListParagraph"/>
        <w:numPr>
          <w:ilvl w:val="0"/>
          <w:numId w:val="36"/>
        </w:numPr>
        <w:jc w:val="left"/>
      </w:pPr>
      <w:r w:rsidRPr="00C8283D">
        <w:t>Click one of these options:</w:t>
      </w:r>
    </w:p>
    <w:p w14:paraId="50D1B42C" w14:textId="77777777" w:rsidR="00C8283D" w:rsidRPr="00C8283D" w:rsidRDefault="00C8283D" w:rsidP="00E11A6B">
      <w:pPr>
        <w:pStyle w:val="ListParagraph"/>
        <w:numPr>
          <w:ilvl w:val="1"/>
          <w:numId w:val="36"/>
        </w:numPr>
        <w:jc w:val="left"/>
      </w:pPr>
      <w:r w:rsidRPr="00C8283D">
        <w:t>Upload: Upload a JSON or CSV file without metadata.</w:t>
      </w:r>
    </w:p>
    <w:p w14:paraId="17F9DE71" w14:textId="77777777" w:rsidR="00C8283D" w:rsidRPr="00C8283D" w:rsidRDefault="00C8283D" w:rsidP="00E11A6B">
      <w:pPr>
        <w:pStyle w:val="ListParagraph"/>
        <w:numPr>
          <w:ilvl w:val="1"/>
          <w:numId w:val="36"/>
        </w:numPr>
        <w:jc w:val="left"/>
      </w:pPr>
      <w:r w:rsidRPr="00C8283D">
        <w:t>Manually add: Add indicators manually. Separate multiple indicators with commas or line breaks.</w:t>
      </w:r>
    </w:p>
    <w:p w14:paraId="67D76273" w14:textId="77777777" w:rsidR="00C8283D" w:rsidRPr="00C8283D" w:rsidRDefault="00C8283D" w:rsidP="00E11A6B">
      <w:pPr>
        <w:pStyle w:val="ListParagraph"/>
        <w:numPr>
          <w:ilvl w:val="0"/>
          <w:numId w:val="36"/>
        </w:numPr>
        <w:jc w:val="left"/>
      </w:pPr>
      <w:r w:rsidRPr="00C8283D">
        <w:t>Enter a descriptive comment about the indicators.</w:t>
      </w:r>
    </w:p>
    <w:p w14:paraId="4CE8C7F8" w14:textId="77777777" w:rsidR="00C8283D" w:rsidRPr="00C8283D" w:rsidRDefault="00C8283D" w:rsidP="00E11A6B">
      <w:pPr>
        <w:pStyle w:val="ListParagraph"/>
        <w:numPr>
          <w:ilvl w:val="0"/>
          <w:numId w:val="36"/>
        </w:numPr>
        <w:jc w:val="left"/>
      </w:pPr>
      <w:r w:rsidRPr="00C8283D">
        <w:t>Configure indicator settings as described in Custom IOC configuration fields.</w:t>
      </w:r>
    </w:p>
    <w:p w14:paraId="194C480B" w14:textId="77777777" w:rsidR="00C8283D" w:rsidRPr="00C8283D" w:rsidRDefault="00C8283D" w:rsidP="00E11A6B">
      <w:pPr>
        <w:pStyle w:val="ListParagraph"/>
        <w:numPr>
          <w:ilvl w:val="0"/>
          <w:numId w:val="36"/>
        </w:numPr>
        <w:jc w:val="left"/>
      </w:pPr>
      <w:r w:rsidRPr="00C8283D">
        <w:t>Enter a comment to include in the audit log.</w:t>
      </w:r>
    </w:p>
    <w:p w14:paraId="1E748465" w14:textId="77777777" w:rsidR="00C8283D" w:rsidRPr="00C8283D" w:rsidRDefault="00C8283D" w:rsidP="00E11A6B">
      <w:pPr>
        <w:pStyle w:val="ListParagraph"/>
        <w:numPr>
          <w:ilvl w:val="0"/>
          <w:numId w:val="36"/>
        </w:numPr>
        <w:jc w:val="left"/>
      </w:pPr>
      <w:r w:rsidRPr="00C8283D">
        <w:t>Click Add.</w:t>
      </w:r>
    </w:p>
    <w:p w14:paraId="7707EB95" w14:textId="77777777" w:rsidR="00C8283D" w:rsidRPr="00C8283D" w:rsidRDefault="00C8283D" w:rsidP="00E11A6B">
      <w:pPr>
        <w:pStyle w:val="ListParagraph"/>
        <w:numPr>
          <w:ilvl w:val="0"/>
          <w:numId w:val="36"/>
        </w:numPr>
        <w:jc w:val="left"/>
      </w:pPr>
      <w:r w:rsidRPr="00C8283D">
        <w:t>Review any errors that were reported.</w:t>
      </w:r>
    </w:p>
    <w:p w14:paraId="05E5AB9E" w14:textId="77777777" w:rsidR="00C8283D" w:rsidRPr="00C8283D" w:rsidRDefault="00C8283D" w:rsidP="00E11A6B">
      <w:pPr>
        <w:pStyle w:val="ListParagraph"/>
        <w:numPr>
          <w:ilvl w:val="0"/>
          <w:numId w:val="36"/>
        </w:numPr>
        <w:jc w:val="left"/>
      </w:pPr>
      <w:r w:rsidRPr="00C8283D">
        <w:t>If you specified a Block action for hashes, ensure that Custom Blocking is enabled on the Prevention Policies page.</w:t>
      </w:r>
      <w:r w:rsidRPr="00C8283D">
        <w:tab/>
      </w:r>
    </w:p>
    <w:p w14:paraId="56F582DF" w14:textId="77777777" w:rsidR="00F92833" w:rsidRDefault="00C8283D" w:rsidP="00F92833">
      <w:pPr>
        <w:pStyle w:val="Heading2"/>
      </w:pPr>
      <w:bookmarkStart w:id="91" w:name="_Toc204080561"/>
      <w:r w:rsidRPr="00C8283D">
        <w:t>Importing custom IOCs with metadata</w:t>
      </w:r>
      <w:bookmarkEnd w:id="91"/>
    </w:p>
    <w:p w14:paraId="23AA80E0" w14:textId="23F81CE6" w:rsidR="00C8283D" w:rsidRPr="00C8283D" w:rsidRDefault="00C8283D" w:rsidP="00F92833">
      <w:r w:rsidRPr="00C8283D">
        <w:t xml:space="preserve">Bulk-import custom IOCs with </w:t>
      </w:r>
      <w:r w:rsidR="005D1B01" w:rsidRPr="00C8283D">
        <w:t>metadata and</w:t>
      </w:r>
      <w:r w:rsidRPr="00C8283D">
        <w:t xml:space="preserve"> specify the action to take when the sensor observes the indicators on hosts.</w:t>
      </w:r>
      <w:r w:rsidRPr="00C8283D">
        <w:br/>
        <w:t>You can import any combination of indicator types (hashes, domains, or IP addresses) with metadata in a single CSV or JSON file.</w:t>
      </w:r>
    </w:p>
    <w:p w14:paraId="5F1EDF60" w14:textId="77777777" w:rsidR="00C8283D" w:rsidRPr="00C8283D" w:rsidRDefault="00C8283D" w:rsidP="00E11A6B">
      <w:pPr>
        <w:pStyle w:val="ListParagraph"/>
        <w:numPr>
          <w:ilvl w:val="0"/>
          <w:numId w:val="36"/>
        </w:numPr>
        <w:jc w:val="left"/>
      </w:pPr>
      <w:r w:rsidRPr="00C8283D">
        <w:t>Go to Configuration &gt; Detections Management &gt; IOC Management, click the More options icon, and then click Import with metadata.</w:t>
      </w:r>
    </w:p>
    <w:p w14:paraId="3E6C4316" w14:textId="77777777" w:rsidR="00C8283D" w:rsidRPr="00C8283D" w:rsidRDefault="00C8283D" w:rsidP="00E11A6B">
      <w:pPr>
        <w:pStyle w:val="ListParagraph"/>
        <w:numPr>
          <w:ilvl w:val="0"/>
          <w:numId w:val="36"/>
        </w:numPr>
        <w:jc w:val="left"/>
      </w:pPr>
      <w:r w:rsidRPr="00C8283D">
        <w:t>Select the file that you want to upload.</w:t>
      </w:r>
    </w:p>
    <w:p w14:paraId="5A567B55" w14:textId="77777777" w:rsidR="00C8283D" w:rsidRPr="00C8283D" w:rsidRDefault="00C8283D" w:rsidP="00E11A6B">
      <w:pPr>
        <w:pStyle w:val="ListParagraph"/>
        <w:numPr>
          <w:ilvl w:val="0"/>
          <w:numId w:val="36"/>
        </w:numPr>
        <w:jc w:val="left"/>
      </w:pPr>
      <w:r w:rsidRPr="00C8283D">
        <w:t>Enter a comment to include in the audit log.</w:t>
      </w:r>
    </w:p>
    <w:p w14:paraId="42C64BA3" w14:textId="77777777" w:rsidR="00C8283D" w:rsidRPr="00C8283D" w:rsidRDefault="00C8283D" w:rsidP="00E11A6B">
      <w:pPr>
        <w:pStyle w:val="ListParagraph"/>
        <w:numPr>
          <w:ilvl w:val="0"/>
          <w:numId w:val="36"/>
        </w:numPr>
        <w:jc w:val="left"/>
      </w:pPr>
      <w:r w:rsidRPr="00C8283D">
        <w:t>Click Import.</w:t>
      </w:r>
    </w:p>
    <w:p w14:paraId="4C508B4C" w14:textId="77777777" w:rsidR="00C8283D" w:rsidRPr="00C8283D" w:rsidRDefault="00C8283D" w:rsidP="00E11A6B">
      <w:pPr>
        <w:pStyle w:val="ListParagraph"/>
        <w:numPr>
          <w:ilvl w:val="0"/>
          <w:numId w:val="36"/>
        </w:numPr>
        <w:jc w:val="left"/>
      </w:pPr>
      <w:r w:rsidRPr="00C8283D">
        <w:t>Review any errors that were reported.</w:t>
      </w:r>
    </w:p>
    <w:p w14:paraId="48FCCFB4" w14:textId="77777777" w:rsidR="00C8283D" w:rsidRPr="00C8283D" w:rsidRDefault="00C8283D" w:rsidP="00E11A6B">
      <w:pPr>
        <w:pStyle w:val="ListParagraph"/>
        <w:numPr>
          <w:ilvl w:val="0"/>
          <w:numId w:val="36"/>
        </w:numPr>
        <w:jc w:val="left"/>
      </w:pPr>
      <w:r w:rsidRPr="00C8283D">
        <w:t>If you specified a Block action for hashes, ensure that Custom Blocking is enabled on the Prevention Policies page.</w:t>
      </w:r>
    </w:p>
    <w:p w14:paraId="25B91837" w14:textId="77777777" w:rsidR="00F92833" w:rsidRDefault="00C8283D" w:rsidP="00F92833">
      <w:pPr>
        <w:pStyle w:val="Heading2"/>
      </w:pPr>
      <w:bookmarkStart w:id="92" w:name="_Toc204080562"/>
      <w:r w:rsidRPr="00C8283D">
        <w:t>Editing custom IOCs</w:t>
      </w:r>
      <w:bookmarkEnd w:id="92"/>
    </w:p>
    <w:p w14:paraId="48E2B811" w14:textId="77777777" w:rsidR="00C8283D" w:rsidRPr="00C8283D" w:rsidRDefault="00C8283D" w:rsidP="00F92833">
      <w:r w:rsidRPr="00C8283D">
        <w:t>If you bulk-edit a batch of indicators, your selected settings apply to all indicators in the batch.</w:t>
      </w:r>
      <w:r w:rsidRPr="00C8283D">
        <w:br/>
      </w:r>
      <w:r w:rsidRPr="00C8283D">
        <w:br/>
      </w:r>
      <w:r w:rsidRPr="00C8283D">
        <w:lastRenderedPageBreak/>
        <w:t>Any changes that you make to an individual indicator are applied to only that indicator, and not to any other indicators that were originally added in the same batch.</w:t>
      </w:r>
      <w:r w:rsidRPr="00C8283D">
        <w:br/>
      </w:r>
      <w:r w:rsidRPr="00C8283D">
        <w:br/>
        <w:t>The specific settings available vary by indicator type.</w:t>
      </w:r>
    </w:p>
    <w:p w14:paraId="3CBC45F5" w14:textId="77777777" w:rsidR="00C8283D" w:rsidRPr="00C8283D" w:rsidRDefault="00C8283D" w:rsidP="00E11A6B">
      <w:pPr>
        <w:pStyle w:val="ListParagraph"/>
        <w:numPr>
          <w:ilvl w:val="0"/>
          <w:numId w:val="36"/>
        </w:numPr>
        <w:jc w:val="left"/>
      </w:pPr>
      <w:r w:rsidRPr="00C8283D">
        <w:t>Go to Configuration &gt; Detections Management &gt; IOC Management.</w:t>
      </w:r>
    </w:p>
    <w:p w14:paraId="1DD4A36B" w14:textId="77777777" w:rsidR="00C8283D" w:rsidRPr="00C8283D" w:rsidRDefault="00C8283D" w:rsidP="00E11A6B">
      <w:pPr>
        <w:pStyle w:val="ListParagraph"/>
        <w:numPr>
          <w:ilvl w:val="0"/>
          <w:numId w:val="36"/>
        </w:numPr>
        <w:jc w:val="left"/>
      </w:pPr>
      <w:r w:rsidRPr="00C8283D">
        <w:t>Filter the results as needed, select the checkboxes for the indicators that you want to edit, and then click Edit selected indicators.</w:t>
      </w:r>
    </w:p>
    <w:p w14:paraId="018E0A6E" w14:textId="77777777" w:rsidR="00C8283D" w:rsidRPr="00C8283D" w:rsidRDefault="00C8283D" w:rsidP="00E11A6B">
      <w:pPr>
        <w:pStyle w:val="ListParagraph"/>
        <w:numPr>
          <w:ilvl w:val="0"/>
          <w:numId w:val="36"/>
        </w:numPr>
        <w:jc w:val="left"/>
      </w:pPr>
      <w:r w:rsidRPr="00C8283D">
        <w:t>Modify settings as described in Custom IOC configuration fields.</w:t>
      </w:r>
    </w:p>
    <w:p w14:paraId="4132C72C" w14:textId="77777777" w:rsidR="00C8283D" w:rsidRPr="00C8283D" w:rsidRDefault="00C8283D" w:rsidP="00E11A6B">
      <w:pPr>
        <w:pStyle w:val="ListParagraph"/>
        <w:numPr>
          <w:ilvl w:val="0"/>
          <w:numId w:val="36"/>
        </w:numPr>
        <w:jc w:val="left"/>
      </w:pPr>
      <w:r w:rsidRPr="00C8283D">
        <w:t>If you’re editing multiple types of indicators, click Next to modify the settings for each additional indicator type.</w:t>
      </w:r>
    </w:p>
    <w:p w14:paraId="540FB914" w14:textId="77777777" w:rsidR="00C8283D" w:rsidRPr="00C8283D" w:rsidRDefault="00C8283D" w:rsidP="00E11A6B">
      <w:pPr>
        <w:pStyle w:val="ListParagraph"/>
        <w:numPr>
          <w:ilvl w:val="0"/>
          <w:numId w:val="36"/>
        </w:numPr>
        <w:jc w:val="left"/>
      </w:pPr>
      <w:r w:rsidRPr="00C8283D">
        <w:t>Enter a comment to include in the audit log.</w:t>
      </w:r>
    </w:p>
    <w:p w14:paraId="7A3C0E40" w14:textId="77777777" w:rsidR="00C8283D" w:rsidRPr="00C8283D" w:rsidRDefault="00C8283D" w:rsidP="00E11A6B">
      <w:pPr>
        <w:pStyle w:val="ListParagraph"/>
        <w:numPr>
          <w:ilvl w:val="0"/>
          <w:numId w:val="36"/>
        </w:numPr>
        <w:jc w:val="left"/>
      </w:pPr>
      <w:r w:rsidRPr="00C8283D">
        <w:t>Click Update indicators</w:t>
      </w:r>
    </w:p>
    <w:p w14:paraId="6CFBB338" w14:textId="77777777" w:rsidR="00C8283D" w:rsidRPr="00C8283D" w:rsidRDefault="00C8283D" w:rsidP="00E11A6B">
      <w:pPr>
        <w:pStyle w:val="ListParagraph"/>
        <w:numPr>
          <w:ilvl w:val="0"/>
          <w:numId w:val="36"/>
        </w:numPr>
        <w:jc w:val="left"/>
      </w:pPr>
      <w:r w:rsidRPr="00C8283D">
        <w:t>Review any errors that were reported.</w:t>
      </w:r>
    </w:p>
    <w:p w14:paraId="0F1762DC" w14:textId="77777777" w:rsidR="00C8283D" w:rsidRPr="00C8283D" w:rsidRDefault="00C8283D" w:rsidP="00E11A6B">
      <w:pPr>
        <w:pStyle w:val="ListParagraph"/>
        <w:numPr>
          <w:ilvl w:val="0"/>
          <w:numId w:val="36"/>
        </w:numPr>
        <w:jc w:val="left"/>
      </w:pPr>
      <w:r w:rsidRPr="00C8283D">
        <w:t>If you specified a Block action for hashes, ensure that Custom Blocking is enabled on the Prevention Policies page.</w:t>
      </w:r>
    </w:p>
    <w:p w14:paraId="0F383A9C" w14:textId="77777777" w:rsidR="00F92833" w:rsidRDefault="00C8283D" w:rsidP="00F92833">
      <w:pPr>
        <w:pStyle w:val="Heading2"/>
      </w:pPr>
      <w:bookmarkStart w:id="93" w:name="_Toc204080563"/>
      <w:r w:rsidRPr="00C8283D">
        <w:t>Deleting custom IOCs</w:t>
      </w:r>
      <w:bookmarkEnd w:id="93"/>
    </w:p>
    <w:p w14:paraId="7B2D3E59" w14:textId="77777777" w:rsidR="00C8283D" w:rsidRPr="00C8283D" w:rsidRDefault="00C8283D" w:rsidP="00F92833">
      <w:r w:rsidRPr="00C8283D">
        <w:t>Delete one or more indicators. After you delete a custom IOC, the Falcon console no longer displays future detections for that indicator in Activity &gt; Detections.</w:t>
      </w:r>
    </w:p>
    <w:p w14:paraId="11BDC7B5" w14:textId="77777777" w:rsidR="00C8283D" w:rsidRPr="00C8283D" w:rsidRDefault="00C8283D" w:rsidP="00E11A6B">
      <w:pPr>
        <w:pStyle w:val="ListParagraph"/>
        <w:numPr>
          <w:ilvl w:val="0"/>
          <w:numId w:val="36"/>
        </w:numPr>
        <w:jc w:val="left"/>
      </w:pPr>
      <w:r w:rsidRPr="00C8283D">
        <w:t>Go to Configuration &gt; Detections Management &gt; IOC Management.</w:t>
      </w:r>
    </w:p>
    <w:p w14:paraId="38A32978" w14:textId="77777777" w:rsidR="00C8283D" w:rsidRPr="00C8283D" w:rsidRDefault="00C8283D" w:rsidP="00E11A6B">
      <w:pPr>
        <w:pStyle w:val="ListParagraph"/>
        <w:numPr>
          <w:ilvl w:val="0"/>
          <w:numId w:val="36"/>
        </w:numPr>
        <w:jc w:val="left"/>
      </w:pPr>
      <w:r w:rsidRPr="00C8283D">
        <w:t>Select the checkboxes for the indicators that you want to delete, and then click Delete selected indicators.</w:t>
      </w:r>
    </w:p>
    <w:p w14:paraId="667ABBB4" w14:textId="77777777" w:rsidR="00C8283D" w:rsidRPr="00C8283D" w:rsidRDefault="00C8283D" w:rsidP="00E11A6B">
      <w:pPr>
        <w:pStyle w:val="ListParagraph"/>
        <w:numPr>
          <w:ilvl w:val="0"/>
          <w:numId w:val="36"/>
        </w:numPr>
        <w:jc w:val="left"/>
      </w:pPr>
      <w:r w:rsidRPr="00C8283D">
        <w:t>Enter a comment to include in the audit log</w:t>
      </w:r>
    </w:p>
    <w:p w14:paraId="0D7FE3CD" w14:textId="77777777" w:rsidR="00C8283D" w:rsidRPr="00C8283D" w:rsidRDefault="00C8283D" w:rsidP="00E11A6B">
      <w:pPr>
        <w:pStyle w:val="ListParagraph"/>
        <w:numPr>
          <w:ilvl w:val="0"/>
          <w:numId w:val="36"/>
        </w:numPr>
        <w:jc w:val="left"/>
      </w:pPr>
      <w:r w:rsidRPr="00C8283D">
        <w:t>Click Delete indicators.</w:t>
      </w:r>
    </w:p>
    <w:p w14:paraId="7E52E92A" w14:textId="77777777" w:rsidR="00C8283D" w:rsidRDefault="00C8283D" w:rsidP="00F92833">
      <w:pPr>
        <w:pStyle w:val="Heading2"/>
      </w:pPr>
      <w:bookmarkStart w:id="94" w:name="_Toc204080564"/>
      <w:r w:rsidRPr="00C8283D">
        <w:t>Exporting custom IOCs</w:t>
      </w:r>
      <w:bookmarkEnd w:id="94"/>
    </w:p>
    <w:p w14:paraId="4DC7EB37" w14:textId="77777777" w:rsidR="00C8283D" w:rsidRPr="00C8283D" w:rsidRDefault="00C8283D" w:rsidP="00C8283D">
      <w:pPr>
        <w:jc w:val="left"/>
      </w:pPr>
      <w:r w:rsidRPr="00C8283D">
        <w:t>Export a list of indicators in CSV or JSON format.</w:t>
      </w:r>
    </w:p>
    <w:p w14:paraId="099779AC" w14:textId="77777777" w:rsidR="00C8283D" w:rsidRPr="00C8283D" w:rsidRDefault="00C8283D" w:rsidP="00E11A6B">
      <w:pPr>
        <w:pStyle w:val="ListParagraph"/>
        <w:numPr>
          <w:ilvl w:val="0"/>
          <w:numId w:val="37"/>
        </w:numPr>
        <w:jc w:val="left"/>
      </w:pPr>
      <w:r w:rsidRPr="00C8283D">
        <w:t>Go to Configuration &gt; Detections Management &gt; IOC Management. A full list of your custom IOCs appears.</w:t>
      </w:r>
    </w:p>
    <w:p w14:paraId="1323630D" w14:textId="77777777" w:rsidR="00C8283D" w:rsidRPr="00C8283D" w:rsidRDefault="00C8283D" w:rsidP="00E11A6B">
      <w:pPr>
        <w:pStyle w:val="ListParagraph"/>
        <w:numPr>
          <w:ilvl w:val="0"/>
          <w:numId w:val="37"/>
        </w:numPr>
        <w:jc w:val="left"/>
      </w:pPr>
      <w:r w:rsidRPr="00C8283D">
        <w:t>Refine the list of results as needed.</w:t>
      </w:r>
    </w:p>
    <w:p w14:paraId="4F9B999A" w14:textId="77777777" w:rsidR="00C8283D" w:rsidRPr="00C8283D" w:rsidRDefault="00C8283D" w:rsidP="00E11A6B">
      <w:pPr>
        <w:pStyle w:val="ListParagraph"/>
        <w:numPr>
          <w:ilvl w:val="0"/>
          <w:numId w:val="37"/>
        </w:numPr>
        <w:jc w:val="left"/>
      </w:pPr>
      <w:r w:rsidRPr="00C8283D">
        <w:t>Click Export, and then click either CSV or JSON. Falcon prepares the file for download.</w:t>
      </w:r>
    </w:p>
    <w:p w14:paraId="1F608569" w14:textId="77777777" w:rsidR="00C8283D" w:rsidRPr="00C8283D" w:rsidRDefault="00C8283D" w:rsidP="00E11A6B">
      <w:pPr>
        <w:pStyle w:val="ListParagraph"/>
        <w:numPr>
          <w:ilvl w:val="0"/>
          <w:numId w:val="37"/>
        </w:numPr>
        <w:jc w:val="left"/>
      </w:pPr>
      <w:r w:rsidRPr="00C8283D">
        <w:t>Click Download.</w:t>
      </w:r>
    </w:p>
    <w:p w14:paraId="54EAC62A" w14:textId="77777777" w:rsidR="00C8283D" w:rsidRPr="00C8283D" w:rsidRDefault="00C8283D" w:rsidP="00C8283D">
      <w:pPr>
        <w:jc w:val="left"/>
      </w:pPr>
    </w:p>
    <w:p w14:paraId="4DC11BDD" w14:textId="77777777" w:rsidR="00F92833" w:rsidRDefault="00C8283D" w:rsidP="00F92833">
      <w:pPr>
        <w:pStyle w:val="Heading2"/>
      </w:pPr>
      <w:bookmarkStart w:id="95" w:name="_Toc204080565"/>
      <w:r w:rsidRPr="00C8283D">
        <w:t>Viewing custom IOCs</w:t>
      </w:r>
      <w:bookmarkEnd w:id="95"/>
    </w:p>
    <w:p w14:paraId="0456C8A0" w14:textId="77777777" w:rsidR="00C8283D" w:rsidRPr="00C8283D" w:rsidRDefault="00C8283D" w:rsidP="00F92833">
      <w:r w:rsidRPr="00C8283D">
        <w:t>View all your indicators, or refine the results through sorting, filtering, searching by keyword, or specifying which columns are visible.</w:t>
      </w:r>
      <w:r w:rsidRPr="00C8283D">
        <w:br/>
      </w:r>
      <w:r w:rsidRPr="00C8283D">
        <w:br/>
        <w:t>The Last seen on value indicates when the IOC was last detected executing in your environment.</w:t>
      </w:r>
      <w:r w:rsidRPr="00C8283D">
        <w:br/>
      </w:r>
      <w:r w:rsidRPr="00C8283D">
        <w:br/>
        <w:t xml:space="preserve">For IOCs that CrowdStrike migrated on behalf of customers before the deployment of the new IOC Management feature, the username shown is </w:t>
      </w:r>
      <w:hyperlink r:id="rId91" w:history="1">
        <w:r w:rsidRPr="00C8283D">
          <w:t>internal@crowdstrike.com</w:t>
        </w:r>
      </w:hyperlink>
      <w:r w:rsidRPr="00C8283D">
        <w:t>.</w:t>
      </w:r>
    </w:p>
    <w:p w14:paraId="105B65B7" w14:textId="77777777" w:rsidR="00C8283D" w:rsidRPr="00C8283D" w:rsidRDefault="00C8283D" w:rsidP="00E11A6B">
      <w:pPr>
        <w:pStyle w:val="ListParagraph"/>
        <w:numPr>
          <w:ilvl w:val="0"/>
          <w:numId w:val="38"/>
        </w:numPr>
        <w:jc w:val="left"/>
      </w:pPr>
      <w:r w:rsidRPr="00C8283D">
        <w:t>Go to Configuration &gt; Detections Management &gt; IOC Management. A full list of your custom IOCs appears.</w:t>
      </w:r>
    </w:p>
    <w:p w14:paraId="1D59CAD1" w14:textId="77777777" w:rsidR="00C8283D" w:rsidRPr="00C8283D" w:rsidRDefault="00C8283D" w:rsidP="00E11A6B">
      <w:pPr>
        <w:pStyle w:val="ListParagraph"/>
        <w:numPr>
          <w:ilvl w:val="0"/>
          <w:numId w:val="38"/>
        </w:numPr>
        <w:jc w:val="left"/>
      </w:pPr>
      <w:r w:rsidRPr="00C8283D">
        <w:t>Refine the list of results as needed:</w:t>
      </w:r>
    </w:p>
    <w:p w14:paraId="18C66348" w14:textId="77777777" w:rsidR="00C8283D" w:rsidRPr="00C8283D" w:rsidRDefault="00C8283D" w:rsidP="00E11A6B">
      <w:pPr>
        <w:pStyle w:val="ListParagraph"/>
        <w:numPr>
          <w:ilvl w:val="1"/>
          <w:numId w:val="38"/>
        </w:numPr>
        <w:jc w:val="left"/>
      </w:pPr>
      <w:r w:rsidRPr="00C8283D">
        <w:t>Apply filters:</w:t>
      </w:r>
    </w:p>
    <w:p w14:paraId="0DDB9335" w14:textId="4ADB9644" w:rsidR="00C8283D" w:rsidRPr="00C8283D" w:rsidRDefault="00C8283D" w:rsidP="00E11A6B">
      <w:pPr>
        <w:pStyle w:val="ListParagraph"/>
        <w:numPr>
          <w:ilvl w:val="2"/>
          <w:numId w:val="38"/>
        </w:numPr>
        <w:jc w:val="left"/>
      </w:pPr>
      <w:r w:rsidRPr="00C8283D">
        <w:t xml:space="preserve">Click a filter at the top of the </w:t>
      </w:r>
      <w:r w:rsidR="005D1B01" w:rsidRPr="00C8283D">
        <w:t>list or</w:t>
      </w:r>
      <w:r w:rsidRPr="00C8283D">
        <w:t xml:space="preserve"> click More filters to see additional filtering options.</w:t>
      </w:r>
    </w:p>
    <w:p w14:paraId="3BAB07C2" w14:textId="77777777" w:rsidR="00C8283D" w:rsidRPr="00C8283D" w:rsidRDefault="00C8283D" w:rsidP="00E11A6B">
      <w:pPr>
        <w:pStyle w:val="ListParagraph"/>
        <w:numPr>
          <w:ilvl w:val="2"/>
          <w:numId w:val="38"/>
        </w:numPr>
        <w:jc w:val="left"/>
      </w:pPr>
      <w:r w:rsidRPr="00C8283D">
        <w:t>Select or clear the filter-specific metadata options, and then click Apply.</w:t>
      </w:r>
    </w:p>
    <w:p w14:paraId="2B557D76" w14:textId="77777777" w:rsidR="00C8283D" w:rsidRPr="00C8283D" w:rsidRDefault="00C8283D" w:rsidP="00E11A6B">
      <w:pPr>
        <w:pStyle w:val="ListParagraph"/>
        <w:numPr>
          <w:ilvl w:val="0"/>
          <w:numId w:val="38"/>
        </w:numPr>
        <w:jc w:val="left"/>
      </w:pPr>
      <w:r w:rsidRPr="00C8283D">
        <w:t>Search by keyword:</w:t>
      </w:r>
    </w:p>
    <w:p w14:paraId="09BAE57F" w14:textId="77777777" w:rsidR="00C8283D" w:rsidRPr="00C8283D" w:rsidRDefault="00C8283D" w:rsidP="00E11A6B">
      <w:pPr>
        <w:pStyle w:val="ListParagraph"/>
        <w:numPr>
          <w:ilvl w:val="1"/>
          <w:numId w:val="38"/>
        </w:numPr>
        <w:jc w:val="left"/>
      </w:pPr>
      <w:r w:rsidRPr="00C8283D">
        <w:t>Click Search indicators.</w:t>
      </w:r>
    </w:p>
    <w:p w14:paraId="6202F381" w14:textId="77777777" w:rsidR="00C8283D" w:rsidRPr="00C8283D" w:rsidRDefault="00C8283D" w:rsidP="00E11A6B">
      <w:pPr>
        <w:pStyle w:val="ListParagraph"/>
        <w:numPr>
          <w:ilvl w:val="1"/>
          <w:numId w:val="38"/>
        </w:numPr>
        <w:jc w:val="left"/>
      </w:pPr>
      <w:r w:rsidRPr="00C8283D">
        <w:lastRenderedPageBreak/>
        <w:t>Type a keyword, and then click Apply.</w:t>
      </w:r>
    </w:p>
    <w:p w14:paraId="264488D0" w14:textId="77777777" w:rsidR="00C8283D" w:rsidRPr="00C8283D" w:rsidRDefault="00C8283D" w:rsidP="00E11A6B">
      <w:pPr>
        <w:pStyle w:val="ListParagraph"/>
        <w:numPr>
          <w:ilvl w:val="0"/>
          <w:numId w:val="38"/>
        </w:numPr>
        <w:jc w:val="left"/>
      </w:pPr>
      <w:r w:rsidRPr="00C8283D">
        <w:t>Specify which columns are visible:</w:t>
      </w:r>
    </w:p>
    <w:p w14:paraId="2E414B16" w14:textId="77777777" w:rsidR="00C8283D" w:rsidRPr="00C8283D" w:rsidRDefault="00C8283D" w:rsidP="00E11A6B">
      <w:pPr>
        <w:pStyle w:val="ListParagraph"/>
        <w:numPr>
          <w:ilvl w:val="1"/>
          <w:numId w:val="38"/>
        </w:numPr>
        <w:jc w:val="left"/>
      </w:pPr>
      <w:r w:rsidRPr="00C8283D">
        <w:t>Click the Toggle table columns icon.</w:t>
      </w:r>
      <w:r w:rsidRPr="00C8283D">
        <w:br/>
      </w:r>
      <w:r>
        <w:rPr>
          <w:noProof/>
        </w:rPr>
        <w:drawing>
          <wp:inline distT="0" distB="0" distL="0" distR="0" wp14:anchorId="34DFC58E" wp14:editId="07AA997A">
            <wp:extent cx="1560195" cy="450723"/>
            <wp:effectExtent l="0" t="0" r="1905" b="698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92"/>
                    <a:stretch>
                      <a:fillRect/>
                    </a:stretch>
                  </pic:blipFill>
                  <pic:spPr>
                    <a:xfrm>
                      <a:off x="0" y="0"/>
                      <a:ext cx="1579910" cy="456418"/>
                    </a:xfrm>
                    <a:prstGeom prst="rect">
                      <a:avLst/>
                    </a:prstGeom>
                  </pic:spPr>
                </pic:pic>
              </a:graphicData>
            </a:graphic>
          </wp:inline>
        </w:drawing>
      </w:r>
      <w:r w:rsidRPr="00C8283D">
        <w:br/>
      </w:r>
    </w:p>
    <w:p w14:paraId="19EA5553" w14:textId="77777777" w:rsidR="00C8283D" w:rsidRPr="00C8283D" w:rsidRDefault="00C8283D" w:rsidP="00E11A6B">
      <w:pPr>
        <w:pStyle w:val="ListParagraph"/>
        <w:numPr>
          <w:ilvl w:val="1"/>
          <w:numId w:val="38"/>
        </w:numPr>
        <w:jc w:val="left"/>
      </w:pPr>
      <w:r w:rsidRPr="00C8283D">
        <w:t>Select the checkboxes for the columns that you want to see.</w:t>
      </w:r>
    </w:p>
    <w:p w14:paraId="4DD80BD2" w14:textId="77777777" w:rsidR="00C8283D" w:rsidRDefault="00C8283D" w:rsidP="00C8283D">
      <w:pPr>
        <w:pStyle w:val="ListParagraph"/>
        <w:numPr>
          <w:ilvl w:val="0"/>
          <w:numId w:val="38"/>
        </w:numPr>
        <w:jc w:val="left"/>
      </w:pPr>
      <w:r w:rsidRPr="00C8283D">
        <w:t>Select the checkboxes for the columns that you want to see.</w:t>
      </w:r>
    </w:p>
    <w:p w14:paraId="744A59BE" w14:textId="77777777" w:rsidR="00F92833" w:rsidRPr="00C8283D" w:rsidRDefault="00F92833" w:rsidP="00F92833">
      <w:pPr>
        <w:pStyle w:val="ListParagraph"/>
        <w:jc w:val="left"/>
      </w:pPr>
    </w:p>
    <w:p w14:paraId="6361C1C9" w14:textId="77777777" w:rsidR="00F92833" w:rsidRDefault="00C8283D" w:rsidP="00F92833">
      <w:pPr>
        <w:pStyle w:val="MainHeading"/>
      </w:pPr>
      <w:bookmarkStart w:id="96" w:name="_Toc204080566"/>
      <w:r w:rsidRPr="00C8283D">
        <w:t>Viewing the custom IOC audit log</w:t>
      </w:r>
      <w:bookmarkEnd w:id="96"/>
    </w:p>
    <w:p w14:paraId="38542E49" w14:textId="77777777" w:rsidR="00C8283D" w:rsidRPr="00C8283D" w:rsidRDefault="00C8283D" w:rsidP="00C8283D">
      <w:pPr>
        <w:jc w:val="left"/>
      </w:pPr>
      <w:r w:rsidRPr="00C8283D">
        <w:t>View the history of changes to your custom IOCs. The audit log lists changes made through both the Falcon console and the CrowdStrike API.</w:t>
      </w:r>
    </w:p>
    <w:p w14:paraId="10808070" w14:textId="77777777" w:rsidR="00C8283D" w:rsidRPr="00C8283D" w:rsidRDefault="00C8283D" w:rsidP="00E11A6B">
      <w:pPr>
        <w:pStyle w:val="ListParagraph"/>
        <w:numPr>
          <w:ilvl w:val="0"/>
          <w:numId w:val="38"/>
        </w:numPr>
        <w:jc w:val="left"/>
      </w:pPr>
      <w:r w:rsidRPr="00C8283D">
        <w:t>Go to Configuration &gt; Detections Management &gt; IOC Management, click the More options icon, and then click See audit log</w:t>
      </w:r>
    </w:p>
    <w:p w14:paraId="2CCBFAF7" w14:textId="77777777" w:rsidR="00C8283D" w:rsidRPr="00C8283D" w:rsidRDefault="00C8283D" w:rsidP="00E11A6B">
      <w:pPr>
        <w:pStyle w:val="ListParagraph"/>
        <w:numPr>
          <w:ilvl w:val="0"/>
          <w:numId w:val="38"/>
        </w:numPr>
        <w:jc w:val="left"/>
      </w:pPr>
      <w:r w:rsidRPr="00C8283D">
        <w:t>Adjust your view by filtering or sorting the log entries.</w:t>
      </w:r>
    </w:p>
    <w:p w14:paraId="2867AB00" w14:textId="77777777" w:rsidR="00C8283D" w:rsidRDefault="00C8283D" w:rsidP="00E11A6B">
      <w:pPr>
        <w:pStyle w:val="ListParagraph"/>
        <w:numPr>
          <w:ilvl w:val="0"/>
          <w:numId w:val="38"/>
        </w:numPr>
        <w:jc w:val="left"/>
        <w:rPr>
          <w:rFonts w:cstheme="minorHAnsi"/>
          <w:sz w:val="21"/>
          <w:szCs w:val="21"/>
          <w:lang w:val="en-US"/>
        </w:rPr>
      </w:pPr>
      <w:r w:rsidRPr="00C8283D">
        <w:t>Click any revision to see additional details.</w:t>
      </w:r>
    </w:p>
    <w:p w14:paraId="2C17ED9A" w14:textId="77777777" w:rsidR="0058300A" w:rsidRDefault="0058300A" w:rsidP="00A727BC">
      <w:pPr>
        <w:pStyle w:val="Commented"/>
      </w:pPr>
    </w:p>
    <w:p w14:paraId="2D02F52D" w14:textId="77777777" w:rsidR="00B2152E" w:rsidRDefault="00B2152E" w:rsidP="00B2152E">
      <w:pPr>
        <w:pStyle w:val="Heading1"/>
      </w:pPr>
      <w:bookmarkStart w:id="97" w:name="_Toc204080567"/>
      <w:r>
        <w:t>Hunting Scenarios</w:t>
      </w:r>
      <w:bookmarkEnd w:id="97"/>
    </w:p>
    <w:p w14:paraId="65849D15" w14:textId="77777777" w:rsidR="00F92833" w:rsidRDefault="00B2152E" w:rsidP="00F92833">
      <w:pPr>
        <w:pStyle w:val="Heading2"/>
      </w:pPr>
      <w:bookmarkStart w:id="98" w:name="_Toc204080568"/>
      <w:r w:rsidRPr="00606E26">
        <w:t xml:space="preserve">Normal Threat Hunt using Crowdstrike </w:t>
      </w:r>
      <w:r w:rsidR="00F92833" w:rsidRPr="00606E26">
        <w:t>falcon.</w:t>
      </w:r>
      <w:bookmarkEnd w:id="98"/>
    </w:p>
    <w:p w14:paraId="2B8B1163" w14:textId="77777777" w:rsidR="00B2152E" w:rsidRPr="00B2152E" w:rsidRDefault="00B2152E" w:rsidP="00F92833">
      <w:r w:rsidRPr="00606E26">
        <w:t>STEP / 01</w:t>
      </w:r>
    </w:p>
    <w:p w14:paraId="1126C5E1" w14:textId="77777777" w:rsidR="00B2152E" w:rsidRPr="00B2152E" w:rsidRDefault="00B2152E" w:rsidP="00B2152E">
      <w:pPr>
        <w:jc w:val="left"/>
      </w:pPr>
      <w:r w:rsidRPr="00B2152E">
        <w:t>Open the Event Search page in the Investigate module.</w:t>
      </w:r>
      <w:r w:rsidRPr="00B2152E">
        <w:br/>
      </w:r>
      <w:r w:rsidRPr="00B2152E">
        <w:br/>
      </w:r>
      <w:r w:rsidRPr="00B2152E">
        <w:rPr>
          <w:noProof/>
        </w:rPr>
        <w:drawing>
          <wp:inline distT="0" distB="0" distL="0" distR="0" wp14:anchorId="36CE9C56" wp14:editId="2F505FDE">
            <wp:extent cx="3891915" cy="2687603"/>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01240" cy="2694043"/>
                    </a:xfrm>
                    <a:prstGeom prst="rect">
                      <a:avLst/>
                    </a:prstGeom>
                    <a:noFill/>
                    <a:ln>
                      <a:noFill/>
                    </a:ln>
                  </pic:spPr>
                </pic:pic>
              </a:graphicData>
            </a:graphic>
          </wp:inline>
        </w:drawing>
      </w:r>
      <w:r w:rsidRPr="00B2152E">
        <w:br/>
      </w:r>
      <w:r w:rsidRPr="00B2152E">
        <w:br/>
      </w:r>
      <w:r w:rsidRPr="00B2152E">
        <w:br/>
        <w:t>STEP / 02</w:t>
      </w:r>
    </w:p>
    <w:p w14:paraId="17820416" w14:textId="77777777" w:rsidR="00B2152E" w:rsidRPr="00B2152E" w:rsidRDefault="00B2152E" w:rsidP="00B2152E">
      <w:pPr>
        <w:jc w:val="left"/>
      </w:pPr>
      <w:r w:rsidRPr="00B2152E">
        <w:t>We'll start this search by looking at the events on a single host over the past week. In the search results we see a field in the events called aid this is a unique identifer for this host.</w:t>
      </w:r>
    </w:p>
    <w:p w14:paraId="71E36E12" w14:textId="77777777" w:rsidR="00B2152E" w:rsidRPr="00B2152E" w:rsidRDefault="00B2152E" w:rsidP="00B2152E">
      <w:pPr>
        <w:jc w:val="left"/>
      </w:pPr>
      <w:r w:rsidRPr="00B2152E">
        <w:t>earliest=-7d ComputerName=CS-FALCON-OW10 ProcessRollUp2</w:t>
      </w:r>
      <w:r w:rsidRPr="00B2152E">
        <w:br/>
      </w:r>
      <w:r w:rsidRPr="00B2152E">
        <w:br/>
      </w:r>
      <w:r w:rsidRPr="00B2152E">
        <w:rPr>
          <w:noProof/>
        </w:rPr>
        <w:lastRenderedPageBreak/>
        <w:drawing>
          <wp:inline distT="0" distB="0" distL="0" distR="0" wp14:anchorId="397A8C35" wp14:editId="2D61AED0">
            <wp:extent cx="3511604" cy="309181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5935" cy="3104433"/>
                    </a:xfrm>
                    <a:prstGeom prst="rect">
                      <a:avLst/>
                    </a:prstGeom>
                    <a:noFill/>
                    <a:ln>
                      <a:noFill/>
                    </a:ln>
                  </pic:spPr>
                </pic:pic>
              </a:graphicData>
            </a:graphic>
          </wp:inline>
        </w:drawing>
      </w:r>
      <w:r w:rsidRPr="00B2152E">
        <w:br/>
      </w:r>
      <w:r w:rsidRPr="00B2152E">
        <w:br/>
        <w:t>STEP / 03</w:t>
      </w:r>
    </w:p>
    <w:p w14:paraId="3D029D94" w14:textId="77777777" w:rsidR="00B2152E" w:rsidRPr="00B2152E" w:rsidRDefault="00B2152E" w:rsidP="00B2152E">
      <w:pPr>
        <w:jc w:val="left"/>
      </w:pPr>
      <w:r w:rsidRPr="00B2152E">
        <w:t>Our search returned 100's of events, to organize the results we'll "pipe" the output to view the data in a table prioritized by count and filename.</w:t>
      </w:r>
    </w:p>
    <w:p w14:paraId="286405F7" w14:textId="77777777" w:rsidR="00B2152E" w:rsidRPr="00B2152E" w:rsidRDefault="00B2152E" w:rsidP="00B2152E">
      <w:pPr>
        <w:jc w:val="left"/>
      </w:pPr>
      <w:r w:rsidRPr="00B2152E">
        <w:t>For our next search we'll use the agent id or aid. Since this variable is more reliable than a hostname, we'll change the variable from ComputerName in our next search to use the aid.</w:t>
      </w:r>
    </w:p>
    <w:p w14:paraId="2045AE59" w14:textId="77777777" w:rsidR="00B2152E" w:rsidRPr="00B2152E" w:rsidRDefault="00B2152E" w:rsidP="00B2152E">
      <w:pPr>
        <w:jc w:val="left"/>
      </w:pPr>
      <w:r w:rsidRPr="00B2152E">
        <w:t>earliest=-7d aid=1989da72d41a47f5ae63abd62d9c26b2 ProcessRollUp2 | stats count by FileName | sort - count | fields count, FileName</w:t>
      </w:r>
      <w:r w:rsidRPr="00B2152E">
        <w:br/>
      </w:r>
      <w:r w:rsidRPr="00B2152E">
        <w:br/>
      </w:r>
      <w:r w:rsidRPr="00B2152E">
        <w:rPr>
          <w:noProof/>
        </w:rPr>
        <w:drawing>
          <wp:inline distT="0" distB="0" distL="0" distR="0" wp14:anchorId="177C2813" wp14:editId="111A1176">
            <wp:extent cx="2897505" cy="2946626"/>
            <wp:effectExtent l="0" t="0" r="0" b="6350"/>
            <wp:docPr id="64" name="Picture 6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email&#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12031" cy="2961398"/>
                    </a:xfrm>
                    <a:prstGeom prst="rect">
                      <a:avLst/>
                    </a:prstGeom>
                    <a:noFill/>
                  </pic:spPr>
                </pic:pic>
              </a:graphicData>
            </a:graphic>
          </wp:inline>
        </w:drawing>
      </w:r>
      <w:r w:rsidRPr="00B2152E">
        <w:br/>
      </w:r>
      <w:r w:rsidRPr="00B2152E">
        <w:br/>
        <w:t>STEP / 04</w:t>
      </w:r>
    </w:p>
    <w:p w14:paraId="2C3E491A" w14:textId="77777777" w:rsidR="00B2152E" w:rsidRPr="00B2152E" w:rsidRDefault="00B2152E" w:rsidP="00B2152E">
      <w:pPr>
        <w:jc w:val="left"/>
      </w:pPr>
      <w:r w:rsidRPr="00B2152E">
        <w:t>We now have a list that's easier to read. Let's refine the search one more time to focus on applications often used by administrators but also by adversaries after breaching a system.</w:t>
      </w:r>
    </w:p>
    <w:p w14:paraId="6C8729D5" w14:textId="77777777" w:rsidR="00B2152E" w:rsidRPr="00B2152E" w:rsidRDefault="00B2152E" w:rsidP="00B2152E">
      <w:pPr>
        <w:jc w:val="left"/>
      </w:pPr>
      <w:r w:rsidRPr="00B2152E">
        <w:t xml:space="preserve">earliest=-7d aid=1989da72d41a47f5ae63abd62d9c26b2 ProcessRollUp2 FileName=net.exe OR FileName=ipconfig.exe OR FileName=whoami.exe OR FileName=quser.exe OR FileName=ping.exe </w:t>
      </w:r>
      <w:r w:rsidRPr="00B2152E">
        <w:lastRenderedPageBreak/>
        <w:t>OR FileName=netstat.exe OR FileName=tasklist.exe OR FileName=Hostname.exe OR FileName=at.exe OR FileName=net.exe OR PowerShell.exe| stats count by FileName | sort - count | fields count, FileName</w:t>
      </w:r>
      <w:r w:rsidRPr="00B2152E">
        <w:br/>
      </w:r>
      <w:r w:rsidRPr="00B2152E">
        <w:rPr>
          <w:noProof/>
        </w:rPr>
        <w:drawing>
          <wp:inline distT="0" distB="0" distL="0" distR="0" wp14:anchorId="301C83F5" wp14:editId="50FF084C">
            <wp:extent cx="3600205" cy="2125980"/>
            <wp:effectExtent l="0" t="0" r="635" b="7620"/>
            <wp:docPr id="65" name="Picture 6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 websit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11390" cy="2132585"/>
                    </a:xfrm>
                    <a:prstGeom prst="rect">
                      <a:avLst/>
                    </a:prstGeom>
                    <a:noFill/>
                    <a:ln>
                      <a:noFill/>
                    </a:ln>
                  </pic:spPr>
                </pic:pic>
              </a:graphicData>
            </a:graphic>
          </wp:inline>
        </w:drawing>
      </w:r>
      <w:r w:rsidRPr="00B2152E">
        <w:br/>
      </w:r>
    </w:p>
    <w:p w14:paraId="185CC3D9" w14:textId="77777777" w:rsidR="00B2152E" w:rsidRPr="00B2152E" w:rsidRDefault="00B2152E" w:rsidP="00B2152E">
      <w:pPr>
        <w:jc w:val="left"/>
      </w:pPr>
      <w:r w:rsidRPr="00B2152E">
        <w:t>STEP / 05</w:t>
      </w:r>
    </w:p>
    <w:p w14:paraId="39D20BDD" w14:textId="77777777" w:rsidR="00B2152E" w:rsidRPr="00B2152E" w:rsidRDefault="00B2152E" w:rsidP="00B2152E">
      <w:pPr>
        <w:jc w:val="left"/>
      </w:pPr>
      <w:r w:rsidRPr="00B2152E">
        <w:t>We now have a list of applications that we can dig a bit more into. Let's investigate PowerShell.exe by clicking on 'powershell.exe' -&gt; view events</w:t>
      </w:r>
      <w:r w:rsidRPr="00B2152E">
        <w:br/>
      </w:r>
      <w:r w:rsidRPr="00B2152E">
        <w:br/>
      </w:r>
      <w:r w:rsidRPr="00B2152E">
        <w:rPr>
          <w:noProof/>
        </w:rPr>
        <w:drawing>
          <wp:inline distT="0" distB="0" distL="0" distR="0" wp14:anchorId="62EE3196" wp14:editId="66F1297F">
            <wp:extent cx="4880115" cy="4520565"/>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12669" cy="4550720"/>
                    </a:xfrm>
                    <a:prstGeom prst="rect">
                      <a:avLst/>
                    </a:prstGeom>
                    <a:noFill/>
                    <a:ln>
                      <a:noFill/>
                    </a:ln>
                  </pic:spPr>
                </pic:pic>
              </a:graphicData>
            </a:graphic>
          </wp:inline>
        </w:drawing>
      </w:r>
      <w:r w:rsidRPr="00B2152E">
        <w:br/>
      </w:r>
      <w:r w:rsidRPr="00B2152E">
        <w:br/>
        <w:t>STEP / 06</w:t>
      </w:r>
    </w:p>
    <w:p w14:paraId="4A1DE152" w14:textId="3B35C907" w:rsidR="00B2152E" w:rsidRPr="00B2152E" w:rsidRDefault="00B2152E" w:rsidP="00B2152E">
      <w:pPr>
        <w:jc w:val="left"/>
      </w:pPr>
      <w:r w:rsidRPr="00B2152E">
        <w:t xml:space="preserve">We now have the events listed with all the individual event data. Scroll through the list until you see a PowerShell command that downloads a file from </w:t>
      </w:r>
      <w:r w:rsidR="006376A6" w:rsidRPr="00B2152E">
        <w:t>GitHub</w:t>
      </w:r>
      <w:r w:rsidRPr="00B2152E">
        <w:br/>
      </w:r>
      <w:r w:rsidRPr="00B2152E">
        <w:lastRenderedPageBreak/>
        <w:br/>
      </w:r>
      <w:r w:rsidRPr="00B2152E">
        <w:rPr>
          <w:noProof/>
        </w:rPr>
        <w:drawing>
          <wp:inline distT="0" distB="0" distL="0" distR="0" wp14:anchorId="4CD1DD74" wp14:editId="2A298FB2">
            <wp:extent cx="5731510" cy="1618615"/>
            <wp:effectExtent l="0" t="0" r="2540" b="635"/>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r w:rsidRPr="00B2152E">
        <w:br/>
      </w:r>
    </w:p>
    <w:p w14:paraId="7759DDED" w14:textId="77777777" w:rsidR="00B2152E" w:rsidRPr="00B2152E" w:rsidRDefault="00B2152E" w:rsidP="00B2152E">
      <w:pPr>
        <w:jc w:val="left"/>
      </w:pPr>
    </w:p>
    <w:p w14:paraId="4DA3D6D1" w14:textId="77777777" w:rsidR="00B2152E" w:rsidRPr="00B2152E" w:rsidRDefault="00B2152E" w:rsidP="00B2152E">
      <w:pPr>
        <w:jc w:val="left"/>
      </w:pPr>
    </w:p>
    <w:p w14:paraId="2174E439" w14:textId="77777777" w:rsidR="00B2152E" w:rsidRPr="00B2152E" w:rsidRDefault="00B2152E" w:rsidP="00B2152E">
      <w:pPr>
        <w:jc w:val="left"/>
      </w:pPr>
      <w:r w:rsidRPr="00B2152E">
        <w:t>STEP / 07</w:t>
      </w:r>
    </w:p>
    <w:p w14:paraId="1C641F73" w14:textId="77777777" w:rsidR="00B2152E" w:rsidRPr="00B2152E" w:rsidRDefault="00B2152E" w:rsidP="00B2152E">
      <w:pPr>
        <w:jc w:val="left"/>
      </w:pPr>
      <w:r w:rsidRPr="00B2152E">
        <w:t>This PowerShell command is suspicious. To get a better idea of what's going on here we want to employ a standard threat hunting methodology of building out the process tree. Lucky for us, the Falcon Platform does this for us. To do this, scroll to the bottom of the event and click Event Actions find the Show Parent Process button and click it.</w:t>
      </w:r>
      <w:r w:rsidRPr="00B2152E">
        <w:br/>
      </w:r>
      <w:r w:rsidRPr="00B2152E">
        <w:br/>
      </w:r>
      <w:r w:rsidRPr="00B2152E">
        <w:rPr>
          <w:noProof/>
        </w:rPr>
        <w:drawing>
          <wp:inline distT="0" distB="0" distL="0" distR="0" wp14:anchorId="177A705D" wp14:editId="4F356B50">
            <wp:extent cx="2769183" cy="3526155"/>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79296" cy="3539033"/>
                    </a:xfrm>
                    <a:prstGeom prst="rect">
                      <a:avLst/>
                    </a:prstGeom>
                    <a:noFill/>
                    <a:ln>
                      <a:noFill/>
                    </a:ln>
                  </pic:spPr>
                </pic:pic>
              </a:graphicData>
            </a:graphic>
          </wp:inline>
        </w:drawing>
      </w:r>
      <w:r w:rsidRPr="00B2152E">
        <w:br/>
      </w:r>
      <w:r w:rsidRPr="00B2152E">
        <w:br/>
        <w:t>STEP / 08</w:t>
      </w:r>
    </w:p>
    <w:p w14:paraId="48172FDB" w14:textId="77777777" w:rsidR="00B2152E" w:rsidRPr="00B2152E" w:rsidRDefault="00B2152E" w:rsidP="00B2152E">
      <w:pPr>
        <w:jc w:val="left"/>
      </w:pPr>
      <w:r w:rsidRPr="00B2152E">
        <w:t>The Parent Process of this PowerShell command is cmd.exe Let's keep walking up the process tree. Click Event Actions again and click the Show Parent Process option again.</w:t>
      </w:r>
      <w:r w:rsidRPr="00B2152E">
        <w:br/>
      </w:r>
      <w:r w:rsidRPr="00B2152E">
        <w:lastRenderedPageBreak/>
        <w:br/>
      </w:r>
      <w:r w:rsidRPr="00B2152E">
        <w:rPr>
          <w:noProof/>
        </w:rPr>
        <w:drawing>
          <wp:inline distT="0" distB="0" distL="0" distR="0" wp14:anchorId="4F62B97F" wp14:editId="19732A63">
            <wp:extent cx="5731510" cy="2974340"/>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3C93BD6D" w14:textId="77777777" w:rsidR="00B2152E" w:rsidRPr="00B2152E" w:rsidRDefault="00B2152E" w:rsidP="00B2152E">
      <w:pPr>
        <w:jc w:val="left"/>
      </w:pPr>
      <w:r w:rsidRPr="00B2152E">
        <w:t>STEP / 09</w:t>
      </w:r>
      <w:r w:rsidRPr="00B2152E">
        <w:br/>
      </w:r>
      <w:r w:rsidRPr="00B2152E">
        <w:br/>
        <w:t>The Parent of CMD.exe is an encoded PowerShell Command. It's becoming obvious that this isn't typical administrator use of command line tools. Click the Show Parent Process option again to see what else we can learn.</w:t>
      </w:r>
      <w:r w:rsidRPr="00B2152E">
        <w:br/>
      </w:r>
      <w:r w:rsidRPr="00B2152E">
        <w:br/>
      </w:r>
      <w:r w:rsidRPr="00B2152E">
        <w:rPr>
          <w:noProof/>
        </w:rPr>
        <w:drawing>
          <wp:inline distT="0" distB="0" distL="0" distR="0" wp14:anchorId="722DC4FE" wp14:editId="60EB4AD8">
            <wp:extent cx="5731510" cy="2052320"/>
            <wp:effectExtent l="0" t="0" r="2540" b="5080"/>
            <wp:docPr id="70" name="Picture 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052320"/>
                    </a:xfrm>
                    <a:prstGeom prst="rect">
                      <a:avLst/>
                    </a:prstGeom>
                    <a:noFill/>
                    <a:ln>
                      <a:noFill/>
                    </a:ln>
                  </pic:spPr>
                </pic:pic>
              </a:graphicData>
            </a:graphic>
          </wp:inline>
        </w:drawing>
      </w:r>
      <w:r w:rsidRPr="00B2152E">
        <w:br/>
      </w:r>
      <w:r w:rsidRPr="00B2152E">
        <w:br/>
        <w:t>STEP / 10</w:t>
      </w:r>
    </w:p>
    <w:p w14:paraId="0AD6C269" w14:textId="77777777" w:rsidR="00B2152E" w:rsidRPr="00B2152E" w:rsidRDefault="00B2152E" w:rsidP="00B2152E">
      <w:pPr>
        <w:jc w:val="left"/>
      </w:pPr>
      <w:r w:rsidRPr="00B2152E">
        <w:t>In the next event we see that the parent process was another PowerShell process but looking closer we see that the GrandParent is WINWORD.exe</w:t>
      </w:r>
      <w:r w:rsidRPr="00B2152E">
        <w:br/>
      </w:r>
      <w:r w:rsidRPr="00B2152E">
        <w:lastRenderedPageBreak/>
        <w:br/>
      </w:r>
      <w:r w:rsidRPr="00B2152E">
        <w:rPr>
          <w:noProof/>
        </w:rPr>
        <w:drawing>
          <wp:inline distT="0" distB="0" distL="0" distR="0" wp14:anchorId="3DA32300" wp14:editId="67A1FEDE">
            <wp:extent cx="5731510" cy="3613150"/>
            <wp:effectExtent l="0" t="0" r="2540" b="635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13150"/>
                    </a:xfrm>
                    <a:prstGeom prst="rect">
                      <a:avLst/>
                    </a:prstGeom>
                    <a:noFill/>
                    <a:ln>
                      <a:noFill/>
                    </a:ln>
                  </pic:spPr>
                </pic:pic>
              </a:graphicData>
            </a:graphic>
          </wp:inline>
        </w:drawing>
      </w:r>
    </w:p>
    <w:p w14:paraId="6BECF861" w14:textId="77777777" w:rsidR="00B2152E" w:rsidRPr="00B2152E" w:rsidRDefault="00B2152E" w:rsidP="00B2152E">
      <w:pPr>
        <w:jc w:val="left"/>
      </w:pPr>
    </w:p>
    <w:p w14:paraId="7D0190F4" w14:textId="77777777" w:rsidR="00B2152E" w:rsidRPr="00B2152E" w:rsidRDefault="00B2152E" w:rsidP="00B2152E">
      <w:pPr>
        <w:jc w:val="left"/>
      </w:pPr>
    </w:p>
    <w:p w14:paraId="4022DA40" w14:textId="77777777" w:rsidR="00B2152E" w:rsidRPr="00B2152E" w:rsidRDefault="00B2152E" w:rsidP="00B2152E">
      <w:pPr>
        <w:jc w:val="left"/>
      </w:pPr>
    </w:p>
    <w:p w14:paraId="141B9B99" w14:textId="77777777" w:rsidR="00B2152E" w:rsidRPr="00B2152E" w:rsidRDefault="00B2152E" w:rsidP="00B2152E">
      <w:pPr>
        <w:jc w:val="left"/>
      </w:pPr>
    </w:p>
    <w:p w14:paraId="022D07F7" w14:textId="77777777" w:rsidR="00B2152E" w:rsidRPr="00B2152E" w:rsidRDefault="00B2152E" w:rsidP="00B2152E">
      <w:pPr>
        <w:jc w:val="left"/>
      </w:pPr>
      <w:r w:rsidRPr="00B2152E">
        <w:t>STEP / 11</w:t>
      </w:r>
      <w:r w:rsidRPr="00B2152E">
        <w:br/>
      </w:r>
      <w:r w:rsidRPr="00B2152E">
        <w:br/>
        <w:t>At this point it would be useful to see the full process tree. Scroll to the bottom of the event and again click on Event Actions. Now this time click on View Process Explorer for the Responsible Process.</w:t>
      </w:r>
      <w:r w:rsidRPr="00B2152E">
        <w:br/>
      </w:r>
      <w:r w:rsidRPr="00B2152E">
        <w:br/>
      </w:r>
      <w:r w:rsidRPr="00B2152E">
        <w:rPr>
          <w:noProof/>
        </w:rPr>
        <w:lastRenderedPageBreak/>
        <w:drawing>
          <wp:inline distT="0" distB="0" distL="0" distR="0" wp14:anchorId="49298338" wp14:editId="589BCEAA">
            <wp:extent cx="3087926" cy="3891915"/>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3966" cy="3899528"/>
                    </a:xfrm>
                    <a:prstGeom prst="rect">
                      <a:avLst/>
                    </a:prstGeom>
                    <a:noFill/>
                    <a:ln>
                      <a:noFill/>
                    </a:ln>
                  </pic:spPr>
                </pic:pic>
              </a:graphicData>
            </a:graphic>
          </wp:inline>
        </w:drawing>
      </w:r>
      <w:r w:rsidRPr="00B2152E">
        <w:br/>
      </w:r>
      <w:r w:rsidRPr="00B2152E">
        <w:br/>
        <w:t>STEP / 12</w:t>
      </w:r>
      <w:r w:rsidRPr="00B2152E">
        <w:br/>
      </w:r>
      <w:r w:rsidRPr="00B2152E">
        <w:br/>
        <w:t>The Falcon Console will build the process tree associated with these events. This is a powerful tool for analysts and threat hunters to get the visibility they need to really understand what's happening in their organization</w:t>
      </w:r>
      <w:r w:rsidRPr="00B2152E">
        <w:br/>
      </w:r>
      <w:r w:rsidRPr="00B2152E">
        <w:br/>
      </w:r>
      <w:r w:rsidRPr="00B2152E">
        <w:rPr>
          <w:noProof/>
        </w:rPr>
        <w:drawing>
          <wp:inline distT="0" distB="0" distL="0" distR="0" wp14:anchorId="6C5428FF" wp14:editId="73B5A549">
            <wp:extent cx="5000625" cy="2392278"/>
            <wp:effectExtent l="0" t="0" r="0" b="825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08057" cy="2395833"/>
                    </a:xfrm>
                    <a:prstGeom prst="rect">
                      <a:avLst/>
                    </a:prstGeom>
                    <a:noFill/>
                    <a:ln>
                      <a:noFill/>
                    </a:ln>
                  </pic:spPr>
                </pic:pic>
              </a:graphicData>
            </a:graphic>
          </wp:inline>
        </w:drawing>
      </w:r>
      <w:r w:rsidRPr="00B2152E">
        <w:br/>
      </w:r>
      <w:r w:rsidRPr="00B2152E">
        <w:br/>
      </w:r>
    </w:p>
    <w:p w14:paraId="149737DE" w14:textId="77777777" w:rsidR="00B2152E" w:rsidRPr="00B2152E" w:rsidRDefault="00B2152E" w:rsidP="00B2152E">
      <w:pPr>
        <w:jc w:val="left"/>
      </w:pPr>
      <w:r w:rsidRPr="00B2152E">
        <w:t>STEP / 13</w:t>
      </w:r>
    </w:p>
    <w:p w14:paraId="08470EC7" w14:textId="2A6C5CEF" w:rsidR="00B2152E" w:rsidRPr="00B2152E" w:rsidRDefault="00B2152E" w:rsidP="00B2152E">
      <w:pPr>
        <w:jc w:val="left"/>
      </w:pPr>
      <w:r w:rsidRPr="00B2152E">
        <w:t>To see even greater detail click the "+" icon on the last POWERSHELL.exe node in the process tree to see the full extent of this event.</w:t>
      </w:r>
      <w:r w:rsidRPr="00B2152E">
        <w:br/>
      </w:r>
      <w:r w:rsidRPr="00B2152E">
        <w:br/>
      </w:r>
      <w:r w:rsidRPr="00B2152E">
        <w:rPr>
          <w:noProof/>
        </w:rPr>
        <w:lastRenderedPageBreak/>
        <w:drawing>
          <wp:inline distT="0" distB="0" distL="0" distR="0" wp14:anchorId="1A92DBE1" wp14:editId="0F0A120B">
            <wp:extent cx="5730875" cy="2597150"/>
            <wp:effectExtent l="0" t="0" r="3175"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r w:rsidRPr="00B2152E">
        <w:br/>
      </w:r>
      <w:r w:rsidRPr="00B2152E">
        <w:br/>
        <w:t xml:space="preserve">Close inspection of this process tree illustrates what the adversary did. A </w:t>
      </w:r>
      <w:r w:rsidR="006376A6" w:rsidRPr="00B2152E">
        <w:t>malicious</w:t>
      </w:r>
      <w:r w:rsidRPr="00B2152E">
        <w:t xml:space="preserve"> Word document was used to open PowerShell to launch Dharma ransomware. Falcon blocked the </w:t>
      </w:r>
      <w:r w:rsidR="005003F5" w:rsidRPr="00B2152E">
        <w:t>ransomware,</w:t>
      </w:r>
      <w:r w:rsidRPr="00B2152E">
        <w:t xml:space="preserve"> so the adversary </w:t>
      </w:r>
      <w:r w:rsidR="005003F5" w:rsidRPr="00B2152E">
        <w:t>establishes</w:t>
      </w:r>
      <w:r w:rsidRPr="00B2152E">
        <w:t xml:space="preserve"> persistence through the creation of a new user using the 'net' commands. We then see the use of processhacker and "WMIC" commands </w:t>
      </w:r>
      <w:r w:rsidR="00F91006" w:rsidRPr="00B2152E">
        <w:t>to</w:t>
      </w:r>
      <w:r w:rsidRPr="00B2152E">
        <w:t xml:space="preserve"> uninstall the security software (which failed).</w:t>
      </w:r>
      <w:r w:rsidRPr="00B2152E">
        <w:br/>
      </w:r>
      <w:r w:rsidRPr="00B2152E">
        <w:br/>
      </w:r>
      <w:r w:rsidRPr="00B2152E">
        <w:rPr>
          <w:noProof/>
        </w:rPr>
        <w:drawing>
          <wp:inline distT="0" distB="0" distL="0" distR="0" wp14:anchorId="1062F888" wp14:editId="3FE5264A">
            <wp:extent cx="3657600" cy="2692344"/>
            <wp:effectExtent l="0" t="0" r="0"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69071" cy="2700788"/>
                    </a:xfrm>
                    <a:prstGeom prst="rect">
                      <a:avLst/>
                    </a:prstGeom>
                    <a:noFill/>
                    <a:ln>
                      <a:noFill/>
                    </a:ln>
                  </pic:spPr>
                </pic:pic>
              </a:graphicData>
            </a:graphic>
          </wp:inline>
        </w:drawing>
      </w:r>
      <w:r w:rsidRPr="00B2152E">
        <w:br/>
      </w:r>
      <w:r w:rsidRPr="00B2152E">
        <w:br/>
        <w:t>The event search empowers users to search and report on a large volume of data with a flexible, easy to use query language. However, sometimes there is no replacement for visualization and automation to save time when time matters most</w:t>
      </w:r>
    </w:p>
    <w:p w14:paraId="290EAB95" w14:textId="77777777" w:rsidR="00B2152E" w:rsidRPr="00B2152E" w:rsidRDefault="00B2152E" w:rsidP="00B2152E">
      <w:pPr>
        <w:jc w:val="left"/>
      </w:pPr>
    </w:p>
    <w:p w14:paraId="32D92AF4" w14:textId="77777777" w:rsidR="00DB5E17" w:rsidRDefault="00B2152E" w:rsidP="00DB5E17">
      <w:pPr>
        <w:pStyle w:val="MainHeading"/>
      </w:pPr>
      <w:bookmarkStart w:id="99" w:name="_Toc204080569"/>
      <w:r w:rsidRPr="00606E26">
        <w:t>Threat Hunting on Linux</w:t>
      </w:r>
      <w:bookmarkEnd w:id="99"/>
    </w:p>
    <w:p w14:paraId="5051927B" w14:textId="49335EB4" w:rsidR="00B2152E" w:rsidRPr="00B2152E" w:rsidRDefault="00B2152E" w:rsidP="00B2152E">
      <w:pPr>
        <w:jc w:val="left"/>
      </w:pPr>
      <w:r w:rsidRPr="00B2152E">
        <w:br/>
        <w:t>STEP / 01</w:t>
      </w:r>
      <w:r w:rsidRPr="00B2152E">
        <w:br/>
      </w:r>
      <w:r w:rsidRPr="00B2152E">
        <w:br/>
        <w:t>Open the Event Search page in the Investigate module.</w:t>
      </w:r>
      <w:r w:rsidRPr="00B2152E">
        <w:br/>
      </w:r>
      <w:r w:rsidRPr="00B2152E">
        <w:br/>
      </w:r>
      <w:r w:rsidRPr="00B2152E">
        <w:rPr>
          <w:noProof/>
        </w:rPr>
        <w:lastRenderedPageBreak/>
        <w:drawing>
          <wp:inline distT="0" distB="0" distL="0" distR="0" wp14:anchorId="54FAB727" wp14:editId="31513DF1">
            <wp:extent cx="5731510" cy="3187065"/>
            <wp:effectExtent l="0" t="0" r="254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r w:rsidRPr="00B2152E">
        <w:br/>
      </w:r>
      <w:r w:rsidRPr="00B2152E">
        <w:br/>
        <w:t>STEP / 02</w:t>
      </w:r>
      <w:r w:rsidRPr="00B2152E">
        <w:br/>
      </w:r>
      <w:r w:rsidRPr="00B2152E">
        <w:br/>
        <w:t xml:space="preserve">We'll start our search by looking at running processes on the Linux system in this environment. This command could be changed to shorten the time frame or add additional Linux </w:t>
      </w:r>
      <w:r w:rsidR="005003F5" w:rsidRPr="00B2152E">
        <w:t>systems;</w:t>
      </w:r>
      <w:r w:rsidRPr="00B2152E">
        <w:t xml:space="preserve"> in our case we'll look at a single system over the last week.</w:t>
      </w:r>
    </w:p>
    <w:p w14:paraId="646D493B" w14:textId="77777777" w:rsidR="00B2152E" w:rsidRPr="00B2152E" w:rsidRDefault="00B2152E" w:rsidP="00B2152E">
      <w:pPr>
        <w:jc w:val="left"/>
      </w:pPr>
      <w:r w:rsidRPr="00B2152E">
        <w:t>earliest=-7d aid=09d2a7a912814da5b3050b76f3e46c5f</w:t>
      </w:r>
      <w:r w:rsidRPr="00B2152E">
        <w:br/>
      </w:r>
      <w:r w:rsidRPr="00B2152E">
        <w:br/>
      </w:r>
      <w:r w:rsidRPr="00B2152E">
        <w:rPr>
          <w:noProof/>
        </w:rPr>
        <w:drawing>
          <wp:inline distT="0" distB="0" distL="0" distR="0" wp14:anchorId="14C21A2C" wp14:editId="7572D8BB">
            <wp:extent cx="5731510" cy="1322705"/>
            <wp:effectExtent l="0" t="0" r="254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4F9F4063" w14:textId="77777777" w:rsidR="00B2152E" w:rsidRPr="00B2152E" w:rsidRDefault="00B2152E" w:rsidP="00B2152E">
      <w:pPr>
        <w:jc w:val="left"/>
      </w:pPr>
    </w:p>
    <w:p w14:paraId="2B75FBA5" w14:textId="77777777" w:rsidR="00B2152E" w:rsidRPr="00B2152E" w:rsidRDefault="00B2152E" w:rsidP="00B2152E">
      <w:pPr>
        <w:jc w:val="left"/>
      </w:pPr>
    </w:p>
    <w:p w14:paraId="6843AF12" w14:textId="77777777" w:rsidR="00B2152E" w:rsidRPr="00B2152E" w:rsidRDefault="00B2152E" w:rsidP="00B2152E">
      <w:pPr>
        <w:jc w:val="left"/>
      </w:pPr>
    </w:p>
    <w:p w14:paraId="07A04658" w14:textId="77777777" w:rsidR="00B2152E" w:rsidRPr="00B2152E" w:rsidRDefault="00B2152E" w:rsidP="00B2152E">
      <w:pPr>
        <w:jc w:val="left"/>
      </w:pPr>
    </w:p>
    <w:p w14:paraId="2AB75AAA" w14:textId="77777777" w:rsidR="00B2152E" w:rsidRPr="00B2152E" w:rsidRDefault="00B2152E" w:rsidP="00B2152E">
      <w:pPr>
        <w:jc w:val="left"/>
      </w:pPr>
    </w:p>
    <w:p w14:paraId="571DE42E" w14:textId="77777777" w:rsidR="00B2152E" w:rsidRPr="00B2152E" w:rsidRDefault="00B2152E" w:rsidP="00B2152E">
      <w:pPr>
        <w:jc w:val="left"/>
      </w:pPr>
      <w:r w:rsidRPr="00B2152E">
        <w:t>STEP / 03</w:t>
      </w:r>
    </w:p>
    <w:p w14:paraId="30C789EF" w14:textId="77777777" w:rsidR="00B2152E" w:rsidRPr="00B2152E" w:rsidRDefault="00B2152E" w:rsidP="00B2152E">
      <w:pPr>
        <w:jc w:val="left"/>
      </w:pPr>
      <w:r w:rsidRPr="00B2152E">
        <w:t>Our previous search gathers all the events that might be of interest, let's organize the results into a table view.</w:t>
      </w:r>
    </w:p>
    <w:p w14:paraId="72036BC4" w14:textId="77777777" w:rsidR="00B2152E" w:rsidRPr="00B2152E" w:rsidRDefault="00B2152E" w:rsidP="00B2152E">
      <w:pPr>
        <w:jc w:val="left"/>
      </w:pPr>
      <w:r w:rsidRPr="00B2152E">
        <w:t>earliest=-7d aid=09d2a7a912814da5b3050b76f3e46c5f  ProcessRollUp2 | stats count by FileName | sort - count | fields count, FileName</w:t>
      </w:r>
      <w:r w:rsidRPr="00B2152E">
        <w:br/>
      </w:r>
      <w:r w:rsidRPr="00B2152E">
        <w:br/>
      </w:r>
      <w:r w:rsidRPr="00B2152E">
        <w:rPr>
          <w:noProof/>
        </w:rPr>
        <w:lastRenderedPageBreak/>
        <w:drawing>
          <wp:inline distT="0" distB="0" distL="0" distR="0" wp14:anchorId="51F17A77" wp14:editId="37F3FCB9">
            <wp:extent cx="4154331" cy="3057525"/>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59725" cy="3061495"/>
                    </a:xfrm>
                    <a:prstGeom prst="rect">
                      <a:avLst/>
                    </a:prstGeom>
                    <a:noFill/>
                    <a:ln>
                      <a:noFill/>
                    </a:ln>
                  </pic:spPr>
                </pic:pic>
              </a:graphicData>
            </a:graphic>
          </wp:inline>
        </w:drawing>
      </w:r>
      <w:r w:rsidRPr="00B2152E">
        <w:br/>
      </w:r>
      <w:r w:rsidRPr="00B2152E">
        <w:br/>
        <w:t>STEP / 04</w:t>
      </w:r>
    </w:p>
    <w:p w14:paraId="084A2529" w14:textId="2735D343" w:rsidR="00B2152E" w:rsidRPr="00B2152E" w:rsidRDefault="00B2152E" w:rsidP="00B2152E">
      <w:pPr>
        <w:jc w:val="left"/>
      </w:pPr>
      <w:r w:rsidRPr="00B2152E">
        <w:t xml:space="preserve">Hunting starts wide and then narrows down the search as we get </w:t>
      </w:r>
      <w:r w:rsidR="00F91006" w:rsidRPr="00B2152E">
        <w:t>more</w:t>
      </w:r>
      <w:r w:rsidRPr="00B2152E">
        <w:t xml:space="preserve"> relevant data. While the table view is helpful to narrow in on applications that could potentially be used in an attack let's focus our search on specific filenames. Copy the new command and paste it into the Event Search field</w:t>
      </w:r>
      <w:r w:rsidRPr="00B2152E">
        <w:br/>
      </w:r>
      <w:r w:rsidRPr="00B2152E">
        <w:br/>
        <w:t>earliest=-7d aid=09d2a7a912814da5b3050b76f3e46c5f ProcessRollUp2 FileName=whoami OR FileName=id OR FileName=netstat OR FileName=wget OR FileName=cat OR FileName=ping OR FileName=touch OR FileName=ps OR FileName=hostname OR FileName=perl OR FileName=python OR FileName=make| stats count by FileName | sort - count | fields count, FileName</w:t>
      </w:r>
      <w:r w:rsidRPr="00B2152E">
        <w:br/>
      </w:r>
      <w:r w:rsidRPr="00B2152E">
        <w:br/>
      </w:r>
      <w:r w:rsidRPr="00B2152E">
        <w:rPr>
          <w:noProof/>
        </w:rPr>
        <w:drawing>
          <wp:inline distT="0" distB="0" distL="0" distR="0" wp14:anchorId="263328B7" wp14:editId="13ADB05A">
            <wp:extent cx="4712881" cy="2245995"/>
            <wp:effectExtent l="0" t="0" r="0" b="1905"/>
            <wp:docPr id="80" name="Picture 80" descr="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email&#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0316" cy="2254304"/>
                    </a:xfrm>
                    <a:prstGeom prst="rect">
                      <a:avLst/>
                    </a:prstGeom>
                    <a:noFill/>
                  </pic:spPr>
                </pic:pic>
              </a:graphicData>
            </a:graphic>
          </wp:inline>
        </w:drawing>
      </w:r>
    </w:p>
    <w:p w14:paraId="1F80390A" w14:textId="77777777" w:rsidR="00B2152E" w:rsidRPr="00B2152E" w:rsidRDefault="00B2152E" w:rsidP="00B2152E">
      <w:pPr>
        <w:jc w:val="left"/>
      </w:pPr>
      <w:r w:rsidRPr="00B2152E">
        <w:t>STEP / 05</w:t>
      </w:r>
    </w:p>
    <w:p w14:paraId="1518EF61" w14:textId="7198B759" w:rsidR="00B2152E" w:rsidRPr="00B2152E" w:rsidRDefault="00B2152E" w:rsidP="00B2152E">
      <w:pPr>
        <w:jc w:val="left"/>
      </w:pPr>
      <w:r w:rsidRPr="00B2152E">
        <w:t xml:space="preserve">Once </w:t>
      </w:r>
      <w:r w:rsidR="005003F5" w:rsidRPr="00B2152E">
        <w:t>again,</w:t>
      </w:r>
      <w:r w:rsidRPr="00B2152E">
        <w:t xml:space="preserve"> the results have been narrowed down to a manageable list of potentially interesting commands. Let's investigate the 'touch' command. Click on the word touch then select view event</w:t>
      </w:r>
      <w:r w:rsidRPr="00B2152E">
        <w:br/>
      </w:r>
      <w:r w:rsidRPr="00B2152E">
        <w:br/>
      </w:r>
      <w:r w:rsidRPr="00B2152E">
        <w:rPr>
          <w:noProof/>
        </w:rPr>
        <w:lastRenderedPageBreak/>
        <w:drawing>
          <wp:inline distT="0" distB="0" distL="0" distR="0" wp14:anchorId="09532532" wp14:editId="55C6A0FE">
            <wp:extent cx="4732020" cy="2325642"/>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43477" cy="2331273"/>
                    </a:xfrm>
                    <a:prstGeom prst="rect">
                      <a:avLst/>
                    </a:prstGeom>
                    <a:noFill/>
                    <a:ln>
                      <a:noFill/>
                    </a:ln>
                  </pic:spPr>
                </pic:pic>
              </a:graphicData>
            </a:graphic>
          </wp:inline>
        </w:drawing>
      </w:r>
      <w:r w:rsidRPr="00B2152E">
        <w:br/>
      </w:r>
      <w:r w:rsidRPr="00B2152E">
        <w:br/>
        <w:t>STEP / 06</w:t>
      </w:r>
    </w:p>
    <w:p w14:paraId="78A41F4C" w14:textId="77777777" w:rsidR="00B2152E" w:rsidRPr="00B2152E" w:rsidRDefault="00B2152E" w:rsidP="00B2152E">
      <w:pPr>
        <w:jc w:val="left"/>
      </w:pPr>
      <w:r w:rsidRPr="00B2152E">
        <w:t>The list of events has now been reduced to include only the 'touch' command used on a specific host over the last 7 days. Scroll through the list until you see a touch command that modifies a file related to SSH.</w:t>
      </w:r>
      <w:r w:rsidRPr="00B2152E">
        <w:br/>
      </w:r>
      <w:r w:rsidRPr="00B2152E">
        <w:br/>
      </w:r>
      <w:r w:rsidRPr="00B2152E">
        <w:rPr>
          <w:noProof/>
        </w:rPr>
        <w:drawing>
          <wp:inline distT="0" distB="0" distL="0" distR="0" wp14:anchorId="401B0218" wp14:editId="672C3A0B">
            <wp:extent cx="5731510" cy="3848735"/>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848735"/>
                    </a:xfrm>
                    <a:prstGeom prst="rect">
                      <a:avLst/>
                    </a:prstGeom>
                    <a:noFill/>
                    <a:ln>
                      <a:noFill/>
                    </a:ln>
                  </pic:spPr>
                </pic:pic>
              </a:graphicData>
            </a:graphic>
          </wp:inline>
        </w:drawing>
      </w:r>
    </w:p>
    <w:p w14:paraId="4B519641" w14:textId="77777777" w:rsidR="00B2152E" w:rsidRPr="00B2152E" w:rsidRDefault="00B2152E" w:rsidP="00B2152E">
      <w:pPr>
        <w:jc w:val="left"/>
      </w:pPr>
    </w:p>
    <w:p w14:paraId="13FE07D2" w14:textId="77777777" w:rsidR="00B2152E" w:rsidRPr="00B2152E" w:rsidRDefault="00B2152E" w:rsidP="00B2152E">
      <w:pPr>
        <w:jc w:val="left"/>
      </w:pPr>
    </w:p>
    <w:p w14:paraId="137EAC5A" w14:textId="77777777" w:rsidR="00B2152E" w:rsidRPr="00B2152E" w:rsidRDefault="00B2152E" w:rsidP="00B2152E">
      <w:pPr>
        <w:jc w:val="left"/>
      </w:pPr>
    </w:p>
    <w:p w14:paraId="7DA6C0D9" w14:textId="77777777" w:rsidR="00B2152E" w:rsidRPr="00B2152E" w:rsidRDefault="00B2152E" w:rsidP="00B2152E">
      <w:pPr>
        <w:jc w:val="left"/>
      </w:pPr>
      <w:r w:rsidRPr="00B2152E">
        <w:t>STEP / 07</w:t>
      </w:r>
    </w:p>
    <w:p w14:paraId="014141F7" w14:textId="77777777" w:rsidR="00B2152E" w:rsidRPr="00B2152E" w:rsidRDefault="00B2152E" w:rsidP="00B2152E">
      <w:pPr>
        <w:jc w:val="left"/>
      </w:pPr>
      <w:r w:rsidRPr="00B2152E">
        <w:t>This touch command is suspicious. We see that the file ssh was referenced and then the -r switch was used. The -r switch is often used to change the date a file was last accessed or modified. Why would someone want to change or modified the date associated with this file?</w:t>
      </w:r>
    </w:p>
    <w:p w14:paraId="3F8C613E" w14:textId="77777777" w:rsidR="00B2152E" w:rsidRPr="00B2152E" w:rsidRDefault="00B2152E" w:rsidP="00B2152E">
      <w:pPr>
        <w:jc w:val="left"/>
      </w:pPr>
      <w:r w:rsidRPr="00B2152E">
        <w:lastRenderedPageBreak/>
        <w:t>To get a better idea of what's going on we want to employ a standard threat hunting methodology of building out the process tree. Lucky for us, the Falcon Platform does this for us. To do this, scroll to the bottom of the event and click Event Actions find the Show Parent Process button and click it</w:t>
      </w:r>
      <w:r w:rsidRPr="00B2152E">
        <w:br/>
      </w:r>
      <w:r w:rsidRPr="00B2152E">
        <w:br/>
      </w:r>
      <w:r w:rsidRPr="00B2152E">
        <w:rPr>
          <w:noProof/>
        </w:rPr>
        <w:drawing>
          <wp:inline distT="0" distB="0" distL="0" distR="0" wp14:anchorId="26BBA458" wp14:editId="079C9079">
            <wp:extent cx="5406343" cy="6640830"/>
            <wp:effectExtent l="0" t="0" r="4445" b="7620"/>
            <wp:docPr id="84" name="Picture 8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11176" cy="6646766"/>
                    </a:xfrm>
                    <a:prstGeom prst="rect">
                      <a:avLst/>
                    </a:prstGeom>
                    <a:noFill/>
                    <a:ln>
                      <a:noFill/>
                    </a:ln>
                  </pic:spPr>
                </pic:pic>
              </a:graphicData>
            </a:graphic>
          </wp:inline>
        </w:drawing>
      </w:r>
    </w:p>
    <w:p w14:paraId="077B706E" w14:textId="77777777" w:rsidR="00B2152E" w:rsidRPr="00B2152E" w:rsidRDefault="00B2152E" w:rsidP="00B2152E">
      <w:pPr>
        <w:jc w:val="left"/>
      </w:pPr>
    </w:p>
    <w:p w14:paraId="2594CFEE" w14:textId="77777777" w:rsidR="00B2152E" w:rsidRPr="00B2152E" w:rsidRDefault="00B2152E" w:rsidP="00B2152E">
      <w:pPr>
        <w:jc w:val="left"/>
      </w:pPr>
    </w:p>
    <w:p w14:paraId="58F99821" w14:textId="77777777" w:rsidR="00B2152E" w:rsidRPr="00B2152E" w:rsidRDefault="00B2152E" w:rsidP="00B2152E">
      <w:pPr>
        <w:jc w:val="left"/>
      </w:pPr>
      <w:r w:rsidRPr="00B2152E">
        <w:t>STEP / 08</w:t>
      </w:r>
    </w:p>
    <w:p w14:paraId="7A4E0C71" w14:textId="77777777" w:rsidR="00B2152E" w:rsidRPr="00B2152E" w:rsidRDefault="00B2152E" w:rsidP="00B2152E">
      <w:pPr>
        <w:jc w:val="left"/>
      </w:pPr>
      <w:r w:rsidRPr="00B2152E">
        <w:t>The Parent Process of the touch command is bash. What else happened inside this bash process tree? What other commands were run in the session</w:t>
      </w:r>
      <w:r w:rsidRPr="00B2152E">
        <w:br/>
      </w:r>
      <w:r w:rsidRPr="00B2152E">
        <w:br/>
      </w:r>
      <w:r w:rsidRPr="00B2152E">
        <w:rPr>
          <w:noProof/>
        </w:rPr>
        <w:lastRenderedPageBreak/>
        <w:drawing>
          <wp:inline distT="0" distB="0" distL="0" distR="0" wp14:anchorId="1C5F36E5" wp14:editId="0BC9A6DE">
            <wp:extent cx="3903345" cy="2108654"/>
            <wp:effectExtent l="0" t="0" r="1905" b="635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15896" cy="2115434"/>
                    </a:xfrm>
                    <a:prstGeom prst="rect">
                      <a:avLst/>
                    </a:prstGeom>
                    <a:noFill/>
                    <a:ln>
                      <a:noFill/>
                    </a:ln>
                  </pic:spPr>
                </pic:pic>
              </a:graphicData>
            </a:graphic>
          </wp:inline>
        </w:drawing>
      </w:r>
      <w:r w:rsidRPr="00B2152E">
        <w:br/>
      </w:r>
      <w:r w:rsidRPr="00B2152E">
        <w:br/>
        <w:t>STEP / 09</w:t>
      </w:r>
    </w:p>
    <w:p w14:paraId="1F403ED1" w14:textId="77777777" w:rsidR="00B2152E" w:rsidRPr="00B2152E" w:rsidRDefault="00B2152E" w:rsidP="00B2152E">
      <w:pPr>
        <w:jc w:val="left"/>
      </w:pPr>
      <w:r w:rsidRPr="00B2152E">
        <w:t>At this point it would be useful to see the full process tree. Scroll to the bottom of the event and again click on Event Actions. Now this time click on View Process Explorer for the Responsible Process.</w:t>
      </w:r>
      <w:r w:rsidRPr="00B2152E">
        <w:br/>
      </w:r>
      <w:r w:rsidRPr="00B2152E">
        <w:br/>
      </w:r>
      <w:r w:rsidRPr="00B2152E">
        <w:rPr>
          <w:noProof/>
        </w:rPr>
        <w:drawing>
          <wp:inline distT="0" distB="0" distL="0" distR="0" wp14:anchorId="5213448D" wp14:editId="4839AE03">
            <wp:extent cx="4669155" cy="4728127"/>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4461" cy="4733500"/>
                    </a:xfrm>
                    <a:prstGeom prst="rect">
                      <a:avLst/>
                    </a:prstGeom>
                    <a:noFill/>
                    <a:ln>
                      <a:noFill/>
                    </a:ln>
                  </pic:spPr>
                </pic:pic>
              </a:graphicData>
            </a:graphic>
          </wp:inline>
        </w:drawing>
      </w:r>
    </w:p>
    <w:p w14:paraId="7EB6A3D3" w14:textId="77777777" w:rsidR="00B2152E" w:rsidRPr="00B2152E" w:rsidRDefault="00B2152E" w:rsidP="00B2152E">
      <w:pPr>
        <w:jc w:val="left"/>
      </w:pPr>
      <w:r w:rsidRPr="00B2152E">
        <w:t>STEP / 10</w:t>
      </w:r>
    </w:p>
    <w:p w14:paraId="3FB7D5EE" w14:textId="77777777" w:rsidR="00B2152E" w:rsidRPr="00B2152E" w:rsidRDefault="00B2152E" w:rsidP="00B2152E">
      <w:pPr>
        <w:jc w:val="left"/>
      </w:pPr>
      <w:r w:rsidRPr="00B2152E">
        <w:t>The bash process is now displayed in a process tree but there is so much more here. Click the "+" icon to view the full list of commands used in this attack.</w:t>
      </w:r>
      <w:r w:rsidRPr="00B2152E">
        <w:br/>
      </w:r>
      <w:r w:rsidRPr="00B2152E">
        <w:br/>
      </w:r>
      <w:r w:rsidRPr="00B2152E">
        <w:rPr>
          <w:noProof/>
        </w:rPr>
        <w:lastRenderedPageBreak/>
        <w:drawing>
          <wp:inline distT="0" distB="0" distL="0" distR="0" wp14:anchorId="67D58C4B" wp14:editId="067405F9">
            <wp:extent cx="4406265" cy="2867538"/>
            <wp:effectExtent l="0" t="0" r="0" b="9525"/>
            <wp:docPr id="87" name="Picture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6493" cy="2874194"/>
                    </a:xfrm>
                    <a:prstGeom prst="rect">
                      <a:avLst/>
                    </a:prstGeom>
                    <a:noFill/>
                    <a:ln>
                      <a:noFill/>
                    </a:ln>
                  </pic:spPr>
                </pic:pic>
              </a:graphicData>
            </a:graphic>
          </wp:inline>
        </w:drawing>
      </w:r>
      <w:r w:rsidRPr="00B2152E">
        <w:br/>
      </w:r>
      <w:r w:rsidRPr="00B2152E">
        <w:br/>
        <w:t>Close inspection of this process tree illustrates what the adversary did. 'wget' was used to download files from the internet and the 'gcc' and 'make' commands show that they compiled a new version of SSH. The initial touch command we saw was then used to modify the new SSH binary and assign it the same time stamp as the original SSH binary on the system. This hides the fact that the new SSH binary was freshly created.</w:t>
      </w:r>
    </w:p>
    <w:p w14:paraId="0A96E41B" w14:textId="4666AD83" w:rsidR="00B2152E" w:rsidRPr="00B2152E" w:rsidRDefault="00B2152E" w:rsidP="00B2152E">
      <w:pPr>
        <w:jc w:val="left"/>
      </w:pPr>
      <w:r w:rsidRPr="00B2152E">
        <w:t xml:space="preserve">These commands aren't rare or uncommon, admins use them every day </w:t>
      </w:r>
      <w:r w:rsidR="00F91006" w:rsidRPr="00B2152E">
        <w:t>during</w:t>
      </w:r>
      <w:r w:rsidRPr="00B2152E">
        <w:t xml:space="preserve"> their tasks. Having OverWatch as part of the team to distinguish between legitimate and malicious commands was the </w:t>
      </w:r>
      <w:r w:rsidR="009204BC" w:rsidRPr="00B2152E">
        <w:t>difference</w:t>
      </w:r>
      <w:r w:rsidRPr="00B2152E">
        <w:t xml:space="preserve"> between a breach and a prevention.</w:t>
      </w:r>
      <w:r w:rsidRPr="00B2152E">
        <w:br/>
      </w:r>
      <w:r w:rsidRPr="00B2152E">
        <w:rPr>
          <w:noProof/>
        </w:rPr>
        <w:drawing>
          <wp:inline distT="0" distB="0" distL="0" distR="0" wp14:anchorId="2C15C413" wp14:editId="5A0FE398">
            <wp:extent cx="5731510" cy="3221990"/>
            <wp:effectExtent l="0" t="0" r="254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sidRPr="00B2152E">
        <w:br/>
      </w:r>
    </w:p>
    <w:p w14:paraId="59B98EB6" w14:textId="77777777" w:rsidR="00606E26" w:rsidRDefault="00606E26" w:rsidP="00B2152E">
      <w:pPr>
        <w:jc w:val="left"/>
        <w:rPr>
          <w:b/>
          <w:bCs/>
          <w:sz w:val="20"/>
          <w:szCs w:val="20"/>
        </w:rPr>
      </w:pPr>
    </w:p>
    <w:p w14:paraId="3EA4D115" w14:textId="77777777" w:rsidR="00606E26" w:rsidRDefault="00606E26" w:rsidP="00B2152E">
      <w:pPr>
        <w:jc w:val="left"/>
        <w:rPr>
          <w:b/>
          <w:bCs/>
          <w:sz w:val="20"/>
          <w:szCs w:val="20"/>
        </w:rPr>
      </w:pPr>
    </w:p>
    <w:p w14:paraId="53F5DADC" w14:textId="77777777" w:rsidR="00606E26" w:rsidRDefault="00606E26" w:rsidP="00B2152E">
      <w:pPr>
        <w:jc w:val="left"/>
        <w:rPr>
          <w:b/>
          <w:bCs/>
          <w:sz w:val="20"/>
          <w:szCs w:val="20"/>
        </w:rPr>
      </w:pPr>
    </w:p>
    <w:p w14:paraId="19DA07A9" w14:textId="77777777" w:rsidR="00DB5E17" w:rsidRDefault="00DB5E17" w:rsidP="00B2152E">
      <w:pPr>
        <w:jc w:val="left"/>
        <w:rPr>
          <w:b/>
          <w:bCs/>
          <w:sz w:val="20"/>
          <w:szCs w:val="20"/>
        </w:rPr>
      </w:pPr>
    </w:p>
    <w:p w14:paraId="5C649AC9" w14:textId="77777777" w:rsidR="00DB5E17" w:rsidRDefault="00B2152E" w:rsidP="00DB5E17">
      <w:pPr>
        <w:pStyle w:val="Heading2"/>
      </w:pPr>
      <w:bookmarkStart w:id="100" w:name="_Toc204080570"/>
      <w:r w:rsidRPr="00606E26">
        <w:lastRenderedPageBreak/>
        <w:t>Web Shells</w:t>
      </w:r>
      <w:bookmarkEnd w:id="100"/>
    </w:p>
    <w:p w14:paraId="1A92FA4C" w14:textId="77777777" w:rsidR="00B2152E" w:rsidRPr="00B2152E" w:rsidRDefault="00B2152E" w:rsidP="00DB5E17">
      <w:r w:rsidRPr="00B2152E">
        <w:br/>
        <w:t>STEP / 01</w:t>
      </w:r>
    </w:p>
    <w:p w14:paraId="1398F0F5" w14:textId="77777777" w:rsidR="00B2152E" w:rsidRPr="00B2152E" w:rsidRDefault="00B2152E" w:rsidP="00B2152E">
      <w:pPr>
        <w:jc w:val="left"/>
      </w:pPr>
      <w:r w:rsidRPr="00B2152E">
        <w:t>Open the Event Search page in the Investigate module.</w:t>
      </w:r>
      <w:r w:rsidRPr="00B2152E">
        <w:br/>
      </w:r>
      <w:r w:rsidRPr="00B2152E">
        <w:br/>
      </w:r>
      <w:r w:rsidRPr="00B2152E">
        <w:rPr>
          <w:noProof/>
        </w:rPr>
        <w:drawing>
          <wp:inline distT="0" distB="0" distL="0" distR="0" wp14:anchorId="2E9B1E21" wp14:editId="0FDF9EA6">
            <wp:extent cx="4509135" cy="3112332"/>
            <wp:effectExtent l="0" t="0" r="5715"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19490" cy="3119479"/>
                    </a:xfrm>
                    <a:prstGeom prst="rect">
                      <a:avLst/>
                    </a:prstGeom>
                    <a:noFill/>
                    <a:ln>
                      <a:noFill/>
                    </a:ln>
                  </pic:spPr>
                </pic:pic>
              </a:graphicData>
            </a:graphic>
          </wp:inline>
        </w:drawing>
      </w:r>
      <w:r w:rsidRPr="00B2152E">
        <w:br/>
      </w:r>
      <w:r w:rsidRPr="00B2152E">
        <w:br/>
        <w:t>STEP / 02</w:t>
      </w:r>
    </w:p>
    <w:p w14:paraId="6D609515" w14:textId="177511BD" w:rsidR="00B2152E" w:rsidRPr="00B2152E" w:rsidRDefault="00B2152E" w:rsidP="00B2152E">
      <w:pPr>
        <w:jc w:val="left"/>
      </w:pPr>
      <w:r w:rsidRPr="00B2152E">
        <w:t xml:space="preserve">Threat hunting on servers can bring a whole different set of variables. </w:t>
      </w:r>
      <w:r w:rsidR="005003F5" w:rsidRPr="00B2152E">
        <w:t>However,</w:t>
      </w:r>
      <w:r w:rsidRPr="00B2152E">
        <w:t xml:space="preserve"> the methodology is still the same start wide and look for suspicious or anomalous events. We'll start this search by looking at a table view of the events on a server over the past week.</w:t>
      </w:r>
    </w:p>
    <w:p w14:paraId="2D443BAB" w14:textId="77777777" w:rsidR="00B2152E" w:rsidRPr="00B2152E" w:rsidRDefault="00B2152E" w:rsidP="00B2152E">
      <w:pPr>
        <w:jc w:val="left"/>
      </w:pPr>
      <w:r w:rsidRPr="00B2152E">
        <w:t>earliest=-7d aid=e119e1b6e95048ce9e5ca50bddee856f ProcessRollUp2 | stats count by FileName | sort - count | fields count, FileName</w:t>
      </w:r>
      <w:r w:rsidRPr="00B2152E">
        <w:br/>
      </w:r>
      <w:r w:rsidRPr="00B2152E">
        <w:br/>
      </w:r>
      <w:r w:rsidRPr="00B2152E">
        <w:rPr>
          <w:noProof/>
        </w:rPr>
        <w:drawing>
          <wp:inline distT="0" distB="0" distL="0" distR="0" wp14:anchorId="10D604CC" wp14:editId="7D82CC50">
            <wp:extent cx="4301690" cy="2680335"/>
            <wp:effectExtent l="0" t="0" r="3810" b="5715"/>
            <wp:docPr id="90" name="Picture 9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06454" cy="2683304"/>
                    </a:xfrm>
                    <a:prstGeom prst="rect">
                      <a:avLst/>
                    </a:prstGeom>
                    <a:noFill/>
                    <a:ln>
                      <a:noFill/>
                    </a:ln>
                  </pic:spPr>
                </pic:pic>
              </a:graphicData>
            </a:graphic>
          </wp:inline>
        </w:drawing>
      </w:r>
    </w:p>
    <w:p w14:paraId="2DB1DE52" w14:textId="77777777" w:rsidR="00B2152E" w:rsidRPr="00B2152E" w:rsidRDefault="00B2152E" w:rsidP="00B2152E">
      <w:pPr>
        <w:jc w:val="left"/>
      </w:pPr>
    </w:p>
    <w:p w14:paraId="1BAAC968" w14:textId="6D43EB7F" w:rsidR="00B2152E" w:rsidRPr="00B2152E" w:rsidRDefault="00B2152E" w:rsidP="00B2152E">
      <w:pPr>
        <w:jc w:val="left"/>
      </w:pPr>
      <w:r w:rsidRPr="00B2152E">
        <w:lastRenderedPageBreak/>
        <w:t>STEP / 03</w:t>
      </w:r>
      <w:r w:rsidRPr="00B2152E">
        <w:br/>
      </w:r>
      <w:r w:rsidRPr="00B2152E">
        <w:br/>
        <w:t xml:space="preserve">Let's reduce the applications to those that are often associated with admin tool usage or suspicious activity. This search could also be </w:t>
      </w:r>
      <w:r w:rsidR="00F91006" w:rsidRPr="00B2152E">
        <w:t>helpful</w:t>
      </w:r>
      <w:r w:rsidRPr="00B2152E">
        <w:t xml:space="preserve"> on a desktop search to find anomalous </w:t>
      </w:r>
      <w:r w:rsidR="009204BC" w:rsidRPr="00B2152E">
        <w:t>behaviour</w:t>
      </w:r>
      <w:r w:rsidRPr="00B2152E">
        <w:t>.</w:t>
      </w:r>
    </w:p>
    <w:p w14:paraId="01FD578D" w14:textId="0B36B686" w:rsidR="00B2152E" w:rsidRPr="00B2152E" w:rsidRDefault="00B2152E" w:rsidP="00B2152E">
      <w:pPr>
        <w:jc w:val="left"/>
      </w:pPr>
      <w:r w:rsidRPr="00B2152E">
        <w:t>earliest=-7d aid=e119e1b6e95048ce9e5ca50bddee856f earliest=-7d ProcessRollUp2 FileName=net.exe OR FileName=ipconfig.exe OR FileName=whoami.exe OR FileName=quser.exe OR FileName=ping.exe OR FileName=netstat.exe OR FileName=tasklist.exe OR FileName=Hostname.exe OR FileName=cmd.exe OR FileName=net.exe OR PowerShell.exe| stats count by FileName | sort - count | fields count, FileName</w:t>
      </w:r>
      <w:r w:rsidRPr="00B2152E">
        <w:br/>
      </w:r>
      <w:r w:rsidRPr="00B2152E">
        <w:br/>
      </w:r>
      <w:r w:rsidRPr="00B2152E">
        <w:rPr>
          <w:noProof/>
        </w:rPr>
        <w:drawing>
          <wp:inline distT="0" distB="0" distL="0" distR="0" wp14:anchorId="1DE520D6" wp14:editId="7C085B42">
            <wp:extent cx="5406390" cy="1916136"/>
            <wp:effectExtent l="0" t="0" r="3810" b="825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15248" cy="1919276"/>
                    </a:xfrm>
                    <a:prstGeom prst="rect">
                      <a:avLst/>
                    </a:prstGeom>
                    <a:noFill/>
                    <a:ln>
                      <a:noFill/>
                    </a:ln>
                  </pic:spPr>
                </pic:pic>
              </a:graphicData>
            </a:graphic>
          </wp:inline>
        </w:drawing>
      </w:r>
      <w:r w:rsidRPr="00B2152E">
        <w:br/>
      </w:r>
      <w:r w:rsidRPr="00B2152E">
        <w:br/>
        <w:t>STEP / 04</w:t>
      </w:r>
      <w:r w:rsidRPr="00B2152E">
        <w:br/>
      </w:r>
      <w:r w:rsidRPr="00B2152E">
        <w:br/>
        <w:t xml:space="preserve">We have a pretty high count of CMD and PowerShell being run. Since this is a </w:t>
      </w:r>
      <w:r w:rsidR="005003F5" w:rsidRPr="00B2152E">
        <w:t>server,</w:t>
      </w:r>
      <w:r w:rsidRPr="00B2152E">
        <w:t xml:space="preserve"> it could be legitimate. Let's explore different ways to change this search so that we can more easily see suspicious use of PowerShell. We'll modify this search to see if PowerShell has been used to download files or run encoded commands</w:t>
      </w:r>
    </w:p>
    <w:p w14:paraId="6F147B9C" w14:textId="77777777" w:rsidR="00B2152E" w:rsidRPr="00B2152E" w:rsidRDefault="00B2152E" w:rsidP="00B2152E">
      <w:pPr>
        <w:jc w:val="left"/>
      </w:pPr>
      <w:r w:rsidRPr="00B2152E">
        <w:t>earliest=-7d aid=e119e1b6e95048ce9e5ca50bddee856f event_simpleName=ProcessRollup2 FileName=powershell.exe (CommandLine=*Invoke-WebRequest* OR CommandLine=*Net.WebClient* OR CommandLine=*Start-BitsTransfer* OR CommandLine=*-enc* OR CommandLine=*encoded*) | table ComputerName UserName FileName CommandLine</w:t>
      </w:r>
      <w:r w:rsidRPr="00B2152E">
        <w:br/>
      </w:r>
      <w:r w:rsidRPr="00B2152E">
        <w:br/>
      </w:r>
      <w:r w:rsidRPr="00B2152E">
        <w:rPr>
          <w:noProof/>
        </w:rPr>
        <w:drawing>
          <wp:inline distT="0" distB="0" distL="0" distR="0" wp14:anchorId="21E05E39" wp14:editId="378B7E69">
            <wp:extent cx="5731510" cy="2558415"/>
            <wp:effectExtent l="0" t="0" r="254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558415"/>
                    </a:xfrm>
                    <a:prstGeom prst="rect">
                      <a:avLst/>
                    </a:prstGeom>
                    <a:noFill/>
                    <a:ln>
                      <a:noFill/>
                    </a:ln>
                  </pic:spPr>
                </pic:pic>
              </a:graphicData>
            </a:graphic>
          </wp:inline>
        </w:drawing>
      </w:r>
    </w:p>
    <w:p w14:paraId="7FD70323" w14:textId="77777777" w:rsidR="00B2152E" w:rsidRPr="00B2152E" w:rsidRDefault="00B2152E" w:rsidP="00B2152E">
      <w:pPr>
        <w:jc w:val="left"/>
      </w:pPr>
    </w:p>
    <w:p w14:paraId="76A04308" w14:textId="77777777" w:rsidR="00B2152E" w:rsidRPr="00B2152E" w:rsidRDefault="00B2152E" w:rsidP="00B2152E">
      <w:pPr>
        <w:jc w:val="left"/>
      </w:pPr>
      <w:r w:rsidRPr="00B2152E">
        <w:t>STEP / 05</w:t>
      </w:r>
      <w:r w:rsidRPr="00B2152E">
        <w:br/>
      </w:r>
      <w:r w:rsidRPr="00B2152E">
        <w:br/>
        <w:t xml:space="preserve">We have now narrowed down our search to a couple of results that don't look like standard admin </w:t>
      </w:r>
      <w:r w:rsidRPr="00B2152E">
        <w:lastRenderedPageBreak/>
        <w:t>usage commands. To dig deeper click on the CommandLinesection of the PowerShell event associated with the download of the .aspx file. In the menu click View events</w:t>
      </w:r>
      <w:r w:rsidRPr="00B2152E">
        <w:br/>
      </w:r>
      <w:r w:rsidRPr="00B2152E">
        <w:br/>
      </w:r>
      <w:r w:rsidRPr="00B2152E">
        <w:rPr>
          <w:noProof/>
        </w:rPr>
        <w:drawing>
          <wp:inline distT="0" distB="0" distL="0" distR="0" wp14:anchorId="7D7D437B" wp14:editId="4992AE82">
            <wp:extent cx="4337685" cy="2884260"/>
            <wp:effectExtent l="0" t="0" r="5715"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6795" cy="2890317"/>
                    </a:xfrm>
                    <a:prstGeom prst="rect">
                      <a:avLst/>
                    </a:prstGeom>
                    <a:noFill/>
                  </pic:spPr>
                </pic:pic>
              </a:graphicData>
            </a:graphic>
          </wp:inline>
        </w:drawing>
      </w:r>
      <w:r w:rsidRPr="00B2152E">
        <w:br/>
      </w:r>
      <w:r w:rsidRPr="00B2152E">
        <w:br/>
        <w:t>STEP / 06</w:t>
      </w:r>
      <w:r w:rsidRPr="00B2152E">
        <w:br/>
        <w:t>The event listed tells us a lot. We see that PowerShell downloaded a file, that PowerShell was opened via a command prompt (cmd.exe) and that cmd.exe was opened by a w3wp.exe process. This is concerning as w3wp.exe is associated with an IIS web application and may indicate a vulnerable web server in our organization.</w:t>
      </w:r>
      <w:r w:rsidRPr="00B2152E">
        <w:br/>
      </w:r>
      <w:r w:rsidRPr="00B2152E">
        <w:br/>
      </w:r>
      <w:r w:rsidRPr="00B2152E">
        <w:rPr>
          <w:noProof/>
        </w:rPr>
        <w:drawing>
          <wp:inline distT="0" distB="0" distL="0" distR="0" wp14:anchorId="1B3D8F90" wp14:editId="23B95517">
            <wp:extent cx="4812030" cy="3470527"/>
            <wp:effectExtent l="0" t="0" r="762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15644" cy="3473133"/>
                    </a:xfrm>
                    <a:prstGeom prst="rect">
                      <a:avLst/>
                    </a:prstGeom>
                    <a:noFill/>
                  </pic:spPr>
                </pic:pic>
              </a:graphicData>
            </a:graphic>
          </wp:inline>
        </w:drawing>
      </w:r>
    </w:p>
    <w:p w14:paraId="7D388AB4" w14:textId="77777777" w:rsidR="00B2152E" w:rsidRPr="00B2152E" w:rsidRDefault="00B2152E" w:rsidP="00B2152E">
      <w:pPr>
        <w:jc w:val="left"/>
      </w:pPr>
      <w:r w:rsidRPr="00B2152E">
        <w:t>STEP / 07</w:t>
      </w:r>
    </w:p>
    <w:p w14:paraId="7D2E24E1" w14:textId="77777777" w:rsidR="00B2152E" w:rsidRPr="00B2152E" w:rsidRDefault="00B2152E" w:rsidP="00B2152E">
      <w:pPr>
        <w:jc w:val="left"/>
      </w:pPr>
      <w:r w:rsidRPr="00B2152E">
        <w:t>Let's view these events in context by scrolling to the bottom of the event and clicking the Event Actions menu and then find View Process Explorer for the responsible process button to open a process.</w:t>
      </w:r>
      <w:r w:rsidRPr="00B2152E">
        <w:br/>
      </w:r>
      <w:r w:rsidRPr="00B2152E">
        <w:br/>
      </w:r>
      <w:r w:rsidRPr="00B2152E">
        <w:rPr>
          <w:noProof/>
        </w:rPr>
        <w:lastRenderedPageBreak/>
        <w:drawing>
          <wp:inline distT="0" distB="0" distL="0" distR="0" wp14:anchorId="18021BAA" wp14:editId="23EC071A">
            <wp:extent cx="3091815" cy="3767267"/>
            <wp:effectExtent l="0" t="0" r="0" b="508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94883" cy="3771005"/>
                    </a:xfrm>
                    <a:prstGeom prst="rect">
                      <a:avLst/>
                    </a:prstGeom>
                    <a:noFill/>
                  </pic:spPr>
                </pic:pic>
              </a:graphicData>
            </a:graphic>
          </wp:inline>
        </w:drawing>
      </w:r>
      <w:r w:rsidRPr="00B2152E">
        <w:br/>
        <w:t>STEP / 08</w:t>
      </w:r>
    </w:p>
    <w:p w14:paraId="6E49D7ED" w14:textId="19BC8903" w:rsidR="00B2152E" w:rsidRPr="00B2152E" w:rsidRDefault="00B2152E" w:rsidP="00B2152E">
      <w:pPr>
        <w:jc w:val="left"/>
      </w:pPr>
      <w:r w:rsidRPr="00B2152E">
        <w:t xml:space="preserve">The full process tree sheds light on what's happening on this system. Not only did a web service launch a command prompt, but after clicking on the CMD.EXE node we get a full picture of what's happening in the Execution Details pane. We see that this system has been compromised using a Chopper webshell. Clicking the "+" button to expand the Triggering Indicator or the Command Line we see that </w:t>
      </w:r>
      <w:r w:rsidR="009204BC" w:rsidRPr="00B2152E">
        <w:t>PowerShell</w:t>
      </w:r>
      <w:r w:rsidRPr="00B2152E">
        <w:t xml:space="preserve"> was used to download a second webshell </w:t>
      </w:r>
      <w:r w:rsidR="008531F9" w:rsidRPr="00B2152E">
        <w:t>to</w:t>
      </w:r>
      <w:r w:rsidRPr="00B2152E">
        <w:t xml:space="preserve"> obfuscate the following commands.</w:t>
      </w:r>
      <w:r w:rsidRPr="00B2152E">
        <w:br/>
      </w:r>
      <w:r w:rsidRPr="00B2152E">
        <w:br/>
      </w:r>
      <w:r w:rsidRPr="00B2152E">
        <w:rPr>
          <w:noProof/>
        </w:rPr>
        <w:drawing>
          <wp:inline distT="0" distB="0" distL="0" distR="0" wp14:anchorId="30D928B8" wp14:editId="15FBDE22">
            <wp:extent cx="5731510" cy="2310765"/>
            <wp:effectExtent l="0" t="0" r="254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310765"/>
                    </a:xfrm>
                    <a:prstGeom prst="rect">
                      <a:avLst/>
                    </a:prstGeom>
                    <a:noFill/>
                    <a:ln>
                      <a:noFill/>
                    </a:ln>
                  </pic:spPr>
                </pic:pic>
              </a:graphicData>
            </a:graphic>
          </wp:inline>
        </w:drawing>
      </w:r>
      <w:r w:rsidRPr="00B2152E">
        <w:br/>
      </w:r>
      <w:r w:rsidRPr="00B2152E">
        <w:br/>
      </w:r>
      <w:r w:rsidRPr="00B2152E">
        <w:br/>
      </w:r>
    </w:p>
    <w:p w14:paraId="21ED999C" w14:textId="5A846B9A" w:rsidR="00B2152E" w:rsidRPr="00B2152E" w:rsidRDefault="00B2152E" w:rsidP="00B2152E">
      <w:pPr>
        <w:jc w:val="left"/>
      </w:pPr>
      <w:r w:rsidRPr="00B2152E">
        <w:t>STEP / 09</w:t>
      </w:r>
      <w:r w:rsidRPr="00B2152E">
        <w:br/>
      </w:r>
      <w:r w:rsidRPr="00B2152E">
        <w:br/>
        <w:t>The offending file is cmdexec.aspx, that file extension often being associated with the use of webshells. Let's scan our environment for use of potential webshells. At the top of the screen enter *.aspx in the universal search</w:t>
      </w:r>
      <w:r w:rsidRPr="00B2152E">
        <w:br/>
      </w:r>
      <w:r w:rsidRPr="00B2152E">
        <w:br/>
      </w:r>
      <w:r w:rsidRPr="00B2152E">
        <w:rPr>
          <w:noProof/>
        </w:rPr>
        <w:lastRenderedPageBreak/>
        <w:drawing>
          <wp:inline distT="0" distB="0" distL="0" distR="0" wp14:anchorId="7A85762B" wp14:editId="6D135C2F">
            <wp:extent cx="4863465" cy="2430655"/>
            <wp:effectExtent l="0" t="0" r="0" b="8255"/>
            <wp:docPr id="97" name="Picture 9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79197" cy="2438518"/>
                    </a:xfrm>
                    <a:prstGeom prst="rect">
                      <a:avLst/>
                    </a:prstGeom>
                    <a:noFill/>
                    <a:ln>
                      <a:noFill/>
                    </a:ln>
                  </pic:spPr>
                </pic:pic>
              </a:graphicData>
            </a:graphic>
          </wp:inline>
        </w:drawing>
      </w:r>
      <w:r w:rsidRPr="00B2152E">
        <w:br/>
      </w:r>
      <w:r w:rsidRPr="00B2152E">
        <w:br/>
        <w:t>STEP / 10</w:t>
      </w:r>
      <w:r w:rsidRPr="00B2152E">
        <w:br/>
      </w:r>
      <w:r w:rsidRPr="00B2152E">
        <w:br/>
        <w:t xml:space="preserve">The Universal search is used to scan the Falcon Platform for any mention of the search term. In the case of our file </w:t>
      </w:r>
      <w:r w:rsidR="005003F5" w:rsidRPr="00B2152E">
        <w:t>extension,</w:t>
      </w:r>
      <w:r w:rsidRPr="00B2152E">
        <w:t xml:space="preserve"> we see results in the "Reports", "Actors," and event "Detections". In the instance the detection(s) are associated with the same </w:t>
      </w:r>
      <w:r w:rsidR="005003F5" w:rsidRPr="00B2152E">
        <w:t>host,</w:t>
      </w:r>
      <w:r w:rsidRPr="00B2152E">
        <w:t xml:space="preserve"> and the Mitre Tactic and Technique are all persistence via web shell.</w:t>
      </w:r>
    </w:p>
    <w:p w14:paraId="332AA88D" w14:textId="77777777" w:rsidR="00F25986" w:rsidRPr="00B2152E" w:rsidRDefault="00B2152E" w:rsidP="00B2152E">
      <w:pPr>
        <w:jc w:val="left"/>
      </w:pPr>
      <w:r w:rsidRPr="00B2152E">
        <w:t>In this scenario we see that a vulnerable IIS webserver permitted an attacker to drop a web shell on the host and gain access. Once that access was in place the attacker downloaded PowerSploit, identified the process ID for the lsass process, and then attempted to download it to steal legitimate credentials.</w:t>
      </w:r>
      <w:r w:rsidRPr="00B2152E">
        <w:br/>
      </w:r>
      <w:r w:rsidRPr="00B2152E">
        <w:br/>
      </w:r>
      <w:r w:rsidRPr="00B2152E">
        <w:rPr>
          <w:noProof/>
        </w:rPr>
        <w:drawing>
          <wp:inline distT="0" distB="0" distL="0" distR="0" wp14:anchorId="1AC46DFD" wp14:editId="7CBC4093">
            <wp:extent cx="4640580" cy="2398953"/>
            <wp:effectExtent l="0" t="0" r="7620" b="190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47085" cy="2402316"/>
                    </a:xfrm>
                    <a:prstGeom prst="rect">
                      <a:avLst/>
                    </a:prstGeom>
                    <a:noFill/>
                    <a:ln>
                      <a:noFill/>
                    </a:ln>
                  </pic:spPr>
                </pic:pic>
              </a:graphicData>
            </a:graphic>
          </wp:inline>
        </w:drawing>
      </w:r>
      <w:r w:rsidRPr="00B2152E">
        <w:br/>
      </w:r>
      <w:r w:rsidRPr="00B2152E">
        <w:br/>
      </w:r>
    </w:p>
    <w:p w14:paraId="0690E984" w14:textId="77777777" w:rsidR="00F25986" w:rsidRDefault="00B2152E" w:rsidP="00F25986">
      <w:pPr>
        <w:pStyle w:val="MainHeading"/>
      </w:pPr>
      <w:bookmarkStart w:id="101" w:name="_Toc204080571"/>
      <w:r w:rsidRPr="00606E26">
        <w:t>Event Searches</w:t>
      </w:r>
      <w:bookmarkEnd w:id="101"/>
    </w:p>
    <w:p w14:paraId="005B1A97" w14:textId="7806798C" w:rsidR="00B2152E" w:rsidRPr="00B2152E" w:rsidRDefault="00B2152E" w:rsidP="00B2152E">
      <w:pPr>
        <w:jc w:val="left"/>
      </w:pPr>
      <w:r w:rsidRPr="00B2152E">
        <w:br/>
        <w:t>Beginning with a detection scenario, we will review the process tree before shifting to a detailed event view and running different queries against the event data for a specific host.</w:t>
      </w:r>
      <w:r w:rsidRPr="00B2152E">
        <w:br/>
      </w:r>
      <w:r w:rsidRPr="00B2152E">
        <w:br/>
        <w:t>STEP / 01</w:t>
      </w:r>
      <w:r w:rsidRPr="00B2152E">
        <w:br/>
      </w:r>
      <w:r w:rsidRPr="00B2152E">
        <w:br/>
      </w:r>
      <w:r>
        <w:rPr>
          <w:noProof/>
        </w:rPr>
        <w:lastRenderedPageBreak/>
        <w:drawing>
          <wp:inline distT="0" distB="0" distL="0" distR="0" wp14:anchorId="5D06340C" wp14:editId="76998ECE">
            <wp:extent cx="4815529" cy="3114675"/>
            <wp:effectExtent l="0" t="0" r="4445" b="0"/>
            <wp:docPr id="99" name="Picture 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25545" cy="3121153"/>
                    </a:xfrm>
                    <a:prstGeom prst="rect">
                      <a:avLst/>
                    </a:prstGeom>
                    <a:noFill/>
                    <a:ln>
                      <a:noFill/>
                    </a:ln>
                  </pic:spPr>
                </pic:pic>
              </a:graphicData>
            </a:graphic>
          </wp:inline>
        </w:drawing>
      </w:r>
      <w:r w:rsidRPr="00B2152E">
        <w:br/>
      </w:r>
      <w:r w:rsidRPr="00B2152E">
        <w:br/>
        <w:t>STEP / 02</w:t>
      </w:r>
      <w:r w:rsidRPr="00B2152E">
        <w:br/>
      </w:r>
      <w:r w:rsidRPr="00B2152E">
        <w:br/>
        <w:t xml:space="preserve">The Detections page shows a complete list of prevention and detection events in the environment. It can be filtered using the faceted search at the top. To begin this exercise, filter on Low severity detections with the </w:t>
      </w:r>
      <w:r w:rsidR="005003F5" w:rsidRPr="00B2152E">
        <w:t>new</w:t>
      </w:r>
      <w:r w:rsidRPr="00B2152E">
        <w:t xml:space="preserve"> status and use the graph icon on the right to view the Full detection details for the first detection listed</w:t>
      </w:r>
      <w:r w:rsidRPr="00B2152E">
        <w:br/>
      </w:r>
      <w:r w:rsidRPr="00B2152E">
        <w:br/>
      </w:r>
      <w:r>
        <w:rPr>
          <w:noProof/>
        </w:rPr>
        <w:drawing>
          <wp:inline distT="0" distB="0" distL="0" distR="0" wp14:anchorId="087B3F1D" wp14:editId="7E073C19">
            <wp:extent cx="6494549" cy="1891665"/>
            <wp:effectExtent l="0" t="0" r="1905"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99501" cy="1893107"/>
                    </a:xfrm>
                    <a:prstGeom prst="rect">
                      <a:avLst/>
                    </a:prstGeom>
                    <a:noFill/>
                    <a:ln>
                      <a:noFill/>
                    </a:ln>
                  </pic:spPr>
                </pic:pic>
              </a:graphicData>
            </a:graphic>
          </wp:inline>
        </w:drawing>
      </w:r>
    </w:p>
    <w:p w14:paraId="4217B7B8" w14:textId="77777777" w:rsidR="00B2152E" w:rsidRPr="00B2152E" w:rsidRDefault="00B2152E" w:rsidP="00B2152E">
      <w:pPr>
        <w:jc w:val="left"/>
      </w:pPr>
    </w:p>
    <w:p w14:paraId="22EFF5C6" w14:textId="77777777" w:rsidR="00B2152E" w:rsidRPr="00B2152E" w:rsidRDefault="00B2152E" w:rsidP="00B2152E">
      <w:pPr>
        <w:jc w:val="left"/>
      </w:pPr>
    </w:p>
    <w:p w14:paraId="6AB46C51" w14:textId="77777777" w:rsidR="00B2152E" w:rsidRPr="00B2152E" w:rsidRDefault="00B2152E" w:rsidP="00B2152E">
      <w:pPr>
        <w:jc w:val="left"/>
      </w:pPr>
    </w:p>
    <w:p w14:paraId="26AC52E4" w14:textId="77777777" w:rsidR="00B2152E" w:rsidRPr="00B2152E" w:rsidRDefault="00B2152E" w:rsidP="00B2152E">
      <w:pPr>
        <w:jc w:val="left"/>
      </w:pPr>
    </w:p>
    <w:p w14:paraId="3BF4CB25" w14:textId="77777777" w:rsidR="00B2152E" w:rsidRPr="00B2152E" w:rsidRDefault="00B2152E" w:rsidP="00B2152E">
      <w:pPr>
        <w:jc w:val="left"/>
      </w:pPr>
      <w:r w:rsidRPr="00B2152E">
        <w:t>STEP / 03</w:t>
      </w:r>
      <w:r w:rsidRPr="00B2152E">
        <w:br/>
      </w:r>
      <w:r w:rsidRPr="00B2152E">
        <w:br/>
        <w:t>This view provides a visual illustration of the low-severity PowerShell event along with related execution details. CrowdStrike also provides complete telemetry for all events, which is very useful for threat hunting. To see the details for this event, pivot using the magnifying glass icon to the Event Search.</w:t>
      </w:r>
      <w:r w:rsidRPr="00B2152E">
        <w:br/>
      </w:r>
      <w:r w:rsidRPr="00B2152E">
        <w:br/>
      </w:r>
      <w:r>
        <w:rPr>
          <w:noProof/>
        </w:rPr>
        <w:lastRenderedPageBreak/>
        <w:drawing>
          <wp:inline distT="0" distB="0" distL="0" distR="0" wp14:anchorId="20288DEF" wp14:editId="63E5B2BF">
            <wp:extent cx="5568914" cy="3131820"/>
            <wp:effectExtent l="0" t="0" r="0" b="0"/>
            <wp:docPr id="101" name="Picture 1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0947" cy="3149835"/>
                    </a:xfrm>
                    <a:prstGeom prst="rect">
                      <a:avLst/>
                    </a:prstGeom>
                    <a:noFill/>
                    <a:ln>
                      <a:noFill/>
                    </a:ln>
                  </pic:spPr>
                </pic:pic>
              </a:graphicData>
            </a:graphic>
          </wp:inline>
        </w:drawing>
      </w:r>
      <w:r w:rsidRPr="00B2152E">
        <w:br/>
      </w:r>
      <w:r w:rsidRPr="00B2152E">
        <w:br/>
        <w:t>STEP / 04</w:t>
      </w:r>
    </w:p>
    <w:p w14:paraId="39222DDF" w14:textId="77777777" w:rsidR="00B2152E" w:rsidRPr="00B2152E" w:rsidRDefault="00B2152E" w:rsidP="00B2152E">
      <w:pPr>
        <w:jc w:val="left"/>
      </w:pPr>
      <w:r w:rsidRPr="00B2152E">
        <w:t>A new tab will open with an event search preconfigured for that host (AID) and specific process tree ID.</w:t>
      </w:r>
    </w:p>
    <w:p w14:paraId="6F469F46" w14:textId="77777777" w:rsidR="00B2152E" w:rsidRPr="00B2152E" w:rsidRDefault="00B2152E" w:rsidP="00B2152E">
      <w:pPr>
        <w:jc w:val="left"/>
      </w:pPr>
      <w:r w:rsidRPr="00B2152E">
        <w:br/>
      </w:r>
      <w:r w:rsidRPr="00B2152E">
        <w:br/>
      </w:r>
      <w:r>
        <w:rPr>
          <w:noProof/>
        </w:rPr>
        <w:drawing>
          <wp:inline distT="0" distB="0" distL="0" distR="0" wp14:anchorId="16FD0E12" wp14:editId="59EFE9B5">
            <wp:extent cx="5050641" cy="2840355"/>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61169" cy="2846276"/>
                    </a:xfrm>
                    <a:prstGeom prst="rect">
                      <a:avLst/>
                    </a:prstGeom>
                    <a:noFill/>
                    <a:ln>
                      <a:noFill/>
                    </a:ln>
                  </pic:spPr>
                </pic:pic>
              </a:graphicData>
            </a:graphic>
          </wp:inline>
        </w:drawing>
      </w:r>
    </w:p>
    <w:p w14:paraId="0359236A" w14:textId="77777777" w:rsidR="00B2152E" w:rsidRPr="00B2152E" w:rsidRDefault="00B2152E" w:rsidP="00B2152E">
      <w:pPr>
        <w:jc w:val="left"/>
      </w:pPr>
    </w:p>
    <w:p w14:paraId="0DB04B0A" w14:textId="77777777" w:rsidR="00B2152E" w:rsidRPr="00B2152E" w:rsidRDefault="00B2152E" w:rsidP="00B2152E">
      <w:pPr>
        <w:jc w:val="left"/>
      </w:pPr>
      <w:r w:rsidRPr="00B2152E">
        <w:t>STEP / 05</w:t>
      </w:r>
    </w:p>
    <w:p w14:paraId="3F3B7495" w14:textId="77777777" w:rsidR="00B2152E" w:rsidRPr="00B2152E" w:rsidRDefault="00B2152E" w:rsidP="00B2152E">
      <w:pPr>
        <w:jc w:val="left"/>
      </w:pPr>
      <w:r w:rsidRPr="00B2152E">
        <w:t>To broaden the search, edit the query to show all process executions for this system AID. This requires replacing the text after the AID to specify an event type</w:t>
      </w:r>
    </w:p>
    <w:p w14:paraId="66F44993" w14:textId="77777777" w:rsidR="00B2152E" w:rsidRPr="00B2152E" w:rsidRDefault="00B2152E" w:rsidP="00B2152E">
      <w:pPr>
        <w:jc w:val="left"/>
      </w:pPr>
      <w:r w:rsidRPr="00B2152E">
        <w:t>aid=fc2911aa30f640368b929e413a5b4a42 ProcessRollUp2</w:t>
      </w:r>
      <w:r w:rsidRPr="00B2152E">
        <w:br/>
      </w:r>
      <w:r w:rsidRPr="00B2152E">
        <w:br/>
      </w:r>
      <w:r w:rsidRPr="00B2152E">
        <w:rPr>
          <w:noProof/>
        </w:rPr>
        <w:lastRenderedPageBreak/>
        <w:drawing>
          <wp:inline distT="0" distB="0" distL="0" distR="0" wp14:anchorId="0E954BAD" wp14:editId="1084DB48">
            <wp:extent cx="5006340" cy="2817418"/>
            <wp:effectExtent l="0" t="0" r="3810" b="254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15655" cy="2822660"/>
                    </a:xfrm>
                    <a:prstGeom prst="rect">
                      <a:avLst/>
                    </a:prstGeom>
                    <a:noFill/>
                  </pic:spPr>
                </pic:pic>
              </a:graphicData>
            </a:graphic>
          </wp:inline>
        </w:drawing>
      </w:r>
      <w:r w:rsidRPr="00B2152E">
        <w:br/>
      </w:r>
      <w:r w:rsidRPr="00B2152E">
        <w:br/>
        <w:t>STEP / 06</w:t>
      </w:r>
    </w:p>
    <w:p w14:paraId="44B77740" w14:textId="77777777" w:rsidR="00B2152E" w:rsidRPr="00B2152E" w:rsidRDefault="00B2152E" w:rsidP="00B2152E">
      <w:pPr>
        <w:jc w:val="left"/>
      </w:pPr>
      <w:r w:rsidRPr="00B2152E">
        <w:t>Given the number of results, a summary view would make this easier to read. Replace the existing query with the text below to create an easier to read tableview.</w:t>
      </w:r>
      <w:r w:rsidRPr="00B2152E">
        <w:br/>
      </w:r>
      <w:r w:rsidRPr="00B2152E">
        <w:br/>
        <w:t>aid=fc2911aa30f640368b929e413a5b4a42 ProcessRollUp2 | stats count by FileName | sort - count | fields count, FileName</w:t>
      </w:r>
      <w:r w:rsidRPr="00B2152E">
        <w:br/>
      </w:r>
      <w:r w:rsidRPr="00B2152E">
        <w:br/>
      </w:r>
      <w:r w:rsidRPr="00B2152E">
        <w:rPr>
          <w:noProof/>
        </w:rPr>
        <w:drawing>
          <wp:inline distT="0" distB="0" distL="0" distR="0" wp14:anchorId="53DD0BCF" wp14:editId="621AD5F2">
            <wp:extent cx="5730875" cy="3225165"/>
            <wp:effectExtent l="0" t="0" r="317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4D66ACD6" w14:textId="77777777" w:rsidR="00B2152E" w:rsidRPr="00B2152E" w:rsidRDefault="00B2152E" w:rsidP="00B2152E">
      <w:pPr>
        <w:jc w:val="left"/>
      </w:pPr>
      <w:r w:rsidRPr="00B2152E">
        <w:t>STEP / 07</w:t>
      </w:r>
    </w:p>
    <w:p w14:paraId="77017EBB" w14:textId="77777777" w:rsidR="00B2152E" w:rsidRPr="00B2152E" w:rsidRDefault="00B2152E" w:rsidP="00B2152E">
      <w:pPr>
        <w:jc w:val="left"/>
      </w:pPr>
      <w:r w:rsidRPr="00B2152E">
        <w:t>Given the high number of PowerShell executions, the next query will focus on those events. The updated query below will return all PowerShell executions on this host with the time and command line details.</w:t>
      </w:r>
      <w:r w:rsidRPr="00B2152E">
        <w:br/>
      </w:r>
      <w:r w:rsidRPr="00B2152E">
        <w:br/>
        <w:t>aid=fc2911aa30f640368b929e413a5b4a42 FileName=powershell.exe | table FileName _time CommandLine</w:t>
      </w:r>
      <w:r w:rsidRPr="00B2152E">
        <w:br/>
      </w:r>
      <w:r w:rsidRPr="00B2152E">
        <w:br/>
      </w:r>
      <w:r w:rsidRPr="00B2152E">
        <w:rPr>
          <w:noProof/>
        </w:rPr>
        <w:lastRenderedPageBreak/>
        <w:drawing>
          <wp:inline distT="0" distB="0" distL="0" distR="0" wp14:anchorId="3A8E8546" wp14:editId="089B988A">
            <wp:extent cx="5126355" cy="2884959"/>
            <wp:effectExtent l="0" t="0" r="0" b="0"/>
            <wp:docPr id="105" name="Picture 10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omputer screen captur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36706" cy="2890784"/>
                    </a:xfrm>
                    <a:prstGeom prst="rect">
                      <a:avLst/>
                    </a:prstGeom>
                    <a:noFill/>
                  </pic:spPr>
                </pic:pic>
              </a:graphicData>
            </a:graphic>
          </wp:inline>
        </w:drawing>
      </w:r>
      <w:r w:rsidRPr="00B2152E">
        <w:br/>
      </w:r>
      <w:r w:rsidRPr="00B2152E">
        <w:br/>
        <w:t>STEP / 08</w:t>
      </w:r>
    </w:p>
    <w:p w14:paraId="0F67C8D8" w14:textId="01C7F3AF" w:rsidR="00B2152E" w:rsidRPr="00B2152E" w:rsidRDefault="00B2152E" w:rsidP="00B2152E">
      <w:pPr>
        <w:jc w:val="left"/>
      </w:pPr>
      <w:r w:rsidRPr="00B2152E">
        <w:t xml:space="preserve">Because PowerShell is a powerful tool that is commonly leveraged by the adversary, CrowdStrike also provides a dedicated report that reflects </w:t>
      </w:r>
      <w:r w:rsidR="008531F9" w:rsidRPr="00B2152E">
        <w:t>all</w:t>
      </w:r>
      <w:r w:rsidRPr="00B2152E">
        <w:t xml:space="preserve"> an organization's PowerShell activity. Navigate to Hunt &gt; </w:t>
      </w:r>
      <w:r w:rsidR="0095662D" w:rsidRPr="00B2152E">
        <w:t>PowerShell</w:t>
      </w:r>
      <w:r w:rsidRPr="00B2152E">
        <w:t xml:space="preserve"> Hunt.</w:t>
      </w:r>
      <w:r w:rsidRPr="00B2152E">
        <w:br/>
      </w:r>
      <w:r w:rsidRPr="00B2152E">
        <w:br/>
      </w:r>
      <w:r w:rsidRPr="00B2152E">
        <w:rPr>
          <w:noProof/>
        </w:rPr>
        <w:drawing>
          <wp:inline distT="0" distB="0" distL="0" distR="0" wp14:anchorId="54378BE5" wp14:editId="71FEBF02">
            <wp:extent cx="3811905" cy="3383229"/>
            <wp:effectExtent l="0" t="0" r="0" b="8255"/>
            <wp:docPr id="106" name="Picture 106" descr="Graphical user interface, text,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website&#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7658" cy="3388335"/>
                    </a:xfrm>
                    <a:prstGeom prst="rect">
                      <a:avLst/>
                    </a:prstGeom>
                    <a:noFill/>
                  </pic:spPr>
                </pic:pic>
              </a:graphicData>
            </a:graphic>
          </wp:inline>
        </w:drawing>
      </w:r>
    </w:p>
    <w:p w14:paraId="1B90B228" w14:textId="77777777" w:rsidR="00B2152E" w:rsidRPr="00B2152E" w:rsidRDefault="00B2152E" w:rsidP="00B2152E">
      <w:pPr>
        <w:jc w:val="left"/>
      </w:pPr>
      <w:r w:rsidRPr="00B2152E">
        <w:t>STEP / 09</w:t>
      </w:r>
    </w:p>
    <w:p w14:paraId="190F580A" w14:textId="77777777" w:rsidR="00B2152E" w:rsidRPr="00B2152E" w:rsidRDefault="00B2152E" w:rsidP="00B2152E">
      <w:pPr>
        <w:jc w:val="left"/>
      </w:pPr>
      <w:r w:rsidRPr="00B2152E">
        <w:t>The report provides a complete list of all PowerShell activity in the environment. Note that this is not just those executions associated with an event or malicious activity. It is every PowerShell execution on managed hosts</w:t>
      </w:r>
      <w:r w:rsidRPr="00B2152E">
        <w:br/>
      </w:r>
      <w:r w:rsidRPr="00B2152E">
        <w:br/>
      </w:r>
      <w:r>
        <w:rPr>
          <w:noProof/>
        </w:rPr>
        <w:lastRenderedPageBreak/>
        <w:drawing>
          <wp:inline distT="0" distB="0" distL="0" distR="0" wp14:anchorId="54F2A25E" wp14:editId="0C0C9655">
            <wp:extent cx="5731510" cy="3223260"/>
            <wp:effectExtent l="0" t="0" r="254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B2152E">
        <w:br/>
      </w:r>
      <w:r w:rsidRPr="00B2152E">
        <w:br/>
        <w:t>The event search empowers users to search and report on a large volume of data with a flexible, easy to use query language. However, there are times when a simple IOC search is required.</w:t>
      </w:r>
    </w:p>
    <w:p w14:paraId="7CB13140" w14:textId="77777777" w:rsidR="00F25986" w:rsidRDefault="00B2152E" w:rsidP="00F25986">
      <w:pPr>
        <w:pStyle w:val="Heading2"/>
      </w:pPr>
      <w:bookmarkStart w:id="102" w:name="_Toc204080572"/>
      <w:r w:rsidRPr="00606E26">
        <w:t>INDICATOR SEARCHING</w:t>
      </w:r>
      <w:bookmarkEnd w:id="102"/>
    </w:p>
    <w:p w14:paraId="34BB583D" w14:textId="4D1FC047" w:rsidR="00B2152E" w:rsidRPr="00B2152E" w:rsidRDefault="00B2152E" w:rsidP="00F25986">
      <w:r w:rsidRPr="00B2152E">
        <w:t xml:space="preserve">Many of us have been in situations where a news article or threat report has drawn attention to a specific attack. </w:t>
      </w:r>
      <w:r w:rsidR="005003F5" w:rsidRPr="00B2152E">
        <w:t>Often,</w:t>
      </w:r>
      <w:r w:rsidRPr="00B2152E">
        <w:t xml:space="preserve"> we are asked to report on any existing impact to the organization based on indicators of compromise. CrowdStrike makes simple search tools available specifically for those types of inquiries.</w:t>
      </w:r>
      <w:r w:rsidRPr="00B2152E">
        <w:br/>
      </w:r>
      <w:r w:rsidRPr="00B2152E">
        <w:br/>
        <w:t>STEP / 01</w:t>
      </w:r>
    </w:p>
    <w:p w14:paraId="1234FCE5" w14:textId="77777777" w:rsidR="00B2152E" w:rsidRPr="00B2152E" w:rsidRDefault="00B2152E" w:rsidP="00B2152E">
      <w:pPr>
        <w:jc w:val="left"/>
      </w:pPr>
      <w:r w:rsidRPr="00B2152E">
        <w:t>Navigate to Investigate &gt; Bulk Domain Search.</w:t>
      </w:r>
      <w:r w:rsidRPr="00B2152E">
        <w:br/>
      </w:r>
      <w:r w:rsidRPr="00B2152E">
        <w:br/>
      </w:r>
      <w:r>
        <w:rPr>
          <w:noProof/>
        </w:rPr>
        <w:drawing>
          <wp:inline distT="0" distB="0" distL="0" distR="0" wp14:anchorId="250C8688" wp14:editId="6CDD9791">
            <wp:extent cx="4812030" cy="2986593"/>
            <wp:effectExtent l="0" t="0" r="7620" b="4445"/>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15849" cy="2988963"/>
                    </a:xfrm>
                    <a:prstGeom prst="rect">
                      <a:avLst/>
                    </a:prstGeom>
                    <a:noFill/>
                    <a:ln>
                      <a:noFill/>
                    </a:ln>
                  </pic:spPr>
                </pic:pic>
              </a:graphicData>
            </a:graphic>
          </wp:inline>
        </w:drawing>
      </w:r>
      <w:r w:rsidRPr="00B2152E">
        <w:br/>
      </w:r>
      <w:r w:rsidRPr="00B2152E">
        <w:br/>
        <w:t>STEP / 02</w:t>
      </w:r>
    </w:p>
    <w:p w14:paraId="15D6A3C7" w14:textId="77777777" w:rsidR="00B2152E" w:rsidRPr="00B2152E" w:rsidRDefault="00B2152E" w:rsidP="00B2152E">
      <w:pPr>
        <w:jc w:val="left"/>
      </w:pPr>
      <w:r w:rsidRPr="00B2152E">
        <w:lastRenderedPageBreak/>
        <w:t>Searching for the domain conti.news will return a report indicating how many hosts in your environment have communicated to that domain</w:t>
      </w:r>
      <w:r w:rsidRPr="00B2152E">
        <w:br/>
      </w:r>
      <w:r w:rsidRPr="00B2152E">
        <w:br/>
        <w:t>conti.news</w:t>
      </w:r>
      <w:r w:rsidRPr="00B2152E">
        <w:br/>
      </w:r>
      <w:r w:rsidRPr="00B2152E">
        <w:br/>
      </w:r>
      <w:r>
        <w:rPr>
          <w:noProof/>
        </w:rPr>
        <w:drawing>
          <wp:inline distT="0" distB="0" distL="0" distR="0" wp14:anchorId="34466C37" wp14:editId="0CB24E47">
            <wp:extent cx="4543425" cy="2555110"/>
            <wp:effectExtent l="0" t="0" r="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51044" cy="2559395"/>
                    </a:xfrm>
                    <a:prstGeom prst="rect">
                      <a:avLst/>
                    </a:prstGeom>
                    <a:noFill/>
                    <a:ln>
                      <a:noFill/>
                    </a:ln>
                  </pic:spPr>
                </pic:pic>
              </a:graphicData>
            </a:graphic>
          </wp:inline>
        </w:drawing>
      </w:r>
    </w:p>
    <w:p w14:paraId="6655C0D0" w14:textId="77777777" w:rsidR="00B2152E" w:rsidRPr="00B2152E" w:rsidRDefault="00B2152E" w:rsidP="00B2152E">
      <w:pPr>
        <w:jc w:val="left"/>
      </w:pPr>
    </w:p>
    <w:p w14:paraId="02D2DC42" w14:textId="77777777" w:rsidR="00B2152E" w:rsidRPr="00B2152E" w:rsidRDefault="00B2152E" w:rsidP="00B2152E">
      <w:pPr>
        <w:jc w:val="left"/>
      </w:pPr>
      <w:r w:rsidRPr="00B2152E">
        <w:t>STEP / 03</w:t>
      </w:r>
    </w:p>
    <w:p w14:paraId="6E588AA5" w14:textId="77777777" w:rsidR="00B2152E" w:rsidRPr="00B2152E" w:rsidRDefault="00B2152E" w:rsidP="00B2152E">
      <w:pPr>
        <w:jc w:val="left"/>
      </w:pPr>
      <w:r w:rsidRPr="00B2152E">
        <w:t>Navigate to Investigate &gt; Hash Search.</w:t>
      </w:r>
      <w:r w:rsidRPr="00B2152E">
        <w:br/>
      </w:r>
      <w:r w:rsidRPr="00B2152E">
        <w:br/>
      </w:r>
      <w:r w:rsidRPr="00B2152E">
        <w:rPr>
          <w:noProof/>
        </w:rPr>
        <w:drawing>
          <wp:inline distT="0" distB="0" distL="0" distR="0" wp14:anchorId="2F71BA88" wp14:editId="390DCAD9">
            <wp:extent cx="4847233" cy="3006090"/>
            <wp:effectExtent l="0" t="0" r="0" b="3810"/>
            <wp:docPr id="110" name="Picture 1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websit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0574" cy="3008162"/>
                    </a:xfrm>
                    <a:prstGeom prst="rect">
                      <a:avLst/>
                    </a:prstGeom>
                    <a:noFill/>
                  </pic:spPr>
                </pic:pic>
              </a:graphicData>
            </a:graphic>
          </wp:inline>
        </w:drawing>
      </w:r>
      <w:r w:rsidRPr="00B2152E">
        <w:br/>
      </w:r>
      <w:r w:rsidRPr="00B2152E">
        <w:br/>
        <w:t>STEP / 04</w:t>
      </w:r>
    </w:p>
    <w:p w14:paraId="55CBBE66" w14:textId="77777777" w:rsidR="00B2152E" w:rsidRPr="00B2152E" w:rsidRDefault="00B2152E" w:rsidP="00B2152E">
      <w:pPr>
        <w:jc w:val="left"/>
      </w:pPr>
      <w:r w:rsidRPr="00B2152E">
        <w:t>Using the following hash, we can quickly find the number of computers where this file hash is present.</w:t>
      </w:r>
      <w:r w:rsidRPr="00B2152E">
        <w:br/>
      </w:r>
      <w:r w:rsidRPr="00B2152E">
        <w:br/>
      </w:r>
      <w:r w:rsidRPr="00B2152E">
        <w:lastRenderedPageBreak/>
        <w:t>5794ce98af725b29ae32280909a725812a89fd4ecdbbf7f121b83f031526a967</w:t>
      </w:r>
      <w:r w:rsidRPr="00B2152E">
        <w:br/>
      </w:r>
      <w:r w:rsidRPr="00B2152E">
        <w:rPr>
          <w:noProof/>
        </w:rPr>
        <w:drawing>
          <wp:inline distT="0" distB="0" distL="0" distR="0" wp14:anchorId="612BBFB2" wp14:editId="6665F9D6">
            <wp:extent cx="5730875" cy="3225165"/>
            <wp:effectExtent l="0" t="0" r="3175"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04543363" w14:textId="77777777" w:rsidR="00B2152E" w:rsidRPr="00B2152E" w:rsidRDefault="00B2152E" w:rsidP="00B2152E">
      <w:pPr>
        <w:jc w:val="left"/>
      </w:pPr>
    </w:p>
    <w:p w14:paraId="2D4418C2" w14:textId="77777777" w:rsidR="00B2152E" w:rsidRPr="00B2152E" w:rsidRDefault="00B2152E" w:rsidP="00B2152E">
      <w:pPr>
        <w:jc w:val="left"/>
      </w:pPr>
    </w:p>
    <w:p w14:paraId="2876A25F" w14:textId="77777777" w:rsidR="00B2152E" w:rsidRPr="00B2152E" w:rsidRDefault="00B2152E" w:rsidP="00B2152E">
      <w:pPr>
        <w:jc w:val="left"/>
      </w:pPr>
    </w:p>
    <w:p w14:paraId="6A3FCC75" w14:textId="77777777" w:rsidR="00B2152E" w:rsidRPr="00B2152E" w:rsidRDefault="00B2152E" w:rsidP="00B2152E">
      <w:pPr>
        <w:jc w:val="left"/>
      </w:pPr>
      <w:r w:rsidRPr="00B2152E">
        <w:t>STEP / 05</w:t>
      </w:r>
    </w:p>
    <w:p w14:paraId="2C939C51" w14:textId="77777777" w:rsidR="00B2152E" w:rsidRPr="00B2152E" w:rsidRDefault="00B2152E" w:rsidP="00B2152E">
      <w:pPr>
        <w:jc w:val="left"/>
      </w:pPr>
      <w:r w:rsidRPr="00B2152E">
        <w:t>Navigate to Investigate &gt; Destination IP Search</w:t>
      </w:r>
      <w:r w:rsidRPr="00B2152E">
        <w:br/>
      </w:r>
      <w:r w:rsidRPr="00B2152E">
        <w:br/>
      </w:r>
      <w:r w:rsidRPr="00B2152E">
        <w:rPr>
          <w:noProof/>
        </w:rPr>
        <w:drawing>
          <wp:inline distT="0" distB="0" distL="0" distR="0" wp14:anchorId="712E6F57" wp14:editId="1D724C53">
            <wp:extent cx="5096155" cy="3166110"/>
            <wp:effectExtent l="0" t="0" r="9525" b="0"/>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0808" cy="3169001"/>
                    </a:xfrm>
                    <a:prstGeom prst="rect">
                      <a:avLst/>
                    </a:prstGeom>
                    <a:noFill/>
                  </pic:spPr>
                </pic:pic>
              </a:graphicData>
            </a:graphic>
          </wp:inline>
        </w:drawing>
      </w:r>
      <w:r w:rsidRPr="00B2152E">
        <w:br/>
      </w:r>
      <w:r w:rsidRPr="00B2152E">
        <w:br/>
        <w:t>STEP / 06</w:t>
      </w:r>
    </w:p>
    <w:p w14:paraId="35E093E9" w14:textId="77777777" w:rsidR="00B2152E" w:rsidRPr="00B2152E" w:rsidRDefault="00B2152E" w:rsidP="00B2152E">
      <w:pPr>
        <w:jc w:val="left"/>
      </w:pPr>
      <w:r w:rsidRPr="00B2152E">
        <w:t>The IP search report also allows you to find out how many hosts in the environment have communicated with a specific address. It can also help you confirm a lack of traffic to a known bad IP. Enter the following address for Destination IP.</w:t>
      </w:r>
    </w:p>
    <w:p w14:paraId="03972C3D" w14:textId="77777777" w:rsidR="00B2152E" w:rsidRPr="00B2152E" w:rsidRDefault="00B2152E" w:rsidP="00B2152E">
      <w:pPr>
        <w:jc w:val="left"/>
      </w:pPr>
      <w:r w:rsidRPr="00B2152E">
        <w:lastRenderedPageBreak/>
        <w:t>The search should return NO results which means that none of the systems have connected to the known bad IP. That is great news!</w:t>
      </w:r>
      <w:r w:rsidRPr="00B2152E">
        <w:br/>
      </w:r>
      <w:r w:rsidRPr="00B2152E">
        <w:br/>
        <w:t>45.76.1.57</w:t>
      </w:r>
      <w:r w:rsidRPr="00B2152E">
        <w:br/>
      </w:r>
      <w:r w:rsidRPr="00B2152E">
        <w:br/>
      </w:r>
      <w:r w:rsidRPr="00B2152E">
        <w:rPr>
          <w:noProof/>
        </w:rPr>
        <w:drawing>
          <wp:inline distT="0" distB="0" distL="0" distR="0" wp14:anchorId="44E6DF66" wp14:editId="68151E53">
            <wp:extent cx="5126355" cy="2884959"/>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31197" cy="2887684"/>
                    </a:xfrm>
                    <a:prstGeom prst="rect">
                      <a:avLst/>
                    </a:prstGeom>
                    <a:noFill/>
                  </pic:spPr>
                </pic:pic>
              </a:graphicData>
            </a:graphic>
          </wp:inline>
        </w:drawing>
      </w:r>
    </w:p>
    <w:p w14:paraId="5988C46D" w14:textId="58306334" w:rsidR="00B2152E" w:rsidRPr="00B2152E" w:rsidRDefault="00B2152E" w:rsidP="00B2152E">
      <w:pPr>
        <w:jc w:val="left"/>
      </w:pPr>
      <w:r w:rsidRPr="00B2152E">
        <w:t xml:space="preserve">Falcon Insight provides customers with built-in search options to quickly understand the potential presence of different indicators in the environment. </w:t>
      </w:r>
      <w:r w:rsidR="0095662D" w:rsidRPr="00B2152E">
        <w:t>But</w:t>
      </w:r>
      <w:r w:rsidRPr="00B2152E">
        <w:t xml:space="preserve"> what if you wanted to understand how those indicators relate to each other?</w:t>
      </w:r>
    </w:p>
    <w:p w14:paraId="6EE46023" w14:textId="77777777" w:rsidR="00B2152E" w:rsidRDefault="00B2152E" w:rsidP="00F25986">
      <w:pPr>
        <w:pStyle w:val="Heading2"/>
      </w:pPr>
      <w:bookmarkStart w:id="103" w:name="_Toc204080573"/>
      <w:r w:rsidRPr="00606E26">
        <w:t>THE CROWDSTRIKE INDICATOR GRAPH</w:t>
      </w:r>
      <w:bookmarkEnd w:id="103"/>
    </w:p>
    <w:p w14:paraId="4A49170D" w14:textId="77777777" w:rsidR="00B2152E" w:rsidRPr="00B2152E" w:rsidRDefault="00B2152E" w:rsidP="00B2152E">
      <w:pPr>
        <w:jc w:val="left"/>
      </w:pPr>
      <w:r w:rsidRPr="00B2152E">
        <w:t>While the individual IOC searches give us very useful data points, CrowdStrike also provides a graphical view of that information to help analysts visualize indicators, related intelligence and prevalence. In this scenario, we will use the CrowdStrike Indicator Graph to research the same indicators</w:t>
      </w:r>
    </w:p>
    <w:p w14:paraId="71061C9F" w14:textId="77777777" w:rsidR="00B2152E" w:rsidRPr="00B2152E" w:rsidRDefault="00B2152E" w:rsidP="00B2152E">
      <w:pPr>
        <w:jc w:val="left"/>
      </w:pPr>
    </w:p>
    <w:p w14:paraId="1284E3DE" w14:textId="77777777" w:rsidR="00B2152E" w:rsidRPr="00B2152E" w:rsidRDefault="00B2152E" w:rsidP="00B2152E">
      <w:pPr>
        <w:jc w:val="left"/>
      </w:pPr>
      <w:r w:rsidRPr="00B2152E">
        <w:t>STEP / 01</w:t>
      </w:r>
    </w:p>
    <w:p w14:paraId="0F2688E7" w14:textId="77777777" w:rsidR="00B2152E" w:rsidRPr="00B2152E" w:rsidRDefault="00B2152E" w:rsidP="00B2152E">
      <w:pPr>
        <w:jc w:val="left"/>
      </w:pPr>
      <w:r w:rsidRPr="00B2152E">
        <w:t>Navigate to Intelligence &gt; Indicators.</w:t>
      </w:r>
      <w:r w:rsidRPr="00B2152E">
        <w:br/>
      </w:r>
      <w:r w:rsidRPr="00B2152E">
        <w:br/>
      </w:r>
      <w:r w:rsidRPr="00B2152E">
        <w:rPr>
          <w:noProof/>
        </w:rPr>
        <w:lastRenderedPageBreak/>
        <w:drawing>
          <wp:inline distT="0" distB="0" distL="0" distR="0" wp14:anchorId="0D3940EE" wp14:editId="687C97B7">
            <wp:extent cx="4833493" cy="3126105"/>
            <wp:effectExtent l="0" t="0" r="5715" b="0"/>
            <wp:docPr id="114" name="Picture 1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38748" cy="3129503"/>
                    </a:xfrm>
                    <a:prstGeom prst="rect">
                      <a:avLst/>
                    </a:prstGeom>
                    <a:noFill/>
                  </pic:spPr>
                </pic:pic>
              </a:graphicData>
            </a:graphic>
          </wp:inline>
        </w:drawing>
      </w:r>
      <w:r w:rsidRPr="00B2152E">
        <w:br/>
      </w:r>
      <w:r w:rsidRPr="00B2152E">
        <w:br/>
        <w:t>STEP / 02</w:t>
      </w:r>
    </w:p>
    <w:p w14:paraId="545EC3CF" w14:textId="77777777" w:rsidR="00B2152E" w:rsidRPr="00B2152E" w:rsidRDefault="00B2152E" w:rsidP="00B2152E">
      <w:pPr>
        <w:jc w:val="left"/>
      </w:pPr>
      <w:r w:rsidRPr="00B2152E">
        <w:t>Select Create Indicator graph.</w:t>
      </w:r>
      <w:r w:rsidRPr="00B2152E">
        <w:br/>
      </w:r>
      <w:r w:rsidRPr="00B2152E">
        <w:br/>
      </w:r>
      <w:r>
        <w:rPr>
          <w:noProof/>
        </w:rPr>
        <w:drawing>
          <wp:inline distT="0" distB="0" distL="0" distR="0" wp14:anchorId="0ED53C99" wp14:editId="2EC23E52">
            <wp:extent cx="4474845" cy="2796158"/>
            <wp:effectExtent l="0" t="0" r="1905" b="4445"/>
            <wp:docPr id="115" name="Picture 1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80328" cy="2799584"/>
                    </a:xfrm>
                    <a:prstGeom prst="rect">
                      <a:avLst/>
                    </a:prstGeom>
                    <a:noFill/>
                    <a:ln>
                      <a:noFill/>
                    </a:ln>
                  </pic:spPr>
                </pic:pic>
              </a:graphicData>
            </a:graphic>
          </wp:inline>
        </w:drawing>
      </w:r>
    </w:p>
    <w:p w14:paraId="528AB763" w14:textId="77777777" w:rsidR="00B2152E" w:rsidRPr="00B2152E" w:rsidRDefault="00B2152E" w:rsidP="00B2152E">
      <w:pPr>
        <w:jc w:val="left"/>
      </w:pPr>
      <w:r w:rsidRPr="00B2152E">
        <w:t>STEP / 03</w:t>
      </w:r>
      <w:r w:rsidRPr="00B2152E">
        <w:br/>
        <w:t>To build a graph using the same indicators, use + to add the domain.</w:t>
      </w:r>
    </w:p>
    <w:p w14:paraId="2EAA2CFA" w14:textId="77777777" w:rsidR="00B2152E" w:rsidRPr="00B2152E" w:rsidRDefault="00B2152E" w:rsidP="00B2152E">
      <w:pPr>
        <w:jc w:val="left"/>
      </w:pPr>
      <w:r w:rsidRPr="00B2152E">
        <w:t>conti.news</w:t>
      </w:r>
      <w:r w:rsidRPr="00B2152E">
        <w:br/>
      </w:r>
    </w:p>
    <w:p w14:paraId="518C4EC2" w14:textId="12AE526A" w:rsidR="00B2152E" w:rsidRPr="00B2152E" w:rsidRDefault="00B2152E" w:rsidP="00B2152E">
      <w:pPr>
        <w:jc w:val="left"/>
      </w:pPr>
      <w:r w:rsidRPr="00B2152E">
        <w:t>STEP / 04</w:t>
      </w:r>
      <w:r w:rsidRPr="00B2152E">
        <w:br/>
        <w:t xml:space="preserve">The new indicator appears in the middle with CrowdStrike Intelligence information on the left and </w:t>
      </w:r>
      <w:r w:rsidR="008531F9" w:rsidRPr="00B2152E">
        <w:t>several</w:t>
      </w:r>
      <w:r w:rsidRPr="00B2152E">
        <w:t xml:space="preserve"> related hosts on the right</w:t>
      </w:r>
      <w:r w:rsidRPr="00B2152E">
        <w:br/>
      </w:r>
      <w:r w:rsidRPr="00B2152E">
        <w:br/>
      </w:r>
      <w:r w:rsidRPr="00B2152E">
        <w:rPr>
          <w:noProof/>
        </w:rPr>
        <w:lastRenderedPageBreak/>
        <w:drawing>
          <wp:inline distT="0" distB="0" distL="0" distR="0" wp14:anchorId="1711D076" wp14:editId="2176FC03">
            <wp:extent cx="4874460" cy="2743200"/>
            <wp:effectExtent l="0" t="0" r="2540" b="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77339" cy="2744820"/>
                    </a:xfrm>
                    <a:prstGeom prst="rect">
                      <a:avLst/>
                    </a:prstGeom>
                    <a:noFill/>
                  </pic:spPr>
                </pic:pic>
              </a:graphicData>
            </a:graphic>
          </wp:inline>
        </w:drawing>
      </w:r>
      <w:r w:rsidRPr="00B2152E">
        <w:br/>
      </w:r>
      <w:r w:rsidRPr="00B2152E">
        <w:br/>
        <w:t>STEP / 05</w:t>
      </w:r>
    </w:p>
    <w:p w14:paraId="0EB63D73" w14:textId="77777777" w:rsidR="00B2152E" w:rsidRPr="00B2152E" w:rsidRDefault="00B2152E" w:rsidP="00B2152E">
      <w:pPr>
        <w:jc w:val="left"/>
      </w:pPr>
      <w:r w:rsidRPr="00B2152E">
        <w:t>Clicking on a report will show us a summary view as well as the option to view the complete report.</w:t>
      </w:r>
      <w:r w:rsidRPr="00B2152E">
        <w:br/>
      </w:r>
      <w:r w:rsidRPr="00B2152E">
        <w:br/>
      </w:r>
      <w:r w:rsidRPr="00B2152E">
        <w:rPr>
          <w:noProof/>
        </w:rPr>
        <w:drawing>
          <wp:inline distT="0" distB="0" distL="0" distR="0" wp14:anchorId="6CAEBAF5" wp14:editId="064727DE">
            <wp:extent cx="5730875" cy="3225165"/>
            <wp:effectExtent l="0" t="0" r="3175" b="0"/>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00601782" w14:textId="77777777" w:rsidR="00B2152E" w:rsidRPr="00B2152E" w:rsidRDefault="00B2152E" w:rsidP="00B2152E">
      <w:pPr>
        <w:jc w:val="left"/>
      </w:pPr>
    </w:p>
    <w:p w14:paraId="01728895" w14:textId="77777777" w:rsidR="00B2152E" w:rsidRPr="00B2152E" w:rsidRDefault="00B2152E" w:rsidP="00B2152E">
      <w:pPr>
        <w:jc w:val="left"/>
      </w:pPr>
      <w:r w:rsidRPr="00B2152E">
        <w:t>STEP / 06</w:t>
      </w:r>
    </w:p>
    <w:p w14:paraId="21EE7202" w14:textId="77777777" w:rsidR="00B2152E" w:rsidRPr="00B2152E" w:rsidRDefault="00B2152E" w:rsidP="00B2152E">
      <w:pPr>
        <w:jc w:val="left"/>
      </w:pPr>
      <w:r w:rsidRPr="00B2152E">
        <w:t>Using +, we can also add multiple additional indicators to this graph simply by leaving a space between each.</w:t>
      </w:r>
      <w:r w:rsidRPr="00B2152E">
        <w:br/>
      </w:r>
      <w:r w:rsidRPr="00B2152E">
        <w:br/>
        <w:t xml:space="preserve">5794ce98af725b29ae32280909a725812a89fd4ecdbbf7f121b83f031526a967 </w:t>
      </w:r>
      <w:r w:rsidRPr="00B2152E">
        <w:br/>
        <w:t>45.76.1.57</w:t>
      </w:r>
      <w:r w:rsidRPr="00B2152E">
        <w:br/>
      </w:r>
      <w:r w:rsidRPr="00B2152E">
        <w:br/>
      </w:r>
      <w:r w:rsidRPr="00B2152E">
        <w:rPr>
          <w:noProof/>
        </w:rPr>
        <w:lastRenderedPageBreak/>
        <w:drawing>
          <wp:inline distT="0" distB="0" distL="0" distR="0" wp14:anchorId="72D12179" wp14:editId="5BFE1724">
            <wp:extent cx="5137785" cy="2891392"/>
            <wp:effectExtent l="0" t="0" r="5715" b="4445"/>
            <wp:docPr id="118" name="Picture 1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eam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42919" cy="2894281"/>
                    </a:xfrm>
                    <a:prstGeom prst="rect">
                      <a:avLst/>
                    </a:prstGeom>
                    <a:noFill/>
                  </pic:spPr>
                </pic:pic>
              </a:graphicData>
            </a:graphic>
          </wp:inline>
        </w:drawing>
      </w:r>
      <w:r w:rsidRPr="00B2152E">
        <w:br/>
      </w:r>
      <w:r w:rsidRPr="00B2152E">
        <w:br/>
        <w:t>STEP / 07</w:t>
      </w:r>
    </w:p>
    <w:p w14:paraId="53986937" w14:textId="77777777" w:rsidR="00B2152E" w:rsidRPr="00B2152E" w:rsidRDefault="00B2152E" w:rsidP="00B2152E">
      <w:pPr>
        <w:jc w:val="left"/>
      </w:pPr>
      <w:r w:rsidRPr="00B2152E">
        <w:t>While the indicator graph shows us the same data available in the event search options, the graphical view provides additional context through CrowdStrike Intelligence information while allowing us to see relational information between multiple indicators.</w:t>
      </w:r>
      <w:r w:rsidRPr="00B2152E">
        <w:br/>
      </w:r>
      <w:r w:rsidRPr="00B2152E">
        <w:br/>
      </w:r>
      <w:r w:rsidRPr="00B2152E">
        <w:rPr>
          <w:noProof/>
        </w:rPr>
        <w:drawing>
          <wp:inline distT="0" distB="0" distL="0" distR="0" wp14:anchorId="3DCAA768" wp14:editId="228506C4">
            <wp:extent cx="5730875" cy="3225165"/>
            <wp:effectExtent l="0" t="0" r="3175"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190941C4" w14:textId="77777777" w:rsidR="00B2152E" w:rsidRPr="00B2152E" w:rsidRDefault="00B2152E" w:rsidP="00B2152E">
      <w:pPr>
        <w:jc w:val="left"/>
      </w:pPr>
      <w:r w:rsidRPr="00B2152E">
        <w:t>STEP / 08</w:t>
      </w:r>
      <w:r w:rsidRPr="00B2152E">
        <w:br/>
      </w:r>
      <w:r w:rsidRPr="00B2152E">
        <w:br/>
        <w:t>Drilling into a green host bubble reveals the specific hostnames associated with the indicator.</w:t>
      </w:r>
      <w:r w:rsidRPr="00B2152E">
        <w:br/>
      </w:r>
      <w:r w:rsidRPr="00B2152E">
        <w:br/>
      </w:r>
      <w:r w:rsidRPr="00B2152E">
        <w:br/>
      </w:r>
      <w:r w:rsidRPr="00B2152E">
        <w:br/>
      </w:r>
      <w:r w:rsidRPr="00B2152E">
        <w:rPr>
          <w:noProof/>
        </w:rPr>
        <w:lastRenderedPageBreak/>
        <w:drawing>
          <wp:inline distT="0" distB="0" distL="0" distR="0" wp14:anchorId="646159B4" wp14:editId="05BB39B1">
            <wp:extent cx="5730875" cy="3225165"/>
            <wp:effectExtent l="0" t="0" r="3175" b="0"/>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r w:rsidRPr="00B2152E">
        <w:br/>
        <w:t>STEP / 09</w:t>
      </w:r>
      <w:r w:rsidRPr="00B2152E">
        <w:br/>
      </w:r>
      <w:r w:rsidRPr="00B2152E">
        <w:br/>
        <w:t>The graph also illustrates that these indicators have been associated with a known bad actor, WIZARD SPIDER. The summary view is available in the right pane as well as a link to view the complete actor profile</w:t>
      </w:r>
      <w:r w:rsidRPr="00B2152E">
        <w:br/>
      </w:r>
      <w:r w:rsidRPr="00B2152E">
        <w:br/>
      </w:r>
      <w:r w:rsidRPr="00B2152E">
        <w:rPr>
          <w:noProof/>
        </w:rPr>
        <w:drawing>
          <wp:inline distT="0" distB="0" distL="0" distR="0" wp14:anchorId="7AA0F2F8" wp14:editId="0B9612BA">
            <wp:extent cx="5730875" cy="3225165"/>
            <wp:effectExtent l="0" t="0" r="3175" b="0"/>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132CCD6E" w14:textId="77777777" w:rsidR="00B2152E" w:rsidRPr="00B2152E" w:rsidRDefault="00B2152E" w:rsidP="00B2152E">
      <w:pPr>
        <w:jc w:val="left"/>
      </w:pPr>
    </w:p>
    <w:p w14:paraId="38D1A48B" w14:textId="77777777" w:rsidR="00B2152E" w:rsidRPr="00B2152E" w:rsidRDefault="00B2152E" w:rsidP="00B2152E">
      <w:pPr>
        <w:jc w:val="left"/>
      </w:pPr>
      <w:r w:rsidRPr="00B2152E">
        <w:t>STEP / 10</w:t>
      </w:r>
    </w:p>
    <w:p w14:paraId="5DA22915" w14:textId="77777777" w:rsidR="00B2152E" w:rsidRDefault="00B2152E" w:rsidP="00B2152E">
      <w:pPr>
        <w:jc w:val="left"/>
        <w:rPr>
          <w:rFonts w:cstheme="minorHAnsi"/>
          <w:sz w:val="21"/>
          <w:szCs w:val="21"/>
          <w:lang w:val="en-US"/>
        </w:rPr>
      </w:pPr>
      <w:r w:rsidRPr="00B2152E">
        <w:t>Open the actor profile to learn more about WIZARD SPIDER.</w:t>
      </w:r>
      <w:r w:rsidRPr="00B2152E">
        <w:br/>
      </w:r>
      <w:r w:rsidRPr="00B2152E">
        <w:br/>
      </w:r>
      <w:r w:rsidRPr="00B2152E">
        <w:rPr>
          <w:noProof/>
        </w:rPr>
        <w:lastRenderedPageBreak/>
        <w:drawing>
          <wp:inline distT="0" distB="0" distL="0" distR="0" wp14:anchorId="17591C00" wp14:editId="5093E8D7">
            <wp:extent cx="4738834" cy="2908935"/>
            <wp:effectExtent l="0" t="0" r="5080" b="571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3266" cy="2911656"/>
                    </a:xfrm>
                    <a:prstGeom prst="rect">
                      <a:avLst/>
                    </a:prstGeom>
                    <a:noFill/>
                  </pic:spPr>
                </pic:pic>
              </a:graphicData>
            </a:graphic>
          </wp:inline>
        </w:drawing>
      </w:r>
      <w:r w:rsidRPr="00B2152E">
        <w:br/>
      </w:r>
      <w:r w:rsidRPr="00B2152E">
        <w:br/>
      </w:r>
      <w:r>
        <w:rPr>
          <w:rFonts w:cstheme="minorHAnsi"/>
          <w:i/>
          <w:iCs/>
          <w:sz w:val="21"/>
          <w:szCs w:val="21"/>
          <w:lang w:val="en-US"/>
        </w:rPr>
        <w:br/>
      </w:r>
    </w:p>
    <w:p w14:paraId="310EFA80" w14:textId="77777777" w:rsidR="00B2152E" w:rsidRDefault="00B2152E" w:rsidP="00A727BC">
      <w:pPr>
        <w:pStyle w:val="Commented"/>
      </w:pPr>
    </w:p>
    <w:p w14:paraId="26ACBB3F" w14:textId="77777777" w:rsidR="00606E26" w:rsidRDefault="00606E26" w:rsidP="00A727BC">
      <w:pPr>
        <w:pStyle w:val="Commented"/>
      </w:pPr>
    </w:p>
    <w:p w14:paraId="4B9822F2" w14:textId="77777777" w:rsidR="00606E26" w:rsidRDefault="00606E26" w:rsidP="00A727BC">
      <w:pPr>
        <w:pStyle w:val="Commented"/>
      </w:pPr>
    </w:p>
    <w:p w14:paraId="26818D8F" w14:textId="77777777" w:rsidR="00606E26" w:rsidRDefault="00606E26" w:rsidP="00A727BC">
      <w:pPr>
        <w:pStyle w:val="Commented"/>
      </w:pPr>
    </w:p>
    <w:p w14:paraId="53207327" w14:textId="77777777" w:rsidR="00606E26" w:rsidRDefault="00606E26" w:rsidP="00A727BC">
      <w:pPr>
        <w:pStyle w:val="Commented"/>
      </w:pPr>
    </w:p>
    <w:p w14:paraId="1EEE6E98" w14:textId="77777777" w:rsidR="00606E26" w:rsidRDefault="00606E26" w:rsidP="00A727BC">
      <w:pPr>
        <w:pStyle w:val="Commented"/>
      </w:pPr>
    </w:p>
    <w:p w14:paraId="3C158560" w14:textId="77777777" w:rsidR="00606E26" w:rsidRDefault="00606E26" w:rsidP="00A727BC">
      <w:pPr>
        <w:pStyle w:val="Commented"/>
      </w:pPr>
    </w:p>
    <w:p w14:paraId="20AA8AA5" w14:textId="77777777" w:rsidR="00606E26" w:rsidRDefault="00606E26" w:rsidP="00A727BC">
      <w:pPr>
        <w:pStyle w:val="Commented"/>
      </w:pPr>
    </w:p>
    <w:p w14:paraId="49959C74" w14:textId="77777777" w:rsidR="00606E26" w:rsidRDefault="00606E26" w:rsidP="00A727BC">
      <w:pPr>
        <w:pStyle w:val="Commented"/>
      </w:pPr>
    </w:p>
    <w:p w14:paraId="0B9FF70B" w14:textId="77777777" w:rsidR="00606E26" w:rsidRDefault="00606E26" w:rsidP="00A727BC">
      <w:pPr>
        <w:pStyle w:val="Commented"/>
      </w:pPr>
    </w:p>
    <w:p w14:paraId="12D51FDD" w14:textId="77777777" w:rsidR="00606E26" w:rsidRDefault="00606E26" w:rsidP="00A727BC">
      <w:pPr>
        <w:pStyle w:val="Commented"/>
      </w:pPr>
    </w:p>
    <w:p w14:paraId="153423F9" w14:textId="77777777" w:rsidR="00606E26" w:rsidRDefault="00606E26" w:rsidP="00A727BC">
      <w:pPr>
        <w:pStyle w:val="Commented"/>
      </w:pPr>
    </w:p>
    <w:p w14:paraId="0C54D443" w14:textId="77777777" w:rsidR="00606E26" w:rsidRDefault="00606E26" w:rsidP="00A727BC">
      <w:pPr>
        <w:pStyle w:val="Commented"/>
      </w:pPr>
    </w:p>
    <w:p w14:paraId="2D5FC8C9" w14:textId="77777777" w:rsidR="00606E26" w:rsidRDefault="00606E26" w:rsidP="00A727BC">
      <w:pPr>
        <w:pStyle w:val="Commented"/>
      </w:pPr>
    </w:p>
    <w:p w14:paraId="4EA69492" w14:textId="77777777" w:rsidR="00606E26" w:rsidRDefault="00606E26" w:rsidP="00A727BC">
      <w:pPr>
        <w:pStyle w:val="Commented"/>
      </w:pPr>
    </w:p>
    <w:p w14:paraId="679E7ECD" w14:textId="77777777" w:rsidR="00606E26" w:rsidRDefault="00606E26" w:rsidP="00A727BC">
      <w:pPr>
        <w:pStyle w:val="Commented"/>
      </w:pPr>
    </w:p>
    <w:p w14:paraId="46736F8A" w14:textId="77777777" w:rsidR="00606E26" w:rsidRDefault="00606E26" w:rsidP="00A727BC">
      <w:pPr>
        <w:pStyle w:val="Commented"/>
      </w:pPr>
    </w:p>
    <w:p w14:paraId="558ADEA4" w14:textId="77777777" w:rsidR="00606E26" w:rsidRDefault="00606E26" w:rsidP="00A727BC">
      <w:pPr>
        <w:pStyle w:val="Commented"/>
      </w:pPr>
    </w:p>
    <w:p w14:paraId="4B8C2DCB" w14:textId="77777777" w:rsidR="00606E26" w:rsidRDefault="00606E26" w:rsidP="00A727BC">
      <w:pPr>
        <w:pStyle w:val="Commented"/>
      </w:pPr>
    </w:p>
    <w:p w14:paraId="5BC59405" w14:textId="77777777" w:rsidR="00606E26" w:rsidRDefault="00606E26" w:rsidP="00A727BC">
      <w:pPr>
        <w:pStyle w:val="Commented"/>
      </w:pPr>
    </w:p>
    <w:p w14:paraId="45CC6466" w14:textId="77777777" w:rsidR="00606E26" w:rsidRDefault="00606E26" w:rsidP="00A727BC">
      <w:pPr>
        <w:pStyle w:val="Commented"/>
      </w:pPr>
    </w:p>
    <w:p w14:paraId="4D347C10" w14:textId="77777777" w:rsidR="00606E26" w:rsidRDefault="00606E26" w:rsidP="00A727BC">
      <w:pPr>
        <w:pStyle w:val="Commented"/>
      </w:pPr>
    </w:p>
    <w:p w14:paraId="718857F0" w14:textId="77777777" w:rsidR="00606E26" w:rsidRDefault="00606E26" w:rsidP="00606E26">
      <w:pPr>
        <w:pStyle w:val="Heading1"/>
      </w:pPr>
      <w:bookmarkStart w:id="104" w:name="_Toc204080574"/>
      <w:r>
        <w:t>Process Flow</w:t>
      </w:r>
      <w:bookmarkEnd w:id="104"/>
    </w:p>
    <w:p w14:paraId="16A28222" w14:textId="77777777" w:rsidR="00A86F45" w:rsidRPr="004D669E" w:rsidRDefault="00A86F45" w:rsidP="00A86F45">
      <w:pPr>
        <w:rPr>
          <w:rFonts w:cstheme="minorHAnsi"/>
          <w:b/>
          <w:bCs/>
          <w:sz w:val="28"/>
          <w:szCs w:val="28"/>
          <w:lang w:val="en-US"/>
        </w:rPr>
      </w:pPr>
    </w:p>
    <w:p w14:paraId="73671410" w14:textId="77777777" w:rsidR="00A86F45" w:rsidRDefault="00A86F45" w:rsidP="00A86F45">
      <w:pPr>
        <w:rPr>
          <w:rFonts w:cstheme="minorHAnsi"/>
          <w:sz w:val="21"/>
          <w:szCs w:val="21"/>
          <w:lang w:val="en-US"/>
        </w:rPr>
      </w:pPr>
    </w:p>
    <w:p w14:paraId="54798F1D" w14:textId="77777777" w:rsidR="00A86F45" w:rsidRDefault="00A86F45" w:rsidP="00A86F45">
      <w:pPr>
        <w:rPr>
          <w:rFonts w:cstheme="minorHAnsi"/>
          <w:sz w:val="21"/>
          <w:szCs w:val="21"/>
          <w:lang w:val="en-US"/>
        </w:rPr>
      </w:pPr>
    </w:p>
    <w:p w14:paraId="56743B8D" w14:textId="77777777" w:rsidR="00A86F45" w:rsidRDefault="00A86F45" w:rsidP="00A86F45">
      <w:pPr>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48" behindDoc="0" locked="0" layoutInCell="1" allowOverlap="1" wp14:anchorId="55586CD3" wp14:editId="3C53C9FF">
                <wp:simplePos x="0" y="0"/>
                <wp:positionH relativeFrom="column">
                  <wp:posOffset>1691640</wp:posOffset>
                </wp:positionH>
                <wp:positionV relativeFrom="paragraph">
                  <wp:posOffset>57150</wp:posOffset>
                </wp:positionV>
                <wp:extent cx="205740" cy="434340"/>
                <wp:effectExtent l="19050" t="0" r="22860" b="41910"/>
                <wp:wrapNone/>
                <wp:docPr id="133" name="Arrow: Down 133"/>
                <wp:cNvGraphicFramePr/>
                <a:graphic xmlns:a="http://schemas.openxmlformats.org/drawingml/2006/main">
                  <a:graphicData uri="http://schemas.microsoft.com/office/word/2010/wordprocessingShape">
                    <wps:wsp>
                      <wps:cNvSpPr/>
                      <wps:spPr>
                        <a:xfrm>
                          <a:off x="0" y="0"/>
                          <a:ext cx="205740" cy="4343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773C6949">
              <v:shapetype id="_x0000_t67" coordsize="21600,21600" o:spt="67" adj="16200,5400" path="m0@0l@1@0@1,0@2,0@2@0,21600@0,10800,21600xe" w14:anchorId="0CC32C8A">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33" style="position:absolute;margin-left:133.2pt;margin-top:4.5pt;width:16.2pt;height:34.2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67" adj="16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"/>
            </w:pict>
          </mc:Fallback>
        </mc:AlternateContent>
      </w:r>
      <w:r>
        <w:rPr>
          <w:rFonts w:cstheme="minorHAnsi"/>
          <w:noProof/>
          <w:sz w:val="21"/>
          <w:szCs w:val="21"/>
          <w:lang w:val="en-US"/>
        </w:rPr>
        <mc:AlternateContent>
          <mc:Choice Requires="wps">
            <w:drawing>
              <wp:anchor distT="0" distB="0" distL="114300" distR="114300" simplePos="0" relativeHeight="251658242" behindDoc="0" locked="0" layoutInCell="1" allowOverlap="1" wp14:anchorId="75791253" wp14:editId="40C1006D">
                <wp:simplePos x="0" y="0"/>
                <wp:positionH relativeFrom="column">
                  <wp:posOffset>1143000</wp:posOffset>
                </wp:positionH>
                <wp:positionV relativeFrom="paragraph">
                  <wp:posOffset>-361315</wp:posOffset>
                </wp:positionV>
                <wp:extent cx="1474470" cy="337185"/>
                <wp:effectExtent l="0" t="0" r="11430" b="24765"/>
                <wp:wrapNone/>
                <wp:docPr id="127" name="Text Box 127"/>
                <wp:cNvGraphicFramePr/>
                <a:graphic xmlns:a="http://schemas.openxmlformats.org/drawingml/2006/main">
                  <a:graphicData uri="http://schemas.microsoft.com/office/word/2010/wordprocessingShape">
                    <wps:wsp>
                      <wps:cNvSpPr txBox="1"/>
                      <wps:spPr>
                        <a:xfrm>
                          <a:off x="0" y="0"/>
                          <a:ext cx="1474470" cy="33718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8D507D5" w14:textId="77777777" w:rsidR="00A86F45" w:rsidRPr="00E228F7" w:rsidRDefault="00A86F45" w:rsidP="00A86F45">
                            <w:pPr>
                              <w:rPr>
                                <w:lang w:val="en-US"/>
                              </w:rPr>
                            </w:pPr>
                            <w:r>
                              <w:rPr>
                                <w:lang w:val="en-US"/>
                              </w:rPr>
                              <w:t>Incident / Event Occur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91253" id="Text Box 127" o:spid="_x0000_s1028" type="#_x0000_t202" style="position:absolute;left:0;text-align:left;margin-left:90pt;margin-top:-28.45pt;width:116.1pt;height:26.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" fillcolor="#4472c4 [3204]" strokecolor="#1f3763 [1604]" strokeweight="1pt">
                <v:textbox>
                  <w:txbxContent>
                    <w:p w14:paraId="38D507D5" w14:textId="77777777" w:rsidR="00A86F45" w:rsidRPr="00E228F7" w:rsidRDefault="00A86F45" w:rsidP="00A86F45">
                      <w:pPr>
                        <w:rPr>
                          <w:lang w:val="en-US"/>
                        </w:rPr>
                      </w:pPr>
                      <w:r>
                        <w:rPr>
                          <w:lang w:val="en-US"/>
                        </w:rPr>
                        <w:t>Incident / Event Occur</w:t>
                      </w:r>
                    </w:p>
                  </w:txbxContent>
                </v:textbox>
              </v:shape>
            </w:pict>
          </mc:Fallback>
        </mc:AlternateContent>
      </w:r>
    </w:p>
    <w:p w14:paraId="441D7F44" w14:textId="77777777" w:rsidR="00A86F45" w:rsidRDefault="00A86F45" w:rsidP="00A86F45">
      <w:pPr>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43" behindDoc="0" locked="0" layoutInCell="1" allowOverlap="1" wp14:anchorId="473A1C41" wp14:editId="1B5ACE78">
                <wp:simplePos x="0" y="0"/>
                <wp:positionH relativeFrom="column">
                  <wp:posOffset>1120140</wp:posOffset>
                </wp:positionH>
                <wp:positionV relativeFrom="paragraph">
                  <wp:posOffset>276860</wp:posOffset>
                </wp:positionV>
                <wp:extent cx="1474470" cy="462915"/>
                <wp:effectExtent l="0" t="0" r="11430" b="13335"/>
                <wp:wrapNone/>
                <wp:docPr id="131" name="Text Box 131"/>
                <wp:cNvGraphicFramePr/>
                <a:graphic xmlns:a="http://schemas.openxmlformats.org/drawingml/2006/main">
                  <a:graphicData uri="http://schemas.microsoft.com/office/word/2010/wordprocessingShape">
                    <wps:wsp>
                      <wps:cNvSpPr txBox="1"/>
                      <wps:spPr>
                        <a:xfrm>
                          <a:off x="0" y="0"/>
                          <a:ext cx="1474470" cy="4629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D468E8D" w14:textId="77777777" w:rsidR="00A86F45" w:rsidRPr="00E228F7" w:rsidRDefault="00A86F45" w:rsidP="00A86F45">
                            <w:pPr>
                              <w:rPr>
                                <w:lang w:val="en-US"/>
                              </w:rPr>
                            </w:pPr>
                            <w:r>
                              <w:rPr>
                                <w:lang w:val="en-US"/>
                              </w:rPr>
                              <w:t>Review Alert for Incident /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A1C41" id="Text Box 131" o:spid="_x0000_s1029" type="#_x0000_t202" style="position:absolute;left:0;text-align:left;margin-left:88.2pt;margin-top:21.8pt;width:116.1pt;height:36.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" fillcolor="#4472c4 [3204]" strokecolor="#1f3763 [1604]" strokeweight="1pt">
                <v:textbox>
                  <w:txbxContent>
                    <w:p w14:paraId="3D468E8D" w14:textId="77777777" w:rsidR="00A86F45" w:rsidRPr="00E228F7" w:rsidRDefault="00A86F45" w:rsidP="00A86F45">
                      <w:pPr>
                        <w:rPr>
                          <w:lang w:val="en-US"/>
                        </w:rPr>
                      </w:pPr>
                      <w:r>
                        <w:rPr>
                          <w:lang w:val="en-US"/>
                        </w:rPr>
                        <w:t>Review Alert for Incident / Event</w:t>
                      </w:r>
                    </w:p>
                  </w:txbxContent>
                </v:textbox>
              </v:shape>
            </w:pict>
          </mc:Fallback>
        </mc:AlternateContent>
      </w:r>
    </w:p>
    <w:p w14:paraId="3AA834E3" w14:textId="77777777" w:rsidR="00A86F45" w:rsidRDefault="00A86F45" w:rsidP="00A86F45">
      <w:pPr>
        <w:rPr>
          <w:rFonts w:cstheme="minorHAnsi"/>
          <w:sz w:val="21"/>
          <w:szCs w:val="21"/>
          <w:lang w:val="en-US"/>
        </w:rPr>
      </w:pPr>
    </w:p>
    <w:p w14:paraId="6201B27E" w14:textId="77777777" w:rsidR="00A86F45" w:rsidRDefault="00A86F45" w:rsidP="00A86F45">
      <w:pPr>
        <w:rPr>
          <w:rFonts w:cstheme="minorHAnsi"/>
          <w:sz w:val="21"/>
          <w:szCs w:val="21"/>
          <w:lang w:val="en-US"/>
        </w:rPr>
      </w:pPr>
    </w:p>
    <w:p w14:paraId="7629774B" w14:textId="77777777" w:rsidR="00A86F45" w:rsidRDefault="00A86F45" w:rsidP="00A86F45">
      <w:pPr>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56" behindDoc="0" locked="0" layoutInCell="1" allowOverlap="1" wp14:anchorId="05AF97CE" wp14:editId="3C5F74E1">
                <wp:simplePos x="0" y="0"/>
                <wp:positionH relativeFrom="column">
                  <wp:posOffset>1731645</wp:posOffset>
                </wp:positionH>
                <wp:positionV relativeFrom="paragraph">
                  <wp:posOffset>3175</wp:posOffset>
                </wp:positionV>
                <wp:extent cx="220980" cy="451485"/>
                <wp:effectExtent l="19050" t="0" r="26670" b="43815"/>
                <wp:wrapNone/>
                <wp:docPr id="141" name="Arrow: Down 141"/>
                <wp:cNvGraphicFramePr/>
                <a:graphic xmlns:a="http://schemas.openxmlformats.org/drawingml/2006/main">
                  <a:graphicData uri="http://schemas.microsoft.com/office/word/2010/wordprocessingShape">
                    <wps:wsp>
                      <wps:cNvSpPr/>
                      <wps:spPr>
                        <a:xfrm>
                          <a:off x="0" y="0"/>
                          <a:ext cx="220980" cy="451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241B22B9">
              <v:shape id="Arrow: Down 141" style="position:absolute;margin-left:136.35pt;margin-top:.25pt;width:17.4pt;height:3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67" adj="1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" w14:anchorId="53955E9E"/>
            </w:pict>
          </mc:Fallback>
        </mc:AlternateContent>
      </w:r>
    </w:p>
    <w:p w14:paraId="2FD26B30" w14:textId="77777777" w:rsidR="00A86F45" w:rsidRDefault="00A86F45" w:rsidP="00A86F45">
      <w:pPr>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46" behindDoc="0" locked="0" layoutInCell="1" allowOverlap="1" wp14:anchorId="3513BAAC" wp14:editId="50ED37A5">
                <wp:simplePos x="0" y="0"/>
                <wp:positionH relativeFrom="margin">
                  <wp:posOffset>3940175</wp:posOffset>
                </wp:positionH>
                <wp:positionV relativeFrom="paragraph">
                  <wp:posOffset>128270</wp:posOffset>
                </wp:positionV>
                <wp:extent cx="1474470" cy="702945"/>
                <wp:effectExtent l="0" t="0" r="11430" b="20955"/>
                <wp:wrapNone/>
                <wp:docPr id="132" name="Text Box 132"/>
                <wp:cNvGraphicFramePr/>
                <a:graphic xmlns:a="http://schemas.openxmlformats.org/drawingml/2006/main">
                  <a:graphicData uri="http://schemas.microsoft.com/office/word/2010/wordprocessingShape">
                    <wps:wsp>
                      <wps:cNvSpPr txBox="1"/>
                      <wps:spPr>
                        <a:xfrm>
                          <a:off x="0" y="0"/>
                          <a:ext cx="1474470" cy="7029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757DF50" w14:textId="77777777" w:rsidR="00A86F45" w:rsidRPr="00E228F7" w:rsidRDefault="00A86F45" w:rsidP="00A86F45">
                            <w:pPr>
                              <w:rPr>
                                <w:lang w:val="en-US"/>
                              </w:rPr>
                            </w:pPr>
                            <w:r>
                              <w:rPr>
                                <w:lang w:val="en-US"/>
                              </w:rPr>
                              <w:t>Gather information bout alert and perform investigation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3BAAC" id="Text Box 132" o:spid="_x0000_s1030" type="#_x0000_t202" style="position:absolute;left:0;text-align:left;margin-left:310.25pt;margin-top:10.1pt;width:116.1pt;height:55.3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" fillcolor="#4472c4 [3204]" strokecolor="#1f3763 [1604]" strokeweight="1pt">
                <v:textbox>
                  <w:txbxContent>
                    <w:p w14:paraId="2757DF50" w14:textId="77777777" w:rsidR="00A86F45" w:rsidRPr="00E228F7" w:rsidRDefault="00A86F45" w:rsidP="00A86F45">
                      <w:pPr>
                        <w:rPr>
                          <w:lang w:val="en-US"/>
                        </w:rPr>
                      </w:pPr>
                      <w:r>
                        <w:rPr>
                          <w:lang w:val="en-US"/>
                        </w:rPr>
                        <w:t>Gather information bout alert and perform investigation</w:t>
                      </w:r>
                    </w:p>
                  </w:txbxContent>
                </v:textbox>
                <w10:wrap anchorx="margin"/>
              </v:shape>
            </w:pict>
          </mc:Fallback>
        </mc:AlternateContent>
      </w:r>
      <w:r>
        <w:rPr>
          <w:rFonts w:cstheme="minorHAnsi"/>
          <w:noProof/>
          <w:sz w:val="21"/>
          <w:szCs w:val="21"/>
          <w:lang w:val="en-US"/>
        </w:rPr>
        <mc:AlternateContent>
          <mc:Choice Requires="wps">
            <w:drawing>
              <wp:anchor distT="0" distB="0" distL="114300" distR="114300" simplePos="0" relativeHeight="251658244" behindDoc="0" locked="0" layoutInCell="1" allowOverlap="1" wp14:anchorId="377C82A5" wp14:editId="3EACB547">
                <wp:simplePos x="0" y="0"/>
                <wp:positionH relativeFrom="column">
                  <wp:posOffset>1112520</wp:posOffset>
                </wp:positionH>
                <wp:positionV relativeFrom="paragraph">
                  <wp:posOffset>200660</wp:posOffset>
                </wp:positionV>
                <wp:extent cx="1474470" cy="462915"/>
                <wp:effectExtent l="0" t="0" r="11430" b="13335"/>
                <wp:wrapNone/>
                <wp:docPr id="134" name="Text Box 134"/>
                <wp:cNvGraphicFramePr/>
                <a:graphic xmlns:a="http://schemas.openxmlformats.org/drawingml/2006/main">
                  <a:graphicData uri="http://schemas.microsoft.com/office/word/2010/wordprocessingShape">
                    <wps:wsp>
                      <wps:cNvSpPr txBox="1"/>
                      <wps:spPr>
                        <a:xfrm>
                          <a:off x="0" y="0"/>
                          <a:ext cx="1474470" cy="4629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5D41906" w14:textId="77777777" w:rsidR="00A86F45" w:rsidRPr="00E228F7" w:rsidRDefault="00A86F45" w:rsidP="00A86F45">
                            <w:pPr>
                              <w:rPr>
                                <w:lang w:val="en-US"/>
                              </w:rPr>
                            </w:pPr>
                            <w:r>
                              <w:rPr>
                                <w:lang w:val="en-US"/>
                              </w:rPr>
                              <w:t>Check for false 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82A5" id="Text Box 134" o:spid="_x0000_s1031" type="#_x0000_t202" style="position:absolute;left:0;text-align:left;margin-left:87.6pt;margin-top:15.8pt;width:116.1pt;height:36.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" fillcolor="#4472c4 [3204]" strokecolor="#1f3763 [1604]" strokeweight="1pt">
                <v:textbox>
                  <w:txbxContent>
                    <w:p w14:paraId="45D41906" w14:textId="77777777" w:rsidR="00A86F45" w:rsidRPr="00E228F7" w:rsidRDefault="00A86F45" w:rsidP="00A86F45">
                      <w:pPr>
                        <w:rPr>
                          <w:lang w:val="en-US"/>
                        </w:rPr>
                      </w:pPr>
                      <w:r>
                        <w:rPr>
                          <w:lang w:val="en-US"/>
                        </w:rPr>
                        <w:t>Check for false positive</w:t>
                      </w:r>
                    </w:p>
                  </w:txbxContent>
                </v:textbox>
              </v:shape>
            </w:pict>
          </mc:Fallback>
        </mc:AlternateContent>
      </w:r>
      <w:r>
        <w:rPr>
          <w:rFonts w:cstheme="minorHAnsi"/>
          <w:sz w:val="21"/>
          <w:szCs w:val="21"/>
          <w:lang w:val="en-US"/>
        </w:rPr>
        <w:t xml:space="preserve">                                                                                               </w:t>
      </w:r>
    </w:p>
    <w:p w14:paraId="3666DC57" w14:textId="77777777" w:rsidR="00A86F45" w:rsidRPr="007701DF" w:rsidRDefault="00A86F45" w:rsidP="00A86F45">
      <w:pPr>
        <w:rPr>
          <w:rFonts w:cstheme="minorHAnsi"/>
          <w:sz w:val="21"/>
          <w:szCs w:val="21"/>
          <w:lang w:val="en-US"/>
        </w:rPr>
      </w:pPr>
      <w:r>
        <w:rPr>
          <w:rFonts w:cstheme="minorHAnsi"/>
          <w:i/>
          <w:iCs/>
          <w:noProof/>
          <w:sz w:val="21"/>
          <w:szCs w:val="21"/>
          <w:lang w:val="en-US"/>
        </w:rPr>
        <mc:AlternateContent>
          <mc:Choice Requires="wps">
            <w:drawing>
              <wp:anchor distT="0" distB="0" distL="114300" distR="114300" simplePos="0" relativeHeight="251658250" behindDoc="0" locked="0" layoutInCell="1" allowOverlap="1" wp14:anchorId="02B34D9F" wp14:editId="33B584A9">
                <wp:simplePos x="0" y="0"/>
                <wp:positionH relativeFrom="column">
                  <wp:posOffset>2668905</wp:posOffset>
                </wp:positionH>
                <wp:positionV relativeFrom="paragraph">
                  <wp:posOffset>113665</wp:posOffset>
                </wp:positionV>
                <wp:extent cx="1062990" cy="257175"/>
                <wp:effectExtent l="0" t="19050" r="41910" b="47625"/>
                <wp:wrapNone/>
                <wp:docPr id="135" name="Arrow: Right 135"/>
                <wp:cNvGraphicFramePr/>
                <a:graphic xmlns:a="http://schemas.openxmlformats.org/drawingml/2006/main">
                  <a:graphicData uri="http://schemas.microsoft.com/office/word/2010/wordprocessingShape">
                    <wps:wsp>
                      <wps:cNvSpPr/>
                      <wps:spPr>
                        <a:xfrm>
                          <a:off x="0" y="0"/>
                          <a:ext cx="106299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1E19F223">
              <v:shapetype id="_x0000_t13" coordsize="21600,21600" o:spt="13" adj="16200,5400" path="m@0,l@0@1,0@1,0@2@0@2@0,21600,21600,10800xe" w14:anchorId="10F7D674">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35" style="position:absolute;margin-left:210.15pt;margin-top:8.95pt;width:83.7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13" adj="1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"/>
            </w:pict>
          </mc:Fallback>
        </mc:AlternateContent>
      </w:r>
      <w:r>
        <w:rPr>
          <w:rFonts w:cstheme="minorHAnsi"/>
          <w:sz w:val="21"/>
          <w:szCs w:val="21"/>
          <w:lang w:val="en-US"/>
        </w:rPr>
        <w:t xml:space="preserve">                                                                                                No</w:t>
      </w:r>
      <w:r>
        <w:rPr>
          <w:rFonts w:cstheme="minorHAnsi"/>
          <w:i/>
          <w:iCs/>
          <w:sz w:val="21"/>
          <w:szCs w:val="21"/>
          <w:lang w:val="en-US"/>
        </w:rPr>
        <w:br/>
      </w:r>
    </w:p>
    <w:p w14:paraId="231FCF86" w14:textId="77777777" w:rsidR="00A86F45" w:rsidRPr="00A46552" w:rsidRDefault="00A86F45" w:rsidP="00A86F45">
      <w:pPr>
        <w:pStyle w:val="ListParagraph"/>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49" behindDoc="0" locked="0" layoutInCell="1" allowOverlap="1" wp14:anchorId="55AF0E34" wp14:editId="37C0C452">
                <wp:simplePos x="0" y="0"/>
                <wp:positionH relativeFrom="column">
                  <wp:posOffset>1756410</wp:posOffset>
                </wp:positionH>
                <wp:positionV relativeFrom="paragraph">
                  <wp:posOffset>3810</wp:posOffset>
                </wp:positionV>
                <wp:extent cx="169545" cy="371475"/>
                <wp:effectExtent l="19050" t="0" r="40005" b="47625"/>
                <wp:wrapNone/>
                <wp:docPr id="136" name="Arrow: Down 136"/>
                <wp:cNvGraphicFramePr/>
                <a:graphic xmlns:a="http://schemas.openxmlformats.org/drawingml/2006/main">
                  <a:graphicData uri="http://schemas.microsoft.com/office/word/2010/wordprocessingShape">
                    <wps:wsp>
                      <wps:cNvSpPr/>
                      <wps:spPr>
                        <a:xfrm>
                          <a:off x="0" y="0"/>
                          <a:ext cx="169545" cy="3714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274A9209">
              <v:shape id="Arrow: Down 136" style="position:absolute;margin-left:138.3pt;margin-top:.3pt;width:13.3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7" adj="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" w14:anchorId="5A2F02A6"/>
            </w:pict>
          </mc:Fallback>
        </mc:AlternateContent>
      </w:r>
      <w:r>
        <w:rPr>
          <w:rFonts w:cstheme="minorHAnsi"/>
          <w:sz w:val="21"/>
          <w:szCs w:val="21"/>
          <w:lang w:val="en-US"/>
        </w:rPr>
        <w:t xml:space="preserve">                                    Yes</w:t>
      </w:r>
    </w:p>
    <w:p w14:paraId="1668F9F6" w14:textId="77777777" w:rsidR="00A86F45" w:rsidRPr="00B602C8" w:rsidRDefault="00A86F45" w:rsidP="00A86F45">
      <w:pPr>
        <w:pStyle w:val="ListParagraph"/>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58" behindDoc="0" locked="0" layoutInCell="1" allowOverlap="1" wp14:anchorId="7938590C" wp14:editId="01BD2AB5">
                <wp:simplePos x="0" y="0"/>
                <wp:positionH relativeFrom="column">
                  <wp:posOffset>1720215</wp:posOffset>
                </wp:positionH>
                <wp:positionV relativeFrom="paragraph">
                  <wp:posOffset>964565</wp:posOffset>
                </wp:positionV>
                <wp:extent cx="169545" cy="371475"/>
                <wp:effectExtent l="19050" t="0" r="40005" b="47625"/>
                <wp:wrapNone/>
                <wp:docPr id="82" name="Arrow: Down 82"/>
                <wp:cNvGraphicFramePr/>
                <a:graphic xmlns:a="http://schemas.openxmlformats.org/drawingml/2006/main">
                  <a:graphicData uri="http://schemas.microsoft.com/office/word/2010/wordprocessingShape">
                    <wps:wsp>
                      <wps:cNvSpPr/>
                      <wps:spPr>
                        <a:xfrm>
                          <a:off x="0" y="0"/>
                          <a:ext cx="169545" cy="3714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561F867A">
              <v:shape id="Arrow: Down 82" style="position:absolute;margin-left:135.45pt;margin-top:75.95pt;width:13.35pt;height:2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7" adj="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" w14:anchorId="7728422C"/>
            </w:pict>
          </mc:Fallback>
        </mc:AlternateContent>
      </w:r>
      <w:r>
        <w:rPr>
          <w:rFonts w:cstheme="minorHAnsi"/>
          <w:noProof/>
          <w:sz w:val="21"/>
          <w:szCs w:val="21"/>
          <w:lang w:val="en-US"/>
        </w:rPr>
        <mc:AlternateContent>
          <mc:Choice Requires="wps">
            <w:drawing>
              <wp:anchor distT="0" distB="0" distL="114300" distR="114300" simplePos="0" relativeHeight="251658245" behindDoc="0" locked="0" layoutInCell="1" allowOverlap="1" wp14:anchorId="511C1348" wp14:editId="3D1C8D79">
                <wp:simplePos x="0" y="0"/>
                <wp:positionH relativeFrom="margin">
                  <wp:posOffset>1154430</wp:posOffset>
                </wp:positionH>
                <wp:positionV relativeFrom="paragraph">
                  <wp:posOffset>233680</wp:posOffset>
                </wp:positionV>
                <wp:extent cx="1474470" cy="691515"/>
                <wp:effectExtent l="0" t="0" r="11430" b="13335"/>
                <wp:wrapNone/>
                <wp:docPr id="137" name="Text Box 137"/>
                <wp:cNvGraphicFramePr/>
                <a:graphic xmlns:a="http://schemas.openxmlformats.org/drawingml/2006/main">
                  <a:graphicData uri="http://schemas.microsoft.com/office/word/2010/wordprocessingShape">
                    <wps:wsp>
                      <wps:cNvSpPr txBox="1"/>
                      <wps:spPr>
                        <a:xfrm>
                          <a:off x="0" y="0"/>
                          <a:ext cx="1474470" cy="6915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A4F7514" w14:textId="77777777" w:rsidR="00A86F45" w:rsidRPr="00E228F7" w:rsidRDefault="00A86F45" w:rsidP="00A86F45">
                            <w:pPr>
                              <w:rPr>
                                <w:lang w:val="en-US"/>
                              </w:rPr>
                            </w:pPr>
                            <w:r>
                              <w:rPr>
                                <w:lang w:val="en-US"/>
                              </w:rPr>
                              <w:t>Review alert and take approval for to put alerts in exclusion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C1348" id="Text Box 137" o:spid="_x0000_s1032" type="#_x0000_t202" style="position:absolute;left:0;text-align:left;margin-left:90.9pt;margin-top:18.4pt;width:116.1pt;height:54.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" fillcolor="#4472c4 [3204]" strokecolor="#1f3763 [1604]" strokeweight="1pt">
                <v:textbox>
                  <w:txbxContent>
                    <w:p w14:paraId="0A4F7514" w14:textId="77777777" w:rsidR="00A86F45" w:rsidRPr="00E228F7" w:rsidRDefault="00A86F45" w:rsidP="00A86F45">
                      <w:pPr>
                        <w:rPr>
                          <w:lang w:val="en-US"/>
                        </w:rPr>
                      </w:pPr>
                      <w:r>
                        <w:rPr>
                          <w:lang w:val="en-US"/>
                        </w:rPr>
                        <w:t>Review alert and take approval for to put alerts in exclusion</w:t>
                      </w:r>
                    </w:p>
                  </w:txbxContent>
                </v:textbox>
                <w10:wrap anchorx="margin"/>
              </v:shape>
            </w:pict>
          </mc:Fallback>
        </mc:AlternateContent>
      </w:r>
      <w:r>
        <w:rPr>
          <w:rFonts w:cstheme="minorHAnsi"/>
          <w:noProof/>
          <w:sz w:val="21"/>
          <w:szCs w:val="21"/>
          <w:lang w:val="en-US"/>
        </w:rPr>
        <mc:AlternateContent>
          <mc:Choice Requires="wps">
            <w:drawing>
              <wp:anchor distT="0" distB="0" distL="114300" distR="114300" simplePos="0" relativeHeight="251658247" behindDoc="0" locked="0" layoutInCell="1" allowOverlap="1" wp14:anchorId="0B6C1D0C" wp14:editId="4DA310C7">
                <wp:simplePos x="0" y="0"/>
                <wp:positionH relativeFrom="column">
                  <wp:posOffset>3829050</wp:posOffset>
                </wp:positionH>
                <wp:positionV relativeFrom="paragraph">
                  <wp:posOffset>765175</wp:posOffset>
                </wp:positionV>
                <wp:extent cx="1508760" cy="674370"/>
                <wp:effectExtent l="0" t="0" r="15240" b="11430"/>
                <wp:wrapNone/>
                <wp:docPr id="138" name="Text Box 138"/>
                <wp:cNvGraphicFramePr/>
                <a:graphic xmlns:a="http://schemas.openxmlformats.org/drawingml/2006/main">
                  <a:graphicData uri="http://schemas.microsoft.com/office/word/2010/wordprocessingShape">
                    <wps:wsp>
                      <wps:cNvSpPr txBox="1"/>
                      <wps:spPr>
                        <a:xfrm>
                          <a:off x="0" y="0"/>
                          <a:ext cx="1508760" cy="67437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D608A4" w14:textId="77777777" w:rsidR="00A86F45" w:rsidRPr="00E228F7" w:rsidRDefault="00A86F45" w:rsidP="00A86F45">
                            <w:pPr>
                              <w:rPr>
                                <w:lang w:val="en-US"/>
                              </w:rPr>
                            </w:pPr>
                            <w:r>
                              <w:rPr>
                                <w:lang w:val="en-US"/>
                              </w:rPr>
                              <w:t>Provide recommendation to resolve group if 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C1D0C" id="Text Box 138" o:spid="_x0000_s1033" type="#_x0000_t202" style="position:absolute;left:0;text-align:left;margin-left:301.5pt;margin-top:60.25pt;width:118.8pt;height:53.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" fillcolor="#4472c4 [3204]" strokecolor="#1f3763 [1604]" strokeweight="1pt">
                <v:textbox>
                  <w:txbxContent>
                    <w:p w14:paraId="51D608A4" w14:textId="77777777" w:rsidR="00A86F45" w:rsidRPr="00E228F7" w:rsidRDefault="00A86F45" w:rsidP="00A86F45">
                      <w:pPr>
                        <w:rPr>
                          <w:lang w:val="en-US"/>
                        </w:rPr>
                      </w:pPr>
                      <w:r>
                        <w:rPr>
                          <w:lang w:val="en-US"/>
                        </w:rPr>
                        <w:t>Provide recommendation to resolve group if any</w:t>
                      </w:r>
                    </w:p>
                  </w:txbxContent>
                </v:textbox>
              </v:shape>
            </w:pict>
          </mc:Fallback>
        </mc:AlternateContent>
      </w:r>
      <w:r>
        <w:rPr>
          <w:rFonts w:cstheme="minorHAnsi"/>
          <w:noProof/>
          <w:sz w:val="21"/>
          <w:szCs w:val="21"/>
          <w:lang w:val="en-US"/>
        </w:rPr>
        <mc:AlternateContent>
          <mc:Choice Requires="wps">
            <w:drawing>
              <wp:anchor distT="0" distB="0" distL="114300" distR="114300" simplePos="0" relativeHeight="251658251" behindDoc="0" locked="0" layoutInCell="1" allowOverlap="1" wp14:anchorId="03C77DB6" wp14:editId="172E534F">
                <wp:simplePos x="0" y="0"/>
                <wp:positionH relativeFrom="column">
                  <wp:posOffset>4482465</wp:posOffset>
                </wp:positionH>
                <wp:positionV relativeFrom="paragraph">
                  <wp:posOffset>16509</wp:posOffset>
                </wp:positionV>
                <wp:extent cx="226695" cy="680085"/>
                <wp:effectExtent l="19050" t="0" r="40005" b="43815"/>
                <wp:wrapNone/>
                <wp:docPr id="139" name="Arrow: Down 139"/>
                <wp:cNvGraphicFramePr/>
                <a:graphic xmlns:a="http://schemas.openxmlformats.org/drawingml/2006/main">
                  <a:graphicData uri="http://schemas.microsoft.com/office/word/2010/wordprocessingShape">
                    <wps:wsp>
                      <wps:cNvSpPr/>
                      <wps:spPr>
                        <a:xfrm>
                          <a:off x="0" y="0"/>
                          <a:ext cx="226695" cy="6800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38A59D76">
              <v:shape id="Arrow: Down 139" style="position:absolute;margin-left:352.95pt;margin-top:1.3pt;width:17.85pt;height:5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7" adj="1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" w14:anchorId="41312FE9"/>
            </w:pict>
          </mc:Fallback>
        </mc:AlternateContent>
      </w:r>
      <w:r w:rsidRPr="00B602C8">
        <w:rPr>
          <w:rFonts w:cstheme="minorHAnsi"/>
          <w:sz w:val="21"/>
          <w:szCs w:val="21"/>
          <w:lang w:val="en-US"/>
        </w:rPr>
        <w:br/>
      </w:r>
      <w:r w:rsidRPr="00B602C8">
        <w:rPr>
          <w:rFonts w:cstheme="minorHAnsi"/>
          <w:sz w:val="21"/>
          <w:szCs w:val="21"/>
          <w:lang w:val="en-US"/>
        </w:rPr>
        <w:br/>
      </w:r>
      <w:r w:rsidRPr="00B602C8">
        <w:rPr>
          <w:rFonts w:cstheme="minorHAnsi"/>
          <w:sz w:val="21"/>
          <w:szCs w:val="21"/>
          <w:lang w:val="en-US"/>
        </w:rPr>
        <w:br/>
      </w:r>
      <w:r w:rsidRPr="00B602C8">
        <w:rPr>
          <w:rFonts w:cstheme="minorHAnsi"/>
          <w:sz w:val="21"/>
          <w:szCs w:val="21"/>
          <w:lang w:val="en-US"/>
        </w:rPr>
        <w:br/>
      </w:r>
    </w:p>
    <w:p w14:paraId="544A0145" w14:textId="77777777" w:rsidR="00A86F45" w:rsidRPr="00D04D7B" w:rsidRDefault="00A86F45" w:rsidP="00A86F45">
      <w:pPr>
        <w:rPr>
          <w:rFonts w:cstheme="minorHAnsi"/>
          <w:sz w:val="21"/>
          <w:szCs w:val="21"/>
          <w:lang w:val="en-US"/>
        </w:rPr>
      </w:pPr>
      <w:r>
        <w:rPr>
          <w:rFonts w:cstheme="minorHAnsi"/>
          <w:noProof/>
          <w:sz w:val="21"/>
          <w:szCs w:val="21"/>
          <w:lang w:val="en-US"/>
        </w:rPr>
        <mc:AlternateContent>
          <mc:Choice Requires="wps">
            <w:drawing>
              <wp:anchor distT="0" distB="0" distL="114300" distR="114300" simplePos="0" relativeHeight="251658257" behindDoc="0" locked="0" layoutInCell="1" allowOverlap="1" wp14:anchorId="673ECD45" wp14:editId="6F55CC85">
                <wp:simplePos x="0" y="0"/>
                <wp:positionH relativeFrom="column">
                  <wp:posOffset>1118235</wp:posOffset>
                </wp:positionH>
                <wp:positionV relativeFrom="paragraph">
                  <wp:posOffset>396240</wp:posOffset>
                </wp:positionV>
                <wp:extent cx="1474470" cy="462915"/>
                <wp:effectExtent l="0" t="0" r="11430" b="13335"/>
                <wp:wrapNone/>
                <wp:docPr id="76" name="Text Box 76"/>
                <wp:cNvGraphicFramePr/>
                <a:graphic xmlns:a="http://schemas.openxmlformats.org/drawingml/2006/main">
                  <a:graphicData uri="http://schemas.microsoft.com/office/word/2010/wordprocessingShape">
                    <wps:wsp>
                      <wps:cNvSpPr txBox="1"/>
                      <wps:spPr>
                        <a:xfrm>
                          <a:off x="0" y="0"/>
                          <a:ext cx="1474470" cy="4629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5899C81" w14:textId="77777777" w:rsidR="00A86F45" w:rsidRPr="00E228F7" w:rsidRDefault="00A86F45" w:rsidP="00A86F45">
                            <w:pPr>
                              <w:rPr>
                                <w:lang w:val="en-US"/>
                              </w:rPr>
                            </w:pPr>
                            <w:r>
                              <w:rPr>
                                <w:lang w:val="en-US"/>
                              </w:rPr>
                              <w:t>After approval put IOC in exclusion.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CD45" id="Text Box 76" o:spid="_x0000_s1034" type="#_x0000_t202" style="position:absolute;left:0;text-align:left;margin-left:88.05pt;margin-top:31.2pt;width:116.1pt;height:36.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" fillcolor="#4472c4 [3204]" strokecolor="#1f3763 [1604]" strokeweight="1pt">
                <v:textbox>
                  <w:txbxContent>
                    <w:p w14:paraId="45899C81" w14:textId="77777777" w:rsidR="00A86F45" w:rsidRPr="00E228F7" w:rsidRDefault="00A86F45" w:rsidP="00A86F45">
                      <w:pPr>
                        <w:rPr>
                          <w:lang w:val="en-US"/>
                        </w:rPr>
                      </w:pPr>
                      <w:r>
                        <w:rPr>
                          <w:lang w:val="en-US"/>
                        </w:rPr>
                        <w:t>After approval put IOC in exclusion.</w:t>
                      </w:r>
                    </w:p>
                  </w:txbxContent>
                </v:textbox>
              </v:shape>
            </w:pict>
          </mc:Fallback>
        </mc:AlternateContent>
      </w:r>
      <w:r>
        <w:rPr>
          <w:rFonts w:cstheme="minorHAnsi"/>
          <w:noProof/>
          <w:sz w:val="21"/>
          <w:szCs w:val="21"/>
          <w:lang w:val="en-US"/>
        </w:rPr>
        <mc:AlternateContent>
          <mc:Choice Requires="wps">
            <w:drawing>
              <wp:anchor distT="0" distB="0" distL="114300" distR="114300" simplePos="0" relativeHeight="251658254" behindDoc="0" locked="0" layoutInCell="1" allowOverlap="1" wp14:anchorId="4993FF34" wp14:editId="4DB25584">
                <wp:simplePos x="0" y="0"/>
                <wp:positionH relativeFrom="column">
                  <wp:posOffset>1642110</wp:posOffset>
                </wp:positionH>
                <wp:positionV relativeFrom="paragraph">
                  <wp:posOffset>969644</wp:posOffset>
                </wp:positionV>
                <wp:extent cx="278130" cy="645795"/>
                <wp:effectExtent l="19050" t="0" r="26670" b="40005"/>
                <wp:wrapNone/>
                <wp:docPr id="140" name="Arrow: Down 140"/>
                <wp:cNvGraphicFramePr/>
                <a:graphic xmlns:a="http://schemas.openxmlformats.org/drawingml/2006/main">
                  <a:graphicData uri="http://schemas.microsoft.com/office/word/2010/wordprocessingShape">
                    <wps:wsp>
                      <wps:cNvSpPr/>
                      <wps:spPr>
                        <a:xfrm>
                          <a:off x="0" y="0"/>
                          <a:ext cx="278130" cy="6457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5F676D23">
              <v:shape id="Arrow: Down 140" style="position:absolute;margin-left:129.3pt;margin-top:76.35pt;width:21.9pt;height:5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7" adj="1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" w14:anchorId="494FC1FC"/>
            </w:pict>
          </mc:Fallback>
        </mc:AlternateContent>
      </w:r>
      <w:r>
        <w:rPr>
          <w:rFonts w:cstheme="minorHAnsi"/>
          <w:noProof/>
          <w:sz w:val="21"/>
          <w:szCs w:val="21"/>
          <w:lang w:val="en-US"/>
        </w:rPr>
        <mc:AlternateContent>
          <mc:Choice Requires="wps">
            <w:drawing>
              <wp:anchor distT="0" distB="0" distL="114300" distR="114300" simplePos="0" relativeHeight="251658252" behindDoc="0" locked="0" layoutInCell="1" allowOverlap="1" wp14:anchorId="4D878ACF" wp14:editId="63E50994">
                <wp:simplePos x="0" y="0"/>
                <wp:positionH relativeFrom="column">
                  <wp:posOffset>4528185</wp:posOffset>
                </wp:positionH>
                <wp:positionV relativeFrom="paragraph">
                  <wp:posOffset>534035</wp:posOffset>
                </wp:positionV>
                <wp:extent cx="295275" cy="1320165"/>
                <wp:effectExtent l="19050" t="0" r="28575" b="32385"/>
                <wp:wrapNone/>
                <wp:docPr id="142" name="Arrow: Down 142"/>
                <wp:cNvGraphicFramePr/>
                <a:graphic xmlns:a="http://schemas.openxmlformats.org/drawingml/2006/main">
                  <a:graphicData uri="http://schemas.microsoft.com/office/word/2010/wordprocessingShape">
                    <wps:wsp>
                      <wps:cNvSpPr/>
                      <wps:spPr>
                        <a:xfrm>
                          <a:off x="0" y="0"/>
                          <a:ext cx="295275" cy="13201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7158983E">
              <v:shape id="Arrow: Down 142" style="position:absolute;margin-left:356.55pt;margin-top:42.05pt;width:23.25pt;height:10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7" adj="1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" w14:anchorId="41CC92FB"/>
            </w:pict>
          </mc:Fallback>
        </mc:AlternateContent>
      </w:r>
      <w:r>
        <w:rPr>
          <w:rFonts w:cstheme="minorHAnsi"/>
          <w:noProof/>
          <w:sz w:val="21"/>
          <w:szCs w:val="21"/>
          <w:lang w:val="en-US"/>
        </w:rPr>
        <mc:AlternateContent>
          <mc:Choice Requires="wps">
            <w:drawing>
              <wp:anchor distT="0" distB="0" distL="114300" distR="114300" simplePos="0" relativeHeight="251658255" behindDoc="0" locked="0" layoutInCell="1" allowOverlap="1" wp14:anchorId="64AD5F8F" wp14:editId="6A37E742">
                <wp:simplePos x="0" y="0"/>
                <wp:positionH relativeFrom="column">
                  <wp:posOffset>2470785</wp:posOffset>
                </wp:positionH>
                <wp:positionV relativeFrom="paragraph">
                  <wp:posOffset>1610360</wp:posOffset>
                </wp:positionV>
                <wp:extent cx="2341245" cy="331470"/>
                <wp:effectExtent l="19050" t="19050" r="20955" b="30480"/>
                <wp:wrapNone/>
                <wp:docPr id="143" name="Arrow: Left 143"/>
                <wp:cNvGraphicFramePr/>
                <a:graphic xmlns:a="http://schemas.openxmlformats.org/drawingml/2006/main">
                  <a:graphicData uri="http://schemas.microsoft.com/office/word/2010/wordprocessingShape">
                    <wps:wsp>
                      <wps:cNvSpPr/>
                      <wps:spPr>
                        <a:xfrm>
                          <a:off x="0" y="0"/>
                          <a:ext cx="2341245" cy="33147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arto="http://schemas.microsoft.com/office/word/2006/arto">
            <w:pict w14:anchorId="0E6F8360">
              <v:shapetype id="_x0000_t66" coordsize="21600,21600" o:spt="66" adj="5400,5400" path="m@0,l@0@1,21600@1,21600@2@0@2@0,21600,,10800xe" w14:anchorId="5804CA53">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143" style="position:absolute;margin-left:194.55pt;margin-top:126.8pt;width:184.35pt;height:26.1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type="#_x0000_t66" adj="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"/>
            </w:pict>
          </mc:Fallback>
        </mc:AlternateContent>
      </w:r>
      <w:r>
        <w:rPr>
          <w:rFonts w:cstheme="minorHAnsi"/>
          <w:noProof/>
          <w:sz w:val="21"/>
          <w:szCs w:val="21"/>
          <w:lang w:val="en-US"/>
        </w:rPr>
        <mc:AlternateContent>
          <mc:Choice Requires="wps">
            <w:drawing>
              <wp:anchor distT="0" distB="0" distL="114300" distR="114300" simplePos="0" relativeHeight="251658253" behindDoc="0" locked="0" layoutInCell="1" allowOverlap="1" wp14:anchorId="7DAFC7E8" wp14:editId="5B9515ED">
                <wp:simplePos x="0" y="0"/>
                <wp:positionH relativeFrom="column">
                  <wp:posOffset>1360170</wp:posOffset>
                </wp:positionH>
                <wp:positionV relativeFrom="paragraph">
                  <wp:posOffset>1694180</wp:posOffset>
                </wp:positionV>
                <wp:extent cx="1022985" cy="314325"/>
                <wp:effectExtent l="0" t="0" r="24765" b="28575"/>
                <wp:wrapNone/>
                <wp:docPr id="144" name="Text Box 144"/>
                <wp:cNvGraphicFramePr/>
                <a:graphic xmlns:a="http://schemas.openxmlformats.org/drawingml/2006/main">
                  <a:graphicData uri="http://schemas.microsoft.com/office/word/2010/wordprocessingShape">
                    <wps:wsp>
                      <wps:cNvSpPr txBox="1"/>
                      <wps:spPr>
                        <a:xfrm>
                          <a:off x="0" y="0"/>
                          <a:ext cx="1022985" cy="3143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314AF5A" w14:textId="77777777" w:rsidR="00A86F45" w:rsidRPr="00E228F7" w:rsidRDefault="00A86F45" w:rsidP="00A86F45">
                            <w:pPr>
                              <w:rPr>
                                <w:lang w:val="en-US"/>
                              </w:rPr>
                            </w:pPr>
                            <w:r>
                              <w:rPr>
                                <w:lang w:val="en-US"/>
                              </w:rPr>
                              <w:t>Close Incident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FC7E8" id="Text Box 144" o:spid="_x0000_s1035" type="#_x0000_t202" style="position:absolute;left:0;text-align:left;margin-left:107.1pt;margin-top:133.4pt;width:80.55pt;height:24.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" fillcolor="#4472c4 [3204]" strokecolor="#1f3763 [1604]" strokeweight="1pt">
                <v:textbox>
                  <w:txbxContent>
                    <w:p w14:paraId="5314AF5A" w14:textId="77777777" w:rsidR="00A86F45" w:rsidRPr="00E228F7" w:rsidRDefault="00A86F45" w:rsidP="00A86F45">
                      <w:pPr>
                        <w:rPr>
                          <w:lang w:val="en-US"/>
                        </w:rPr>
                      </w:pPr>
                      <w:r>
                        <w:rPr>
                          <w:lang w:val="en-US"/>
                        </w:rPr>
                        <w:t>Close Incident</w:t>
                      </w:r>
                    </w:p>
                  </w:txbxContent>
                </v:textbox>
              </v:shape>
            </w:pict>
          </mc:Fallback>
        </mc:AlternateContent>
      </w:r>
      <w:r w:rsidRPr="00D04D7B">
        <w:rPr>
          <w:rFonts w:cstheme="minorHAnsi"/>
          <w:sz w:val="21"/>
          <w:szCs w:val="21"/>
          <w:lang w:val="en-US"/>
        </w:rPr>
        <w:br/>
      </w:r>
      <w:r w:rsidRPr="00D04D7B">
        <w:rPr>
          <w:rFonts w:cstheme="minorHAnsi"/>
          <w:sz w:val="21"/>
          <w:szCs w:val="21"/>
          <w:lang w:val="en-US"/>
        </w:rPr>
        <w:br/>
      </w:r>
      <w:r w:rsidRPr="00D04D7B">
        <w:rPr>
          <w:rFonts w:cstheme="minorHAnsi"/>
          <w:b/>
          <w:bCs/>
          <w:sz w:val="21"/>
          <w:szCs w:val="21"/>
          <w:lang w:val="en-US"/>
        </w:rPr>
        <w:br/>
      </w:r>
      <w:r w:rsidRPr="00D04D7B">
        <w:rPr>
          <w:rFonts w:cstheme="minorHAnsi"/>
          <w:b/>
          <w:bCs/>
          <w:sz w:val="21"/>
          <w:szCs w:val="21"/>
          <w:lang w:val="en-US"/>
        </w:rPr>
        <w:br/>
      </w:r>
    </w:p>
    <w:p w14:paraId="361FA908" w14:textId="77777777" w:rsidR="00606E26" w:rsidRDefault="00606E26" w:rsidP="00A727BC">
      <w:pPr>
        <w:pStyle w:val="Commented"/>
      </w:pPr>
    </w:p>
    <w:p w14:paraId="77A46022" w14:textId="77777777" w:rsidR="00A86F45" w:rsidRDefault="00A86F45" w:rsidP="00A727BC">
      <w:pPr>
        <w:pStyle w:val="Commented"/>
      </w:pPr>
    </w:p>
    <w:p w14:paraId="7808FC72" w14:textId="77777777" w:rsidR="00A86F45" w:rsidRDefault="00A86F45" w:rsidP="00A727BC">
      <w:pPr>
        <w:pStyle w:val="Commented"/>
      </w:pPr>
    </w:p>
    <w:p w14:paraId="0BC9AA9C" w14:textId="77777777" w:rsidR="00A86F45" w:rsidRDefault="00A86F45" w:rsidP="00A727BC">
      <w:pPr>
        <w:pStyle w:val="Commented"/>
      </w:pPr>
    </w:p>
    <w:p w14:paraId="52A2ECA0" w14:textId="77777777" w:rsidR="00A86F45" w:rsidRDefault="00A86F45" w:rsidP="00A727BC">
      <w:pPr>
        <w:pStyle w:val="Commented"/>
      </w:pPr>
    </w:p>
    <w:p w14:paraId="4F5C9AAE" w14:textId="77777777" w:rsidR="00D324C7" w:rsidRPr="00D324C7" w:rsidRDefault="00D324C7" w:rsidP="00D324C7">
      <w:pPr>
        <w:spacing w:after="0" w:line="240" w:lineRule="auto"/>
        <w:jc w:val="left"/>
      </w:pPr>
      <w:r w:rsidRPr="00D324C7">
        <w:t>The Operations team performs monitoring, including documentation, classification, reporting, escalation, coordination and resolution of incidents per documented procedures.</w:t>
      </w:r>
    </w:p>
    <w:p w14:paraId="2EA6D5E9" w14:textId="77777777" w:rsidR="00A86F45" w:rsidRDefault="00A86F45" w:rsidP="00A727BC">
      <w:pPr>
        <w:pStyle w:val="Commented"/>
      </w:pPr>
    </w:p>
    <w:p w14:paraId="5169172C" w14:textId="77777777" w:rsidR="00A86F45" w:rsidRPr="00F80684" w:rsidRDefault="00075D21" w:rsidP="00A727BC">
      <w:pPr>
        <w:pStyle w:val="Commented"/>
      </w:pPr>
      <w:r>
        <w:t>s</w:t>
      </w:r>
    </w:p>
    <w:p w14:paraId="47AAD06B" w14:textId="77777777" w:rsidR="007F79FF" w:rsidRDefault="007F79FF" w:rsidP="00EB7BEB">
      <w:pPr>
        <w:pStyle w:val="Heading1"/>
      </w:pPr>
      <w:bookmarkStart w:id="105" w:name="_Toc102035597"/>
      <w:bookmarkStart w:id="106" w:name="_Toc204080575"/>
      <w:r>
        <w:t>Exception</w:t>
      </w:r>
      <w:bookmarkEnd w:id="105"/>
      <w:bookmarkEnd w:id="106"/>
    </w:p>
    <w:p w14:paraId="7F0A861D" w14:textId="77777777" w:rsidR="00ED1377" w:rsidRDefault="00DF4055" w:rsidP="00EB7BEB">
      <w:r>
        <w:t xml:space="preserve">Exception to this procedure </w:t>
      </w:r>
      <w:r w:rsidR="00420D85">
        <w:t xml:space="preserve">above mentioned in all points </w:t>
      </w:r>
      <w:r>
        <w:t xml:space="preserve">must be approved through the Netradyne </w:t>
      </w:r>
      <w:hyperlink r:id="rId152" w:history="1">
        <w:r w:rsidRPr="007D058A">
          <w:rPr>
            <w:rStyle w:val="Hyperlink"/>
          </w:rPr>
          <w:t>Exception Process</w:t>
        </w:r>
      </w:hyperlink>
      <w:r>
        <w:t>.</w:t>
      </w:r>
    </w:p>
    <w:p w14:paraId="17DE6DA0" w14:textId="77777777" w:rsidR="00FD3455" w:rsidRDefault="00FD3455" w:rsidP="00FD3455">
      <w:pPr>
        <w:pStyle w:val="Heading1"/>
      </w:pPr>
      <w:bookmarkStart w:id="107" w:name="_Toc204080576"/>
      <w:r>
        <w:lastRenderedPageBreak/>
        <w:t>CrowdStrike CSPM Scanning</w:t>
      </w:r>
      <w:bookmarkEnd w:id="107"/>
    </w:p>
    <w:p w14:paraId="4B205AD5" w14:textId="2B1BDA23" w:rsidR="00FD3455" w:rsidRDefault="00FD3455" w:rsidP="00FD3455">
      <w:r>
        <w:t>CrowdStrike’s Cloud Security Posture Management (CSPM) scanner continuously monitors the AWS environment under the production account . It identifies anomalies related to open ports, misconfigurations, and suspicious user behaviour, and displays them on a centralized CSPM dashboard for visibility and analysis.</w:t>
      </w:r>
    </w:p>
    <w:p w14:paraId="334970B3" w14:textId="0F038FFD" w:rsidR="00FD3455" w:rsidRDefault="00FD3455" w:rsidP="00FD3455">
      <w:r w:rsidRPr="00FD3455">
        <w:rPr>
          <w:noProof/>
        </w:rPr>
        <w:drawing>
          <wp:inline distT="0" distB="0" distL="0" distR="0" wp14:anchorId="16B79D0D" wp14:editId="31326C18">
            <wp:extent cx="5731510" cy="2984500"/>
            <wp:effectExtent l="0" t="0" r="0" b="0"/>
            <wp:docPr id="926578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8978" name="Picture 1" descr="A screenshot of a computer&#10;&#10;AI-generated content may be incorrect."/>
                    <pic:cNvPicPr/>
                  </pic:nvPicPr>
                  <pic:blipFill>
                    <a:blip r:embed="rId153"/>
                    <a:stretch>
                      <a:fillRect/>
                    </a:stretch>
                  </pic:blipFill>
                  <pic:spPr>
                    <a:xfrm>
                      <a:off x="0" y="0"/>
                      <a:ext cx="5731510" cy="2984500"/>
                    </a:xfrm>
                    <a:prstGeom prst="rect">
                      <a:avLst/>
                    </a:prstGeom>
                  </pic:spPr>
                </pic:pic>
              </a:graphicData>
            </a:graphic>
          </wp:inline>
        </w:drawing>
      </w:r>
    </w:p>
    <w:p w14:paraId="23755C45" w14:textId="77777777" w:rsidR="00FD3455" w:rsidRDefault="00FD3455" w:rsidP="00FD3455">
      <w:r>
        <w:t>Scan Frequency and Automation:</w:t>
      </w:r>
    </w:p>
    <w:p w14:paraId="6861835A" w14:textId="77777777" w:rsidR="00FD3455" w:rsidRDefault="00FD3455" w:rsidP="00FD3455">
      <w:r>
        <w:t>- The scan frequency can be configured by the administrator, allowing for regular and automated scanning (e.g., every 2 hours).</w:t>
      </w:r>
    </w:p>
    <w:p w14:paraId="7FF90E0D" w14:textId="77777777" w:rsidR="00FD3455" w:rsidRDefault="00FD3455" w:rsidP="00FD3455">
      <w:r>
        <w:t>- This ensures near real-time detection of security issues across the AWS environment.</w:t>
      </w:r>
    </w:p>
    <w:p w14:paraId="109CFA51" w14:textId="77777777" w:rsidR="00FD3455" w:rsidRDefault="00FD3455" w:rsidP="00FD3455"/>
    <w:p w14:paraId="713BB6FC" w14:textId="77777777" w:rsidR="00FD3455" w:rsidRDefault="00FD3455" w:rsidP="00FD3455">
      <w:r>
        <w:t>Security Vulnerabilities Monitored:</w:t>
      </w:r>
    </w:p>
    <w:p w14:paraId="1AE7DF47" w14:textId="77777777" w:rsidR="00FD3455" w:rsidRDefault="00FD3455" w:rsidP="00FD3455">
      <w:r>
        <w:t>- Open or misconfigured ports</w:t>
      </w:r>
    </w:p>
    <w:p w14:paraId="4C6D78B0" w14:textId="77777777" w:rsidR="00FD3455" w:rsidRDefault="00FD3455" w:rsidP="00FD3455">
      <w:r>
        <w:t>- Protocol deviations</w:t>
      </w:r>
    </w:p>
    <w:p w14:paraId="1EBBE63C" w14:textId="77777777" w:rsidR="00FD3455" w:rsidRDefault="00FD3455" w:rsidP="00FD3455">
      <w:r>
        <w:t>- Risky configurations of AWS utilities</w:t>
      </w:r>
    </w:p>
    <w:p w14:paraId="297C4DA9" w14:textId="77777777" w:rsidR="00FD3455" w:rsidRDefault="00FD3455" w:rsidP="00FD3455"/>
    <w:p w14:paraId="20BC1946" w14:textId="77777777" w:rsidR="00FD3455" w:rsidRDefault="00FD3455" w:rsidP="00FD3455">
      <w:r>
        <w:t>Scan Configuration and Custom Checks:</w:t>
      </w:r>
    </w:p>
    <w:p w14:paraId="6B2253D7" w14:textId="77777777" w:rsidR="00FD3455" w:rsidRDefault="00FD3455" w:rsidP="00FD3455">
      <w:r>
        <w:t>- Scans can be scheduled at custom intervals (default: every 2 hours).</w:t>
      </w:r>
    </w:p>
    <w:p w14:paraId="1EF74EE7" w14:textId="77777777" w:rsidR="00FD3455" w:rsidRDefault="00FD3455" w:rsidP="00FD3455">
      <w:r>
        <w:t>- Custom policy checks can be defined for both AWS and Azure environments in addition to the default templates provided by CrowdStrike.</w:t>
      </w:r>
    </w:p>
    <w:p w14:paraId="109AA7B2" w14:textId="77777777" w:rsidR="00FD3455" w:rsidRDefault="00FD3455" w:rsidP="00FD3455"/>
    <w:p w14:paraId="2B05C835" w14:textId="234C33BD" w:rsidR="00FD3455" w:rsidRDefault="00FD3455" w:rsidP="00EB7BEB">
      <w:r>
        <w:t>These CSPM capabilities enhance visibility, automate compliance checks, and proactively identify misconfigurations and threats in cloud environments.</w:t>
      </w:r>
    </w:p>
    <w:p w14:paraId="51C8004B" w14:textId="77777777" w:rsidR="00ED1377" w:rsidRDefault="00ED1377" w:rsidP="00ED1377"/>
    <w:p w14:paraId="4C553869" w14:textId="77777777" w:rsidR="00FD3455" w:rsidRDefault="00FD3455" w:rsidP="00ED1377"/>
    <w:p w14:paraId="00C01D88" w14:textId="77777777" w:rsidR="007F79FF" w:rsidRDefault="007F79FF" w:rsidP="00CB65A8">
      <w:pPr>
        <w:pStyle w:val="Heading1"/>
      </w:pPr>
      <w:bookmarkStart w:id="108" w:name="_Toc102035599"/>
      <w:bookmarkStart w:id="109" w:name="_Toc204080577"/>
      <w:r>
        <w:lastRenderedPageBreak/>
        <w:t>References</w:t>
      </w:r>
      <w:bookmarkEnd w:id="108"/>
      <w:bookmarkEnd w:id="109"/>
    </w:p>
    <w:p w14:paraId="6539AD8A" w14:textId="77777777" w:rsidR="00E7145E" w:rsidRDefault="00CB65A8" w:rsidP="00A727BC">
      <w:pPr>
        <w:pStyle w:val="Commented"/>
        <w:rPr>
          <w:b/>
          <w:bCs/>
          <w:szCs w:val="18"/>
        </w:rPr>
      </w:pPr>
      <w:r w:rsidRPr="00CB65A8">
        <w:rPr>
          <w:szCs w:val="36"/>
        </w:rPr>
        <w:t>19.1 change Requests</w:t>
      </w:r>
      <w:r>
        <w:rPr>
          <w:szCs w:val="36"/>
        </w:rPr>
        <w:br/>
      </w:r>
      <w:r w:rsidRPr="00CB65A8">
        <w:rPr>
          <w:szCs w:val="18"/>
        </w:rPr>
        <w:t>For every change</w:t>
      </w:r>
      <w:r w:rsidR="001125D4">
        <w:rPr>
          <w:szCs w:val="18"/>
        </w:rPr>
        <w:t xml:space="preserve"> / Deletion</w:t>
      </w:r>
      <w:r w:rsidRPr="00CB65A8">
        <w:rPr>
          <w:szCs w:val="18"/>
        </w:rPr>
        <w:t xml:space="preserve"> in policy, putting IOC or files in exception </w:t>
      </w:r>
      <w:hyperlink r:id="rId154" w:history="1">
        <w:r w:rsidRPr="00B72DEB">
          <w:rPr>
            <w:rStyle w:val="Hyperlink"/>
            <w:szCs w:val="18"/>
          </w:rPr>
          <w:t>change management</w:t>
        </w:r>
      </w:hyperlink>
      <w:r w:rsidRPr="00CB65A8">
        <w:rPr>
          <w:szCs w:val="18"/>
        </w:rPr>
        <w:t xml:space="preserve"> process should be followed</w:t>
      </w:r>
    </w:p>
    <w:p w14:paraId="70C37DBE" w14:textId="77777777" w:rsidR="00CB65A8" w:rsidRDefault="00CB65A8" w:rsidP="00A727BC">
      <w:pPr>
        <w:pStyle w:val="Commented"/>
        <w:rPr>
          <w:szCs w:val="36"/>
        </w:rPr>
      </w:pPr>
      <w:r>
        <w:rPr>
          <w:szCs w:val="36"/>
        </w:rPr>
        <w:t>19.2 Incidents</w:t>
      </w:r>
      <w:r>
        <w:rPr>
          <w:szCs w:val="36"/>
        </w:rPr>
        <w:br/>
      </w:r>
      <w:r w:rsidRPr="00420D85">
        <w:rPr>
          <w:szCs w:val="18"/>
        </w:rPr>
        <w:t xml:space="preserve">For every High and Critical </w:t>
      </w:r>
      <w:r w:rsidR="001125D4" w:rsidRPr="00420D85">
        <w:rPr>
          <w:szCs w:val="18"/>
        </w:rPr>
        <w:t>alert</w:t>
      </w:r>
      <w:r w:rsidRPr="00420D85">
        <w:rPr>
          <w:szCs w:val="18"/>
        </w:rPr>
        <w:t xml:space="preserve"> </w:t>
      </w:r>
      <w:r w:rsidR="001125D4" w:rsidRPr="00420D85">
        <w:rPr>
          <w:szCs w:val="18"/>
        </w:rPr>
        <w:t xml:space="preserve">detected </w:t>
      </w:r>
      <w:r w:rsidRPr="00420D85">
        <w:rPr>
          <w:szCs w:val="18"/>
        </w:rPr>
        <w:t>Incident tickets should be</w:t>
      </w:r>
      <w:r w:rsidR="001125D4" w:rsidRPr="00420D85">
        <w:rPr>
          <w:szCs w:val="18"/>
        </w:rPr>
        <w:t xml:space="preserve"> raised and </w:t>
      </w:r>
      <w:hyperlink r:id="rId155" w:history="1">
        <w:r w:rsidR="001125D4" w:rsidRPr="007D058A">
          <w:rPr>
            <w:rStyle w:val="Hyperlink"/>
            <w:szCs w:val="18"/>
          </w:rPr>
          <w:t>incident response steps</w:t>
        </w:r>
      </w:hyperlink>
      <w:r w:rsidR="001125D4" w:rsidRPr="00420D85">
        <w:rPr>
          <w:szCs w:val="18"/>
        </w:rPr>
        <w:t xml:space="preserve"> should be followed.</w:t>
      </w:r>
      <w:r w:rsidR="00420D85">
        <w:rPr>
          <w:szCs w:val="18"/>
        </w:rPr>
        <w:br/>
        <w:t xml:space="preserve">Incidents can be raised through </w:t>
      </w:r>
      <w:hyperlink r:id="rId156" w:history="1">
        <w:r w:rsidR="00420D85" w:rsidRPr="00420D85">
          <w:rPr>
            <w:rStyle w:val="Hyperlink"/>
            <w:szCs w:val="18"/>
          </w:rPr>
          <w:t>service desk +</w:t>
        </w:r>
      </w:hyperlink>
      <w:r w:rsidR="00420D85">
        <w:rPr>
          <w:szCs w:val="18"/>
        </w:rPr>
        <w:t xml:space="preserve"> portal</w:t>
      </w:r>
    </w:p>
    <w:p w14:paraId="16BBDBEF" w14:textId="77777777" w:rsidR="00713CEC" w:rsidRPr="00F847C9" w:rsidRDefault="001125D4" w:rsidP="00F847C9">
      <w:pPr>
        <w:pStyle w:val="Commented"/>
        <w:rPr>
          <w:b/>
          <w:bCs/>
        </w:rPr>
      </w:pPr>
      <w:r>
        <w:rPr>
          <w:szCs w:val="36"/>
        </w:rPr>
        <w:t>19.3 General</w:t>
      </w:r>
      <w:r>
        <w:rPr>
          <w:szCs w:val="36"/>
        </w:rPr>
        <w:br/>
      </w:r>
      <w:r w:rsidRPr="00420D85">
        <w:t xml:space="preserve">For general tasks like creating new policy, host group and policy and for medium low severity requests can be tracked through normal request. Requests can be raised in </w:t>
      </w:r>
      <w:hyperlink r:id="rId157" w:history="1">
        <w:r w:rsidRPr="00420D85">
          <w:rPr>
            <w:rStyle w:val="Hyperlink"/>
            <w:szCs w:val="18"/>
          </w:rPr>
          <w:t>service desk +</w:t>
        </w:r>
      </w:hyperlink>
      <w:r w:rsidRPr="00420D85">
        <w:t xml:space="preserve"> portal</w:t>
      </w:r>
      <w:r w:rsidR="00420D85" w:rsidRPr="00420D85">
        <w:t>.</w:t>
      </w:r>
    </w:p>
    <w:p w14:paraId="3FF127AE" w14:textId="77777777" w:rsidR="007F79FF" w:rsidRDefault="007F79FF" w:rsidP="00EB7BEB">
      <w:pPr>
        <w:pStyle w:val="Heading1"/>
      </w:pPr>
      <w:bookmarkStart w:id="110" w:name="_Toc102035605"/>
      <w:bookmarkStart w:id="111" w:name="_Toc204080578"/>
      <w:r>
        <w:t>Appendix A: Document RACI Matrix</w:t>
      </w:r>
      <w:bookmarkEnd w:id="110"/>
      <w:bookmarkEnd w:id="111"/>
    </w:p>
    <w:tbl>
      <w:tblPr>
        <w:tblStyle w:val="GridTable5Dark"/>
        <w:tblW w:w="9387" w:type="dxa"/>
        <w:tblLook w:val="04A0" w:firstRow="1" w:lastRow="0" w:firstColumn="1" w:lastColumn="0" w:noHBand="0" w:noVBand="1"/>
      </w:tblPr>
      <w:tblGrid>
        <w:gridCol w:w="1553"/>
        <w:gridCol w:w="2064"/>
        <w:gridCol w:w="1381"/>
        <w:gridCol w:w="1328"/>
        <w:gridCol w:w="1273"/>
        <w:gridCol w:w="996"/>
        <w:gridCol w:w="1334"/>
      </w:tblGrid>
      <w:tr w:rsidR="00527A00" w:rsidRPr="009040B7" w14:paraId="7BB65922" w14:textId="77777777" w:rsidTr="00516E98">
        <w:trPr>
          <w:cnfStyle w:val="100000000000" w:firstRow="1" w:lastRow="0" w:firstColumn="0" w:lastColumn="0" w:oddVBand="0" w:evenVBand="0" w:oddHBand="0"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18C1F78" w14:textId="77777777" w:rsidR="007F79FF" w:rsidRPr="009040B7" w:rsidRDefault="007F79FF" w:rsidP="0077243E">
            <w:r w:rsidRPr="009040B7">
              <w:t>Role/Activity</w:t>
            </w:r>
          </w:p>
        </w:tc>
        <w:tc>
          <w:tcPr>
            <w:tcW w:w="1701" w:type="dxa"/>
            <w:vAlign w:val="center"/>
          </w:tcPr>
          <w:p w14:paraId="17A00F98" w14:textId="77777777" w:rsidR="007F79FF" w:rsidRPr="009040B7" w:rsidRDefault="007F79FF" w:rsidP="0077243E">
            <w:pPr>
              <w:cnfStyle w:val="100000000000" w:firstRow="1" w:lastRow="0" w:firstColumn="0" w:lastColumn="0" w:oddVBand="0" w:evenVBand="0" w:oddHBand="0" w:evenHBand="0" w:firstRowFirstColumn="0" w:firstRowLastColumn="0" w:lastRowFirstColumn="0" w:lastRowLastColumn="0"/>
            </w:pPr>
            <w:r w:rsidRPr="009040B7">
              <w:t>Document Owner/Functional Area Lead</w:t>
            </w:r>
          </w:p>
        </w:tc>
        <w:tc>
          <w:tcPr>
            <w:tcW w:w="1296" w:type="dxa"/>
            <w:vAlign w:val="center"/>
          </w:tcPr>
          <w:p w14:paraId="7282FB41" w14:textId="77777777" w:rsidR="007F79FF" w:rsidRPr="009040B7" w:rsidRDefault="007F79FF" w:rsidP="0077243E">
            <w:pPr>
              <w:cnfStyle w:val="100000000000" w:firstRow="1" w:lastRow="0" w:firstColumn="0" w:lastColumn="0" w:oddVBand="0" w:evenVBand="0" w:oddHBand="0" w:evenHBand="0" w:firstRowFirstColumn="0" w:firstRowLastColumn="0" w:lastRowFirstColumn="0" w:lastRowLastColumn="0"/>
            </w:pPr>
            <w:r w:rsidRPr="009040B7">
              <w:t>Document Contributor</w:t>
            </w:r>
          </w:p>
        </w:tc>
        <w:tc>
          <w:tcPr>
            <w:tcW w:w="1296" w:type="dxa"/>
            <w:vAlign w:val="center"/>
          </w:tcPr>
          <w:p w14:paraId="25EDDFEE" w14:textId="77777777" w:rsidR="007F79FF" w:rsidRPr="009040B7" w:rsidRDefault="007F79FF" w:rsidP="0077243E">
            <w:pPr>
              <w:cnfStyle w:val="100000000000" w:firstRow="1" w:lastRow="0" w:firstColumn="0" w:lastColumn="0" w:oddVBand="0" w:evenVBand="0" w:oddHBand="0" w:evenHBand="0" w:firstRowFirstColumn="0" w:firstRowLastColumn="0" w:lastRowFirstColumn="0" w:lastRowLastColumn="0"/>
            </w:pPr>
            <w:r w:rsidRPr="009040B7">
              <w:t>ND Leadership</w:t>
            </w:r>
          </w:p>
        </w:tc>
        <w:tc>
          <w:tcPr>
            <w:tcW w:w="1283" w:type="dxa"/>
            <w:vAlign w:val="center"/>
          </w:tcPr>
          <w:p w14:paraId="31B475EB" w14:textId="77777777" w:rsidR="007F79FF" w:rsidRPr="009040B7" w:rsidRDefault="007F79FF" w:rsidP="0077243E">
            <w:pPr>
              <w:cnfStyle w:val="100000000000" w:firstRow="1" w:lastRow="0" w:firstColumn="0" w:lastColumn="0" w:oddVBand="0" w:evenVBand="0" w:oddHBand="0" w:evenHBand="0" w:firstRowFirstColumn="0" w:firstRowLastColumn="0" w:lastRowFirstColumn="0" w:lastRowLastColumn="0"/>
            </w:pPr>
            <w:r w:rsidRPr="009040B7">
              <w:t>Functional Area Team</w:t>
            </w:r>
          </w:p>
        </w:tc>
        <w:tc>
          <w:tcPr>
            <w:tcW w:w="1309" w:type="dxa"/>
            <w:vAlign w:val="center"/>
          </w:tcPr>
          <w:p w14:paraId="731C84A5" w14:textId="77777777" w:rsidR="007F79FF" w:rsidRPr="009040B7" w:rsidRDefault="009040B7" w:rsidP="0077243E">
            <w:pPr>
              <w:cnfStyle w:val="100000000000" w:firstRow="1" w:lastRow="0" w:firstColumn="0" w:lastColumn="0" w:oddVBand="0" w:evenVBand="0" w:oddHBand="0" w:evenHBand="0" w:firstRowFirstColumn="0" w:firstRowLastColumn="0" w:lastRowFirstColumn="0" w:lastRowLastColumn="0"/>
            </w:pPr>
            <w:r>
              <w:t>InfoSec</w:t>
            </w:r>
          </w:p>
        </w:tc>
        <w:tc>
          <w:tcPr>
            <w:tcW w:w="1173" w:type="dxa"/>
            <w:vAlign w:val="center"/>
          </w:tcPr>
          <w:p w14:paraId="2819AAB3" w14:textId="77777777" w:rsidR="007F79FF" w:rsidRPr="009040B7" w:rsidRDefault="007F79FF" w:rsidP="0077243E">
            <w:pPr>
              <w:cnfStyle w:val="100000000000" w:firstRow="1" w:lastRow="0" w:firstColumn="0" w:lastColumn="0" w:oddVBand="0" w:evenVBand="0" w:oddHBand="0" w:evenHBand="0" w:firstRowFirstColumn="0" w:firstRowLastColumn="0" w:lastRowFirstColumn="0" w:lastRowLastColumn="0"/>
            </w:pPr>
            <w:r w:rsidRPr="009040B7">
              <w:t xml:space="preserve">All ND </w:t>
            </w:r>
            <w:r w:rsidR="009040B7">
              <w:t>Member(s)</w:t>
            </w:r>
          </w:p>
        </w:tc>
      </w:tr>
      <w:tr w:rsidR="00516E98" w:rsidRPr="009040B7" w14:paraId="7D437CAB" w14:textId="77777777" w:rsidTr="00516E98">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1D8671D4" w14:textId="77777777" w:rsidR="007F79FF" w:rsidRPr="009040B7" w:rsidRDefault="007F79FF" w:rsidP="0077243E">
            <w:r w:rsidRPr="009040B7">
              <w:t>Ensure document is kept current</w:t>
            </w:r>
          </w:p>
        </w:tc>
        <w:tc>
          <w:tcPr>
            <w:tcW w:w="1701" w:type="dxa"/>
            <w:vAlign w:val="center"/>
          </w:tcPr>
          <w:p w14:paraId="49C98AE3"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A</w:t>
            </w:r>
          </w:p>
        </w:tc>
        <w:tc>
          <w:tcPr>
            <w:tcW w:w="1296" w:type="dxa"/>
            <w:vAlign w:val="center"/>
          </w:tcPr>
          <w:p w14:paraId="53E1FB22"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R</w:t>
            </w:r>
          </w:p>
        </w:tc>
        <w:tc>
          <w:tcPr>
            <w:tcW w:w="1296" w:type="dxa"/>
            <w:vAlign w:val="center"/>
          </w:tcPr>
          <w:p w14:paraId="1F6C2AEF"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I, C</w:t>
            </w:r>
          </w:p>
        </w:tc>
        <w:tc>
          <w:tcPr>
            <w:tcW w:w="1283" w:type="dxa"/>
            <w:vAlign w:val="center"/>
          </w:tcPr>
          <w:p w14:paraId="13B7D5AA"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R, C</w:t>
            </w:r>
          </w:p>
        </w:tc>
        <w:tc>
          <w:tcPr>
            <w:tcW w:w="1309" w:type="dxa"/>
            <w:vAlign w:val="center"/>
          </w:tcPr>
          <w:p w14:paraId="0E8C8F23"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C</w:t>
            </w:r>
          </w:p>
        </w:tc>
        <w:tc>
          <w:tcPr>
            <w:tcW w:w="1173" w:type="dxa"/>
            <w:vAlign w:val="center"/>
          </w:tcPr>
          <w:p w14:paraId="415BE3EB" w14:textId="77777777" w:rsidR="007F79FF"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r>
      <w:tr w:rsidR="009040B7" w:rsidRPr="009040B7" w14:paraId="6D54C184" w14:textId="77777777" w:rsidTr="00516E98">
        <w:trPr>
          <w:trHeight w:val="897"/>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112A535" w14:textId="77777777" w:rsidR="007F79FF" w:rsidRPr="009040B7" w:rsidRDefault="007F79FF" w:rsidP="0077243E">
            <w:r w:rsidRPr="009040B7">
              <w:t>Ensure stakeholders are kept informed</w:t>
            </w:r>
          </w:p>
        </w:tc>
        <w:tc>
          <w:tcPr>
            <w:tcW w:w="1701" w:type="dxa"/>
            <w:vAlign w:val="center"/>
          </w:tcPr>
          <w:p w14:paraId="6358AA1C"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A</w:t>
            </w:r>
          </w:p>
        </w:tc>
        <w:tc>
          <w:tcPr>
            <w:tcW w:w="1296" w:type="dxa"/>
            <w:vAlign w:val="center"/>
          </w:tcPr>
          <w:p w14:paraId="5B82D56D"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R</w:t>
            </w:r>
          </w:p>
        </w:tc>
        <w:tc>
          <w:tcPr>
            <w:tcW w:w="1296" w:type="dxa"/>
            <w:vAlign w:val="center"/>
          </w:tcPr>
          <w:p w14:paraId="4542ADF5"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w:t>
            </w:r>
          </w:p>
        </w:tc>
        <w:tc>
          <w:tcPr>
            <w:tcW w:w="1283" w:type="dxa"/>
            <w:vAlign w:val="center"/>
          </w:tcPr>
          <w:p w14:paraId="2A187768"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R</w:t>
            </w:r>
          </w:p>
        </w:tc>
        <w:tc>
          <w:tcPr>
            <w:tcW w:w="1309" w:type="dxa"/>
            <w:vAlign w:val="center"/>
          </w:tcPr>
          <w:p w14:paraId="07A99DBD"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C</w:t>
            </w:r>
          </w:p>
        </w:tc>
        <w:tc>
          <w:tcPr>
            <w:tcW w:w="1173" w:type="dxa"/>
            <w:vAlign w:val="center"/>
          </w:tcPr>
          <w:p w14:paraId="1114FDAE" w14:textId="77777777" w:rsidR="007F79FF" w:rsidRPr="009040B7" w:rsidRDefault="00157D14" w:rsidP="0077243E">
            <w:pPr>
              <w:cnfStyle w:val="000000000000" w:firstRow="0" w:lastRow="0" w:firstColumn="0" w:lastColumn="0" w:oddVBand="0" w:evenVBand="0" w:oddHBand="0" w:evenHBand="0" w:firstRowFirstColumn="0" w:firstRowLastColumn="0" w:lastRowFirstColumn="0" w:lastRowLastColumn="0"/>
            </w:pPr>
            <w:r>
              <w:t>-</w:t>
            </w:r>
          </w:p>
        </w:tc>
      </w:tr>
      <w:tr w:rsidR="00157D14" w:rsidRPr="009040B7" w14:paraId="2F1765FF" w14:textId="77777777" w:rsidTr="00516E98">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790E5D4" w14:textId="77777777" w:rsidR="00157D14" w:rsidRPr="009040B7" w:rsidRDefault="00157D14" w:rsidP="0077243E">
            <w:r w:rsidRPr="009040B7">
              <w:t>Ensure document contains all relevant information</w:t>
            </w:r>
          </w:p>
        </w:tc>
        <w:tc>
          <w:tcPr>
            <w:tcW w:w="1701" w:type="dxa"/>
            <w:vAlign w:val="center"/>
          </w:tcPr>
          <w:p w14:paraId="3CCDE00A"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A</w:t>
            </w:r>
          </w:p>
        </w:tc>
        <w:tc>
          <w:tcPr>
            <w:tcW w:w="1296" w:type="dxa"/>
            <w:vAlign w:val="center"/>
          </w:tcPr>
          <w:p w14:paraId="4118BA4C"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R</w:t>
            </w:r>
          </w:p>
        </w:tc>
        <w:tc>
          <w:tcPr>
            <w:tcW w:w="1296" w:type="dxa"/>
            <w:vAlign w:val="center"/>
          </w:tcPr>
          <w:p w14:paraId="6CAFC734"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 C</w:t>
            </w:r>
          </w:p>
        </w:tc>
        <w:tc>
          <w:tcPr>
            <w:tcW w:w="1283" w:type="dxa"/>
            <w:vAlign w:val="center"/>
          </w:tcPr>
          <w:p w14:paraId="2E7A0EAD"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R, C</w:t>
            </w:r>
          </w:p>
        </w:tc>
        <w:tc>
          <w:tcPr>
            <w:tcW w:w="1309" w:type="dxa"/>
            <w:vAlign w:val="center"/>
          </w:tcPr>
          <w:p w14:paraId="1B91D532"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C</w:t>
            </w:r>
          </w:p>
        </w:tc>
        <w:tc>
          <w:tcPr>
            <w:tcW w:w="1173" w:type="dxa"/>
            <w:vAlign w:val="center"/>
          </w:tcPr>
          <w:p w14:paraId="44ACAA8B"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r>
      <w:tr w:rsidR="00157D14" w:rsidRPr="009040B7" w14:paraId="28631A69" w14:textId="77777777" w:rsidTr="00516E98">
        <w:trPr>
          <w:trHeight w:val="1241"/>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2FB0B6C3" w14:textId="77777777" w:rsidR="00157D14" w:rsidRPr="009040B7" w:rsidRDefault="00157D14" w:rsidP="0077243E">
            <w:r w:rsidRPr="009040B7">
              <w:t>Ensure document adheres to document governance policy</w:t>
            </w:r>
          </w:p>
        </w:tc>
        <w:tc>
          <w:tcPr>
            <w:tcW w:w="1701" w:type="dxa"/>
            <w:vAlign w:val="center"/>
          </w:tcPr>
          <w:p w14:paraId="2960297D"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A, R</w:t>
            </w:r>
          </w:p>
        </w:tc>
        <w:tc>
          <w:tcPr>
            <w:tcW w:w="1296" w:type="dxa"/>
            <w:vAlign w:val="center"/>
          </w:tcPr>
          <w:p w14:paraId="6924614C"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R</w:t>
            </w:r>
          </w:p>
        </w:tc>
        <w:tc>
          <w:tcPr>
            <w:tcW w:w="1296" w:type="dxa"/>
            <w:vAlign w:val="center"/>
          </w:tcPr>
          <w:p w14:paraId="33B585FD"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I</w:t>
            </w:r>
          </w:p>
        </w:tc>
        <w:tc>
          <w:tcPr>
            <w:tcW w:w="1283" w:type="dxa"/>
            <w:vAlign w:val="center"/>
          </w:tcPr>
          <w:p w14:paraId="55E20B88"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R, C</w:t>
            </w:r>
          </w:p>
        </w:tc>
        <w:tc>
          <w:tcPr>
            <w:tcW w:w="1309" w:type="dxa"/>
            <w:vAlign w:val="center"/>
          </w:tcPr>
          <w:p w14:paraId="5BE14B54"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R, C</w:t>
            </w:r>
          </w:p>
        </w:tc>
        <w:tc>
          <w:tcPr>
            <w:tcW w:w="1173" w:type="dxa"/>
            <w:vAlign w:val="center"/>
          </w:tcPr>
          <w:p w14:paraId="6D13B712"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I</w:t>
            </w:r>
          </w:p>
        </w:tc>
      </w:tr>
      <w:tr w:rsidR="00157D14" w:rsidRPr="009040B7" w14:paraId="3024A53E" w14:textId="77777777" w:rsidTr="00516E9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7CF90522" w14:textId="77777777" w:rsidR="00157D14" w:rsidRPr="009040B7" w:rsidRDefault="00157D14" w:rsidP="0077243E">
            <w:r w:rsidRPr="009040B7">
              <w:t>Provide SME advice</w:t>
            </w:r>
          </w:p>
        </w:tc>
        <w:tc>
          <w:tcPr>
            <w:tcW w:w="1701" w:type="dxa"/>
            <w:vAlign w:val="center"/>
          </w:tcPr>
          <w:p w14:paraId="7846E521"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 R</w:t>
            </w:r>
          </w:p>
        </w:tc>
        <w:tc>
          <w:tcPr>
            <w:tcW w:w="1296" w:type="dxa"/>
            <w:vAlign w:val="center"/>
          </w:tcPr>
          <w:p w14:paraId="52D125E3"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A, R</w:t>
            </w:r>
          </w:p>
        </w:tc>
        <w:tc>
          <w:tcPr>
            <w:tcW w:w="1296" w:type="dxa"/>
            <w:vAlign w:val="center"/>
          </w:tcPr>
          <w:p w14:paraId="3CA75BE4"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c>
          <w:tcPr>
            <w:tcW w:w="1283" w:type="dxa"/>
            <w:vAlign w:val="center"/>
          </w:tcPr>
          <w:p w14:paraId="7B7D1F47"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R, C</w:t>
            </w:r>
          </w:p>
        </w:tc>
        <w:tc>
          <w:tcPr>
            <w:tcW w:w="1309" w:type="dxa"/>
            <w:vAlign w:val="center"/>
          </w:tcPr>
          <w:p w14:paraId="0A25E4C0"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 C</w:t>
            </w:r>
          </w:p>
        </w:tc>
        <w:tc>
          <w:tcPr>
            <w:tcW w:w="1173" w:type="dxa"/>
            <w:vAlign w:val="center"/>
          </w:tcPr>
          <w:p w14:paraId="6AC55A43"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r>
      <w:tr w:rsidR="00157D14" w:rsidRPr="009040B7" w14:paraId="7CB274B7" w14:textId="77777777" w:rsidTr="00516E98">
        <w:trPr>
          <w:trHeight w:val="897"/>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08E3FA64" w14:textId="77777777" w:rsidR="00157D14" w:rsidRPr="009040B7" w:rsidRDefault="00157D14" w:rsidP="0077243E">
            <w:r w:rsidRPr="009040B7">
              <w:t>Gathering and adding document contents</w:t>
            </w:r>
          </w:p>
        </w:tc>
        <w:tc>
          <w:tcPr>
            <w:tcW w:w="1701" w:type="dxa"/>
            <w:vAlign w:val="center"/>
          </w:tcPr>
          <w:p w14:paraId="2D099104"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I</w:t>
            </w:r>
          </w:p>
        </w:tc>
        <w:tc>
          <w:tcPr>
            <w:tcW w:w="1296" w:type="dxa"/>
            <w:vAlign w:val="center"/>
          </w:tcPr>
          <w:p w14:paraId="630D1341"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A, R</w:t>
            </w:r>
          </w:p>
        </w:tc>
        <w:tc>
          <w:tcPr>
            <w:tcW w:w="1296" w:type="dxa"/>
            <w:vAlign w:val="center"/>
          </w:tcPr>
          <w:p w14:paraId="07A8856D"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I, C</w:t>
            </w:r>
          </w:p>
        </w:tc>
        <w:tc>
          <w:tcPr>
            <w:tcW w:w="1283" w:type="dxa"/>
            <w:vAlign w:val="center"/>
          </w:tcPr>
          <w:p w14:paraId="67134DC8"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R, C</w:t>
            </w:r>
          </w:p>
        </w:tc>
        <w:tc>
          <w:tcPr>
            <w:tcW w:w="1309" w:type="dxa"/>
            <w:vAlign w:val="center"/>
          </w:tcPr>
          <w:p w14:paraId="6A9BF1C8"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C</w:t>
            </w:r>
          </w:p>
        </w:tc>
        <w:tc>
          <w:tcPr>
            <w:tcW w:w="1173" w:type="dxa"/>
            <w:vAlign w:val="center"/>
          </w:tcPr>
          <w:p w14:paraId="7B9776B8" w14:textId="77777777" w:rsidR="00157D14" w:rsidRPr="009040B7" w:rsidRDefault="00157D14" w:rsidP="0077243E">
            <w:pPr>
              <w:cnfStyle w:val="000000000000" w:firstRow="0" w:lastRow="0" w:firstColumn="0" w:lastColumn="0" w:oddVBand="0" w:evenVBand="0" w:oddHBand="0" w:evenHBand="0" w:firstRowFirstColumn="0" w:firstRowLastColumn="0" w:lastRowFirstColumn="0" w:lastRowLastColumn="0"/>
            </w:pPr>
            <w:r>
              <w:t>I</w:t>
            </w:r>
          </w:p>
        </w:tc>
      </w:tr>
      <w:tr w:rsidR="00157D14" w:rsidRPr="009040B7" w14:paraId="4FAEB938" w14:textId="77777777" w:rsidTr="00516E9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53484B1" w14:textId="77777777" w:rsidR="00157D14" w:rsidRPr="009040B7" w:rsidRDefault="00157D14" w:rsidP="0077243E">
            <w:r w:rsidRPr="009040B7">
              <w:t>Document Approval</w:t>
            </w:r>
          </w:p>
        </w:tc>
        <w:tc>
          <w:tcPr>
            <w:tcW w:w="1701" w:type="dxa"/>
            <w:vAlign w:val="center"/>
          </w:tcPr>
          <w:p w14:paraId="2AD37004"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A</w:t>
            </w:r>
          </w:p>
        </w:tc>
        <w:tc>
          <w:tcPr>
            <w:tcW w:w="1296" w:type="dxa"/>
            <w:vAlign w:val="center"/>
          </w:tcPr>
          <w:p w14:paraId="0C7D0AA5"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R</w:t>
            </w:r>
          </w:p>
        </w:tc>
        <w:tc>
          <w:tcPr>
            <w:tcW w:w="1296" w:type="dxa"/>
            <w:vAlign w:val="center"/>
          </w:tcPr>
          <w:p w14:paraId="340E1078"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 R</w:t>
            </w:r>
          </w:p>
        </w:tc>
        <w:tc>
          <w:tcPr>
            <w:tcW w:w="1283" w:type="dxa"/>
            <w:vAlign w:val="center"/>
          </w:tcPr>
          <w:p w14:paraId="1A9A8BBC"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c>
          <w:tcPr>
            <w:tcW w:w="1309" w:type="dxa"/>
            <w:vAlign w:val="center"/>
          </w:tcPr>
          <w:p w14:paraId="35EF715B"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 R</w:t>
            </w:r>
          </w:p>
        </w:tc>
        <w:tc>
          <w:tcPr>
            <w:tcW w:w="1173" w:type="dxa"/>
            <w:vAlign w:val="center"/>
          </w:tcPr>
          <w:p w14:paraId="3DDC8387" w14:textId="77777777" w:rsidR="00157D14" w:rsidRPr="009040B7" w:rsidRDefault="00157D14" w:rsidP="0077243E">
            <w:pPr>
              <w:cnfStyle w:val="000000100000" w:firstRow="0" w:lastRow="0" w:firstColumn="0" w:lastColumn="0" w:oddVBand="0" w:evenVBand="0" w:oddHBand="1" w:evenHBand="0" w:firstRowFirstColumn="0" w:firstRowLastColumn="0" w:lastRowFirstColumn="0" w:lastRowLastColumn="0"/>
            </w:pPr>
            <w:r>
              <w:t>I</w:t>
            </w:r>
          </w:p>
        </w:tc>
      </w:tr>
    </w:tbl>
    <w:tbl>
      <w:tblPr>
        <w:tblStyle w:val="ListTable7Colorful"/>
        <w:tblW w:w="0" w:type="auto"/>
        <w:tblLook w:val="04A0" w:firstRow="1" w:lastRow="0" w:firstColumn="1" w:lastColumn="0" w:noHBand="0" w:noVBand="1"/>
      </w:tblPr>
      <w:tblGrid>
        <w:gridCol w:w="555"/>
        <w:gridCol w:w="2442"/>
      </w:tblGrid>
      <w:tr w:rsidR="007F79FF" w:rsidRPr="007F79FF" w14:paraId="6934EB2E" w14:textId="77777777" w:rsidTr="009416BB">
        <w:trPr>
          <w:cnfStyle w:val="100000000000" w:firstRow="1" w:lastRow="0" w:firstColumn="0" w:lastColumn="0" w:oddVBand="0" w:evenVBand="0" w:oddHBand="0" w:evenHBand="0" w:firstRowFirstColumn="0" w:firstRowLastColumn="0" w:lastRowFirstColumn="0" w:lastRowLastColumn="0"/>
          <w:trHeight w:hRule="exact" w:val="329"/>
        </w:trPr>
        <w:tc>
          <w:tcPr>
            <w:cnfStyle w:val="001000000100" w:firstRow="0" w:lastRow="0" w:firstColumn="1" w:lastColumn="0" w:oddVBand="0" w:evenVBand="0" w:oddHBand="0" w:evenHBand="0" w:firstRowFirstColumn="1" w:firstRowLastColumn="0" w:lastRowFirstColumn="0" w:lastRowLastColumn="0"/>
            <w:tcW w:w="293" w:type="dxa"/>
            <w:vAlign w:val="center"/>
          </w:tcPr>
          <w:p w14:paraId="7D0477C0" w14:textId="77777777" w:rsidR="007F79FF" w:rsidRPr="009416BB" w:rsidRDefault="007F79FF" w:rsidP="0077243E">
            <w:r w:rsidRPr="009416BB">
              <w:t>Key</w:t>
            </w:r>
          </w:p>
        </w:tc>
        <w:tc>
          <w:tcPr>
            <w:tcW w:w="2442" w:type="dxa"/>
            <w:vAlign w:val="center"/>
          </w:tcPr>
          <w:p w14:paraId="2F72FBDC" w14:textId="77777777" w:rsidR="007F79FF" w:rsidRPr="009416BB" w:rsidRDefault="007F79FF" w:rsidP="0077243E">
            <w:pPr>
              <w:cnfStyle w:val="100000000000" w:firstRow="1" w:lastRow="0" w:firstColumn="0" w:lastColumn="0" w:oddVBand="0" w:evenVBand="0" w:oddHBand="0" w:evenHBand="0" w:firstRowFirstColumn="0" w:firstRowLastColumn="0" w:lastRowFirstColumn="0" w:lastRowLastColumn="0"/>
            </w:pPr>
          </w:p>
        </w:tc>
      </w:tr>
      <w:tr w:rsidR="007F79FF" w:rsidRPr="007F79FF" w14:paraId="5BAD5D03" w14:textId="77777777" w:rsidTr="009416BB">
        <w:trPr>
          <w:cnfStyle w:val="000000100000" w:firstRow="0" w:lastRow="0" w:firstColumn="0" w:lastColumn="0" w:oddVBand="0" w:evenVBand="0" w:oddHBand="1" w:evenHBand="0" w:firstRowFirstColumn="0" w:firstRowLastColumn="0" w:lastRowFirstColumn="0" w:lastRowLastColumn="0"/>
          <w:trHeight w:hRule="exact" w:val="329"/>
        </w:trPr>
        <w:tc>
          <w:tcPr>
            <w:cnfStyle w:val="001000000000" w:firstRow="0" w:lastRow="0" w:firstColumn="1" w:lastColumn="0" w:oddVBand="0" w:evenVBand="0" w:oddHBand="0" w:evenHBand="0" w:firstRowFirstColumn="0" w:firstRowLastColumn="0" w:lastRowFirstColumn="0" w:lastRowLastColumn="0"/>
            <w:tcW w:w="293" w:type="dxa"/>
            <w:vAlign w:val="center"/>
          </w:tcPr>
          <w:p w14:paraId="2E2F2FC2" w14:textId="77777777" w:rsidR="007F79FF" w:rsidRPr="009040B7" w:rsidRDefault="007F79FF" w:rsidP="0077243E">
            <w:pPr>
              <w:rPr>
                <w:szCs w:val="18"/>
              </w:rPr>
            </w:pPr>
            <w:r w:rsidRPr="009040B7">
              <w:rPr>
                <w:szCs w:val="18"/>
              </w:rPr>
              <w:t xml:space="preserve">R </w:t>
            </w:r>
          </w:p>
        </w:tc>
        <w:tc>
          <w:tcPr>
            <w:tcW w:w="2442" w:type="dxa"/>
            <w:vAlign w:val="center"/>
          </w:tcPr>
          <w:p w14:paraId="6347FC77" w14:textId="77777777" w:rsidR="007F79FF" w:rsidRPr="009040B7" w:rsidRDefault="007F79FF" w:rsidP="0077243E">
            <w:pPr>
              <w:cnfStyle w:val="000000100000" w:firstRow="0" w:lastRow="0" w:firstColumn="0" w:lastColumn="0" w:oddVBand="0" w:evenVBand="0" w:oddHBand="1" w:evenHBand="0" w:firstRowFirstColumn="0" w:firstRowLastColumn="0" w:lastRowFirstColumn="0" w:lastRowLastColumn="0"/>
              <w:rPr>
                <w:szCs w:val="18"/>
              </w:rPr>
            </w:pPr>
            <w:r w:rsidRPr="009040B7">
              <w:rPr>
                <w:szCs w:val="18"/>
              </w:rPr>
              <w:t>Responsible</w:t>
            </w:r>
          </w:p>
        </w:tc>
      </w:tr>
      <w:tr w:rsidR="007F79FF" w:rsidRPr="007F79FF" w14:paraId="54955ECE" w14:textId="77777777" w:rsidTr="009416BB">
        <w:trPr>
          <w:trHeight w:hRule="exact" w:val="329"/>
        </w:trPr>
        <w:tc>
          <w:tcPr>
            <w:cnfStyle w:val="001000000000" w:firstRow="0" w:lastRow="0" w:firstColumn="1" w:lastColumn="0" w:oddVBand="0" w:evenVBand="0" w:oddHBand="0" w:evenHBand="0" w:firstRowFirstColumn="0" w:firstRowLastColumn="0" w:lastRowFirstColumn="0" w:lastRowLastColumn="0"/>
            <w:tcW w:w="293" w:type="dxa"/>
            <w:vAlign w:val="center"/>
          </w:tcPr>
          <w:p w14:paraId="24D618A1" w14:textId="77777777" w:rsidR="007F79FF" w:rsidRPr="009040B7" w:rsidRDefault="007F79FF" w:rsidP="0077243E">
            <w:pPr>
              <w:rPr>
                <w:szCs w:val="18"/>
              </w:rPr>
            </w:pPr>
            <w:r w:rsidRPr="009040B7">
              <w:rPr>
                <w:szCs w:val="18"/>
              </w:rPr>
              <w:t>A</w:t>
            </w:r>
          </w:p>
        </w:tc>
        <w:tc>
          <w:tcPr>
            <w:tcW w:w="2442" w:type="dxa"/>
            <w:vAlign w:val="center"/>
          </w:tcPr>
          <w:p w14:paraId="447B987A" w14:textId="77777777" w:rsidR="007F79FF" w:rsidRPr="009040B7" w:rsidRDefault="007F79FF" w:rsidP="0077243E">
            <w:pPr>
              <w:cnfStyle w:val="000000000000" w:firstRow="0" w:lastRow="0" w:firstColumn="0" w:lastColumn="0" w:oddVBand="0" w:evenVBand="0" w:oddHBand="0" w:evenHBand="0" w:firstRowFirstColumn="0" w:firstRowLastColumn="0" w:lastRowFirstColumn="0" w:lastRowLastColumn="0"/>
              <w:rPr>
                <w:szCs w:val="18"/>
              </w:rPr>
            </w:pPr>
            <w:r w:rsidRPr="009040B7">
              <w:rPr>
                <w:szCs w:val="18"/>
              </w:rPr>
              <w:t>Accountable</w:t>
            </w:r>
          </w:p>
        </w:tc>
      </w:tr>
      <w:tr w:rsidR="007F79FF" w:rsidRPr="007F79FF" w14:paraId="33CE72FA" w14:textId="77777777" w:rsidTr="009416BB">
        <w:trPr>
          <w:cnfStyle w:val="000000100000" w:firstRow="0" w:lastRow="0" w:firstColumn="0" w:lastColumn="0" w:oddVBand="0" w:evenVBand="0" w:oddHBand="1" w:evenHBand="0" w:firstRowFirstColumn="0" w:firstRowLastColumn="0" w:lastRowFirstColumn="0" w:lastRowLastColumn="0"/>
          <w:trHeight w:hRule="exact" w:val="329"/>
        </w:trPr>
        <w:tc>
          <w:tcPr>
            <w:cnfStyle w:val="001000000000" w:firstRow="0" w:lastRow="0" w:firstColumn="1" w:lastColumn="0" w:oddVBand="0" w:evenVBand="0" w:oddHBand="0" w:evenHBand="0" w:firstRowFirstColumn="0" w:firstRowLastColumn="0" w:lastRowFirstColumn="0" w:lastRowLastColumn="0"/>
            <w:tcW w:w="293" w:type="dxa"/>
            <w:vAlign w:val="center"/>
          </w:tcPr>
          <w:p w14:paraId="0162E08D" w14:textId="77777777" w:rsidR="007F79FF" w:rsidRPr="009040B7" w:rsidRDefault="007F79FF" w:rsidP="0077243E">
            <w:pPr>
              <w:rPr>
                <w:szCs w:val="18"/>
              </w:rPr>
            </w:pPr>
            <w:r w:rsidRPr="009040B7">
              <w:rPr>
                <w:szCs w:val="18"/>
              </w:rPr>
              <w:t>C</w:t>
            </w:r>
          </w:p>
        </w:tc>
        <w:tc>
          <w:tcPr>
            <w:tcW w:w="2442" w:type="dxa"/>
            <w:vAlign w:val="center"/>
          </w:tcPr>
          <w:p w14:paraId="494D4149" w14:textId="77777777" w:rsidR="007F79FF" w:rsidRPr="009040B7" w:rsidRDefault="007F79FF" w:rsidP="0077243E">
            <w:pPr>
              <w:cnfStyle w:val="000000100000" w:firstRow="0" w:lastRow="0" w:firstColumn="0" w:lastColumn="0" w:oddVBand="0" w:evenVBand="0" w:oddHBand="1" w:evenHBand="0" w:firstRowFirstColumn="0" w:firstRowLastColumn="0" w:lastRowFirstColumn="0" w:lastRowLastColumn="0"/>
              <w:rPr>
                <w:szCs w:val="18"/>
              </w:rPr>
            </w:pPr>
            <w:r w:rsidRPr="009040B7">
              <w:rPr>
                <w:szCs w:val="18"/>
              </w:rPr>
              <w:t>Consulted</w:t>
            </w:r>
          </w:p>
        </w:tc>
      </w:tr>
      <w:tr w:rsidR="007F79FF" w:rsidRPr="007F79FF" w14:paraId="0212F91A" w14:textId="77777777" w:rsidTr="009416BB">
        <w:trPr>
          <w:trHeight w:hRule="exact" w:val="329"/>
        </w:trPr>
        <w:tc>
          <w:tcPr>
            <w:cnfStyle w:val="001000000000" w:firstRow="0" w:lastRow="0" w:firstColumn="1" w:lastColumn="0" w:oddVBand="0" w:evenVBand="0" w:oddHBand="0" w:evenHBand="0" w:firstRowFirstColumn="0" w:firstRowLastColumn="0" w:lastRowFirstColumn="0" w:lastRowLastColumn="0"/>
            <w:tcW w:w="293" w:type="dxa"/>
            <w:vAlign w:val="center"/>
          </w:tcPr>
          <w:p w14:paraId="121D9D84" w14:textId="77777777" w:rsidR="007F79FF" w:rsidRPr="009040B7" w:rsidRDefault="007F79FF" w:rsidP="0077243E">
            <w:pPr>
              <w:rPr>
                <w:szCs w:val="18"/>
              </w:rPr>
            </w:pPr>
            <w:r w:rsidRPr="009040B7">
              <w:rPr>
                <w:szCs w:val="18"/>
              </w:rPr>
              <w:t>I</w:t>
            </w:r>
          </w:p>
        </w:tc>
        <w:tc>
          <w:tcPr>
            <w:tcW w:w="2442" w:type="dxa"/>
            <w:vAlign w:val="center"/>
          </w:tcPr>
          <w:p w14:paraId="15308961" w14:textId="77777777" w:rsidR="007F79FF" w:rsidRPr="009040B7" w:rsidRDefault="007F79FF" w:rsidP="0077243E">
            <w:pPr>
              <w:cnfStyle w:val="000000000000" w:firstRow="0" w:lastRow="0" w:firstColumn="0" w:lastColumn="0" w:oddVBand="0" w:evenVBand="0" w:oddHBand="0" w:evenHBand="0" w:firstRowFirstColumn="0" w:firstRowLastColumn="0" w:lastRowFirstColumn="0" w:lastRowLastColumn="0"/>
              <w:rPr>
                <w:szCs w:val="18"/>
              </w:rPr>
            </w:pPr>
            <w:r w:rsidRPr="009040B7">
              <w:rPr>
                <w:szCs w:val="18"/>
              </w:rPr>
              <w:t>Informed</w:t>
            </w:r>
          </w:p>
        </w:tc>
      </w:tr>
    </w:tbl>
    <w:p w14:paraId="2CEB0A07" w14:textId="77777777" w:rsidR="007F79FF" w:rsidRDefault="007F79FF" w:rsidP="00EB7BEB">
      <w:pPr>
        <w:pStyle w:val="MainHeading"/>
        <w:numPr>
          <w:ilvl w:val="0"/>
          <w:numId w:val="0"/>
        </w:numPr>
        <w:ind w:left="720"/>
      </w:pPr>
    </w:p>
    <w:p w14:paraId="4FEC6F22" w14:textId="77777777" w:rsidR="00B27B63" w:rsidRDefault="00B27B63" w:rsidP="00EB7BEB">
      <w:pPr>
        <w:spacing w:after="300" w:line="240" w:lineRule="auto"/>
        <w:textAlignment w:val="top"/>
        <w:rPr>
          <w:rFonts w:ascii="raleway-bold" w:eastAsia="Times New Roman" w:hAnsi="raleway-bold" w:cs="Times New Roman"/>
          <w:b/>
          <w:bCs/>
          <w:sz w:val="24"/>
          <w:szCs w:val="24"/>
          <w:lang w:eastAsia="en-IN"/>
        </w:rPr>
      </w:pPr>
    </w:p>
    <w:sectPr w:rsidR="00B27B63" w:rsidSect="00F765D9">
      <w:headerReference w:type="default" r:id="rId158"/>
      <w:footerReference w:type="default" r:id="rId1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0F34A" w14:textId="77777777" w:rsidR="00CF6167" w:rsidRDefault="00CF6167" w:rsidP="00566B19">
      <w:pPr>
        <w:spacing w:after="0" w:line="240" w:lineRule="auto"/>
      </w:pPr>
      <w:r>
        <w:separator/>
      </w:r>
    </w:p>
  </w:endnote>
  <w:endnote w:type="continuationSeparator" w:id="0">
    <w:p w14:paraId="02DEE53C" w14:textId="77777777" w:rsidR="00CF6167" w:rsidRDefault="00CF6167" w:rsidP="00566B19">
      <w:pPr>
        <w:spacing w:after="0" w:line="240" w:lineRule="auto"/>
      </w:pPr>
      <w:r>
        <w:continuationSeparator/>
      </w:r>
    </w:p>
  </w:endnote>
  <w:endnote w:type="continuationNotice" w:id="1">
    <w:p w14:paraId="57E96B3A" w14:textId="77777777" w:rsidR="00CF6167" w:rsidRDefault="00CF61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Bookman Old Style">
    <w:altName w:val="Cambria"/>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aleway-bold">
    <w:altName w:val="Trebuchet M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7094815"/>
      <w:docPartObj>
        <w:docPartGallery w:val="Page Numbers (Bottom of Page)"/>
        <w:docPartUnique/>
      </w:docPartObj>
    </w:sdtPr>
    <w:sdtEndPr>
      <w:rPr>
        <w:noProof/>
      </w:rPr>
    </w:sdtEndPr>
    <w:sdtContent>
      <w:p w14:paraId="232D7E90" w14:textId="77777777" w:rsidR="004946D9" w:rsidRDefault="004946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5D27F1" w14:textId="77777777" w:rsidR="005C1DD1" w:rsidRDefault="005C1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6AC0C" w14:textId="77777777" w:rsidR="00CF6167" w:rsidRDefault="00CF6167" w:rsidP="00566B19">
      <w:pPr>
        <w:spacing w:after="0" w:line="240" w:lineRule="auto"/>
      </w:pPr>
      <w:r>
        <w:separator/>
      </w:r>
    </w:p>
  </w:footnote>
  <w:footnote w:type="continuationSeparator" w:id="0">
    <w:p w14:paraId="0B1CC503" w14:textId="77777777" w:rsidR="00CF6167" w:rsidRDefault="00CF6167" w:rsidP="00566B19">
      <w:pPr>
        <w:spacing w:after="0" w:line="240" w:lineRule="auto"/>
      </w:pPr>
      <w:r>
        <w:continuationSeparator/>
      </w:r>
    </w:p>
  </w:footnote>
  <w:footnote w:type="continuationNotice" w:id="1">
    <w:p w14:paraId="529289FF" w14:textId="77777777" w:rsidR="00CF6167" w:rsidRDefault="00CF61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12D1B" w14:textId="77777777" w:rsidR="00566B19" w:rsidRDefault="00317EF6">
    <w:pPr>
      <w:pStyle w:val="Header"/>
    </w:pPr>
    <w:r>
      <w:rPr>
        <w:noProof/>
      </w:rPr>
      <w:drawing>
        <wp:inline distT="0" distB="0" distL="0" distR="0" wp14:anchorId="0E4BA750" wp14:editId="075E7265">
          <wp:extent cx="838200" cy="1430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949473" cy="162013"/>
                  </a:xfrm>
                  <a:prstGeom prst="rect">
                    <a:avLst/>
                  </a:prstGeom>
                </pic:spPr>
              </pic:pic>
            </a:graphicData>
          </a:graphic>
        </wp:inline>
      </w:drawing>
    </w:r>
    <w:r w:rsidR="00566B19">
      <w:tab/>
    </w:r>
    <w:r w:rsidR="00566B19">
      <w:tab/>
    </w:r>
  </w:p>
  <w:p w14:paraId="269C107E" w14:textId="77777777" w:rsidR="00566B19" w:rsidRDefault="00566B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1EA0"/>
    <w:multiLevelType w:val="hybridMultilevel"/>
    <w:tmpl w:val="12606F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563907"/>
    <w:multiLevelType w:val="hybridMultilevel"/>
    <w:tmpl w:val="E2F2DB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9419D0"/>
    <w:multiLevelType w:val="hybridMultilevel"/>
    <w:tmpl w:val="C9F2E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702319"/>
    <w:multiLevelType w:val="hybridMultilevel"/>
    <w:tmpl w:val="6FC41D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7B172A"/>
    <w:multiLevelType w:val="hybridMultilevel"/>
    <w:tmpl w:val="B9B015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C10A8A"/>
    <w:multiLevelType w:val="hybridMultilevel"/>
    <w:tmpl w:val="68D2A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0F043D"/>
    <w:multiLevelType w:val="hybridMultilevel"/>
    <w:tmpl w:val="AC581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131DEC"/>
    <w:multiLevelType w:val="hybridMultilevel"/>
    <w:tmpl w:val="A39E7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B44040"/>
    <w:multiLevelType w:val="hybridMultilevel"/>
    <w:tmpl w:val="D96CA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4D6B4E"/>
    <w:multiLevelType w:val="hybridMultilevel"/>
    <w:tmpl w:val="F776165C"/>
    <w:lvl w:ilvl="0" w:tplc="C2FCE9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7B2E49"/>
    <w:multiLevelType w:val="hybridMultilevel"/>
    <w:tmpl w:val="C16CC7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8B5AE1"/>
    <w:multiLevelType w:val="hybridMultilevel"/>
    <w:tmpl w:val="7BBA1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637D0C"/>
    <w:multiLevelType w:val="hybridMultilevel"/>
    <w:tmpl w:val="255C84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0544DB"/>
    <w:multiLevelType w:val="hybridMultilevel"/>
    <w:tmpl w:val="D5B05E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EB4D9C"/>
    <w:multiLevelType w:val="hybridMultilevel"/>
    <w:tmpl w:val="59B28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B76E25"/>
    <w:multiLevelType w:val="hybridMultilevel"/>
    <w:tmpl w:val="A000A5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2D17AE"/>
    <w:multiLevelType w:val="hybridMultilevel"/>
    <w:tmpl w:val="876C9A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FC101B"/>
    <w:multiLevelType w:val="hybridMultilevel"/>
    <w:tmpl w:val="7C24E9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C6440A"/>
    <w:multiLevelType w:val="hybridMultilevel"/>
    <w:tmpl w:val="02E8C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DB004B"/>
    <w:multiLevelType w:val="hybridMultilevel"/>
    <w:tmpl w:val="C1D81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C8012F"/>
    <w:multiLevelType w:val="hybridMultilevel"/>
    <w:tmpl w:val="9168C9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D230FD"/>
    <w:multiLevelType w:val="hybridMultilevel"/>
    <w:tmpl w:val="37AE5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0856A5"/>
    <w:multiLevelType w:val="hybridMultilevel"/>
    <w:tmpl w:val="1668D9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A640E8"/>
    <w:multiLevelType w:val="hybridMultilevel"/>
    <w:tmpl w:val="851AD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427B0D"/>
    <w:multiLevelType w:val="hybridMultilevel"/>
    <w:tmpl w:val="5114B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EC11523"/>
    <w:multiLevelType w:val="hybridMultilevel"/>
    <w:tmpl w:val="D1F68A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C254DA"/>
    <w:multiLevelType w:val="hybridMultilevel"/>
    <w:tmpl w:val="180CE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547B21"/>
    <w:multiLevelType w:val="hybridMultilevel"/>
    <w:tmpl w:val="E9C85F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6014AD"/>
    <w:multiLevelType w:val="hybridMultilevel"/>
    <w:tmpl w:val="E76A80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81548B"/>
    <w:multiLevelType w:val="hybridMultilevel"/>
    <w:tmpl w:val="4D02C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1B6568"/>
    <w:multiLevelType w:val="hybridMultilevel"/>
    <w:tmpl w:val="034AA468"/>
    <w:lvl w:ilvl="0" w:tplc="9D369C70">
      <w:start w:val="1"/>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66301138"/>
    <w:multiLevelType w:val="hybridMultilevel"/>
    <w:tmpl w:val="8500F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F97996"/>
    <w:multiLevelType w:val="hybridMultilevel"/>
    <w:tmpl w:val="71E4A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8758E1"/>
    <w:multiLevelType w:val="hybridMultilevel"/>
    <w:tmpl w:val="B9D6F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C47A15"/>
    <w:multiLevelType w:val="hybridMultilevel"/>
    <w:tmpl w:val="B7409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3969F6"/>
    <w:multiLevelType w:val="multilevel"/>
    <w:tmpl w:val="88A4A186"/>
    <w:lvl w:ilvl="0">
      <w:start w:val="1"/>
      <w:numFmt w:val="decimal"/>
      <w:pStyle w:val="Heading1"/>
      <w:lvlText w:val="%1"/>
      <w:lvlJc w:val="left"/>
      <w:pPr>
        <w:ind w:left="432" w:hanging="432"/>
      </w:pPr>
      <w:rPr>
        <w:rFonts w:hint="default"/>
        <w:i w:val="0"/>
        <w:iCs/>
      </w:rPr>
    </w:lvl>
    <w:lvl w:ilvl="1">
      <w:start w:val="1"/>
      <w:numFmt w:val="decimal"/>
      <w:pStyle w:val="Heading2"/>
      <w:lvlText w:val="%1.%2"/>
      <w:lvlJc w:val="left"/>
      <w:pPr>
        <w:ind w:left="3726" w:hanging="576"/>
      </w:pPr>
      <w:rPr>
        <w:i w:val="0"/>
        <w:i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C2F6C9B"/>
    <w:multiLevelType w:val="hybridMultilevel"/>
    <w:tmpl w:val="FBAA6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C055B9"/>
    <w:multiLevelType w:val="hybridMultilevel"/>
    <w:tmpl w:val="44B407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8159581">
    <w:abstractNumId w:val="35"/>
  </w:num>
  <w:num w:numId="2" w16cid:durableId="1972517842">
    <w:abstractNumId w:val="11"/>
  </w:num>
  <w:num w:numId="3" w16cid:durableId="1265847482">
    <w:abstractNumId w:val="30"/>
  </w:num>
  <w:num w:numId="4" w16cid:durableId="1503203577">
    <w:abstractNumId w:val="21"/>
  </w:num>
  <w:num w:numId="5" w16cid:durableId="568610573">
    <w:abstractNumId w:val="9"/>
  </w:num>
  <w:num w:numId="6" w16cid:durableId="1580211257">
    <w:abstractNumId w:val="28"/>
  </w:num>
  <w:num w:numId="7" w16cid:durableId="1767656767">
    <w:abstractNumId w:val="27"/>
  </w:num>
  <w:num w:numId="8" w16cid:durableId="462962887">
    <w:abstractNumId w:val="14"/>
  </w:num>
  <w:num w:numId="9" w16cid:durableId="1859807631">
    <w:abstractNumId w:val="32"/>
  </w:num>
  <w:num w:numId="10" w16cid:durableId="1539244884">
    <w:abstractNumId w:val="29"/>
  </w:num>
  <w:num w:numId="11" w16cid:durableId="1781876436">
    <w:abstractNumId w:val="34"/>
  </w:num>
  <w:num w:numId="12" w16cid:durableId="158541200">
    <w:abstractNumId w:val="33"/>
  </w:num>
  <w:num w:numId="13" w16cid:durableId="1005674214">
    <w:abstractNumId w:val="20"/>
  </w:num>
  <w:num w:numId="14" w16cid:durableId="1897551272">
    <w:abstractNumId w:val="37"/>
  </w:num>
  <w:num w:numId="15" w16cid:durableId="1281885421">
    <w:abstractNumId w:val="7"/>
  </w:num>
  <w:num w:numId="16" w16cid:durableId="426466289">
    <w:abstractNumId w:val="15"/>
  </w:num>
  <w:num w:numId="17" w16cid:durableId="1725564286">
    <w:abstractNumId w:val="0"/>
  </w:num>
  <w:num w:numId="18" w16cid:durableId="786117896">
    <w:abstractNumId w:val="36"/>
  </w:num>
  <w:num w:numId="19" w16cid:durableId="877666040">
    <w:abstractNumId w:val="12"/>
  </w:num>
  <w:num w:numId="20" w16cid:durableId="1218660214">
    <w:abstractNumId w:val="24"/>
  </w:num>
  <w:num w:numId="21" w16cid:durableId="868690337">
    <w:abstractNumId w:val="2"/>
  </w:num>
  <w:num w:numId="22" w16cid:durableId="1255361772">
    <w:abstractNumId w:val="31"/>
  </w:num>
  <w:num w:numId="23" w16cid:durableId="789275747">
    <w:abstractNumId w:val="23"/>
  </w:num>
  <w:num w:numId="24" w16cid:durableId="2089647616">
    <w:abstractNumId w:val="1"/>
  </w:num>
  <w:num w:numId="25" w16cid:durableId="748619652">
    <w:abstractNumId w:val="6"/>
  </w:num>
  <w:num w:numId="26" w16cid:durableId="1984769590">
    <w:abstractNumId w:val="10"/>
  </w:num>
  <w:num w:numId="27" w16cid:durableId="110981901">
    <w:abstractNumId w:val="4"/>
  </w:num>
  <w:num w:numId="28" w16cid:durableId="117604341">
    <w:abstractNumId w:val="26"/>
  </w:num>
  <w:num w:numId="29" w16cid:durableId="601691812">
    <w:abstractNumId w:val="3"/>
  </w:num>
  <w:num w:numId="30" w16cid:durableId="1336347508">
    <w:abstractNumId w:val="13"/>
  </w:num>
  <w:num w:numId="31" w16cid:durableId="580482398">
    <w:abstractNumId w:val="25"/>
  </w:num>
  <w:num w:numId="32" w16cid:durableId="1909732619">
    <w:abstractNumId w:val="16"/>
  </w:num>
  <w:num w:numId="33" w16cid:durableId="846748983">
    <w:abstractNumId w:val="5"/>
  </w:num>
  <w:num w:numId="34" w16cid:durableId="468211083">
    <w:abstractNumId w:val="18"/>
  </w:num>
  <w:num w:numId="35" w16cid:durableId="2038193629">
    <w:abstractNumId w:val="8"/>
  </w:num>
  <w:num w:numId="36" w16cid:durableId="1006399081">
    <w:abstractNumId w:val="17"/>
  </w:num>
  <w:num w:numId="37" w16cid:durableId="47077608">
    <w:abstractNumId w:val="19"/>
  </w:num>
  <w:num w:numId="38" w16cid:durableId="371728966">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298"/>
    <w:rsid w:val="0000090B"/>
    <w:rsid w:val="000036B1"/>
    <w:rsid w:val="00003833"/>
    <w:rsid w:val="00027D9A"/>
    <w:rsid w:val="00051868"/>
    <w:rsid w:val="000568FC"/>
    <w:rsid w:val="0006246B"/>
    <w:rsid w:val="00067940"/>
    <w:rsid w:val="000703DD"/>
    <w:rsid w:val="00070A7E"/>
    <w:rsid w:val="0007474F"/>
    <w:rsid w:val="000753D8"/>
    <w:rsid w:val="00075D21"/>
    <w:rsid w:val="00077E29"/>
    <w:rsid w:val="00087D55"/>
    <w:rsid w:val="000B1A62"/>
    <w:rsid w:val="000D3C99"/>
    <w:rsid w:val="000D7152"/>
    <w:rsid w:val="000D7296"/>
    <w:rsid w:val="000E156E"/>
    <w:rsid w:val="000F55F1"/>
    <w:rsid w:val="001037DF"/>
    <w:rsid w:val="00103D97"/>
    <w:rsid w:val="00111455"/>
    <w:rsid w:val="001125D4"/>
    <w:rsid w:val="0011600F"/>
    <w:rsid w:val="001205C4"/>
    <w:rsid w:val="001401D0"/>
    <w:rsid w:val="00140F7F"/>
    <w:rsid w:val="00143725"/>
    <w:rsid w:val="00153DCB"/>
    <w:rsid w:val="00157D14"/>
    <w:rsid w:val="00160400"/>
    <w:rsid w:val="0017128E"/>
    <w:rsid w:val="00180BB2"/>
    <w:rsid w:val="00186010"/>
    <w:rsid w:val="00193D3D"/>
    <w:rsid w:val="00194475"/>
    <w:rsid w:val="001A5CC0"/>
    <w:rsid w:val="001B3830"/>
    <w:rsid w:val="001C650C"/>
    <w:rsid w:val="001F1A9D"/>
    <w:rsid w:val="001F2CE2"/>
    <w:rsid w:val="001F54F5"/>
    <w:rsid w:val="001F6B67"/>
    <w:rsid w:val="0020114C"/>
    <w:rsid w:val="00211914"/>
    <w:rsid w:val="0021687C"/>
    <w:rsid w:val="00224622"/>
    <w:rsid w:val="0022574F"/>
    <w:rsid w:val="002332D6"/>
    <w:rsid w:val="00234765"/>
    <w:rsid w:val="002349FE"/>
    <w:rsid w:val="00235166"/>
    <w:rsid w:val="00242C48"/>
    <w:rsid w:val="00246A27"/>
    <w:rsid w:val="00255056"/>
    <w:rsid w:val="00260FB7"/>
    <w:rsid w:val="00264126"/>
    <w:rsid w:val="0026641D"/>
    <w:rsid w:val="00280499"/>
    <w:rsid w:val="00281821"/>
    <w:rsid w:val="00282A09"/>
    <w:rsid w:val="00283153"/>
    <w:rsid w:val="0028538F"/>
    <w:rsid w:val="0029339C"/>
    <w:rsid w:val="00293D74"/>
    <w:rsid w:val="002979B6"/>
    <w:rsid w:val="002A081E"/>
    <w:rsid w:val="002B27D5"/>
    <w:rsid w:val="002D6DC2"/>
    <w:rsid w:val="002E270E"/>
    <w:rsid w:val="00300F05"/>
    <w:rsid w:val="003049B0"/>
    <w:rsid w:val="00317EF6"/>
    <w:rsid w:val="0033258F"/>
    <w:rsid w:val="003326BB"/>
    <w:rsid w:val="0034599A"/>
    <w:rsid w:val="00373998"/>
    <w:rsid w:val="0039466B"/>
    <w:rsid w:val="00395D67"/>
    <w:rsid w:val="00397D9E"/>
    <w:rsid w:val="003A37FB"/>
    <w:rsid w:val="003A5D75"/>
    <w:rsid w:val="003A6883"/>
    <w:rsid w:val="003B3B91"/>
    <w:rsid w:val="003B3CDC"/>
    <w:rsid w:val="003C2158"/>
    <w:rsid w:val="003E56AC"/>
    <w:rsid w:val="003F411E"/>
    <w:rsid w:val="004019E5"/>
    <w:rsid w:val="0041349C"/>
    <w:rsid w:val="00420D85"/>
    <w:rsid w:val="00421563"/>
    <w:rsid w:val="00427F78"/>
    <w:rsid w:val="004355C9"/>
    <w:rsid w:val="00443A85"/>
    <w:rsid w:val="0045375F"/>
    <w:rsid w:val="004723FC"/>
    <w:rsid w:val="00480B40"/>
    <w:rsid w:val="00485A87"/>
    <w:rsid w:val="004913FE"/>
    <w:rsid w:val="00492E52"/>
    <w:rsid w:val="00493828"/>
    <w:rsid w:val="00494663"/>
    <w:rsid w:val="004946D9"/>
    <w:rsid w:val="00494D6C"/>
    <w:rsid w:val="00495CBA"/>
    <w:rsid w:val="00497BCF"/>
    <w:rsid w:val="004A7248"/>
    <w:rsid w:val="004B1ACA"/>
    <w:rsid w:val="004B283C"/>
    <w:rsid w:val="004B6031"/>
    <w:rsid w:val="004C4913"/>
    <w:rsid w:val="004C7E5B"/>
    <w:rsid w:val="004D0629"/>
    <w:rsid w:val="004E2E26"/>
    <w:rsid w:val="004E3AB1"/>
    <w:rsid w:val="004F1A59"/>
    <w:rsid w:val="004F1B59"/>
    <w:rsid w:val="005003F5"/>
    <w:rsid w:val="005067F1"/>
    <w:rsid w:val="00512F6E"/>
    <w:rsid w:val="00515766"/>
    <w:rsid w:val="00516E98"/>
    <w:rsid w:val="00527A00"/>
    <w:rsid w:val="00530F4B"/>
    <w:rsid w:val="00533B19"/>
    <w:rsid w:val="005355B3"/>
    <w:rsid w:val="0055200A"/>
    <w:rsid w:val="00566B19"/>
    <w:rsid w:val="00575D8A"/>
    <w:rsid w:val="005802F2"/>
    <w:rsid w:val="0058300A"/>
    <w:rsid w:val="00587808"/>
    <w:rsid w:val="005912E7"/>
    <w:rsid w:val="00597C06"/>
    <w:rsid w:val="005A186C"/>
    <w:rsid w:val="005A6612"/>
    <w:rsid w:val="005B7CBB"/>
    <w:rsid w:val="005B7DF7"/>
    <w:rsid w:val="005C1DD1"/>
    <w:rsid w:val="005D1B01"/>
    <w:rsid w:val="005D42AE"/>
    <w:rsid w:val="005E2B3C"/>
    <w:rsid w:val="005F5706"/>
    <w:rsid w:val="005F6750"/>
    <w:rsid w:val="006032C4"/>
    <w:rsid w:val="00606E26"/>
    <w:rsid w:val="006214C9"/>
    <w:rsid w:val="0062210B"/>
    <w:rsid w:val="00634A37"/>
    <w:rsid w:val="006376A6"/>
    <w:rsid w:val="00650B52"/>
    <w:rsid w:val="006555C5"/>
    <w:rsid w:val="0066248A"/>
    <w:rsid w:val="00664202"/>
    <w:rsid w:val="00674274"/>
    <w:rsid w:val="00693387"/>
    <w:rsid w:val="006B373A"/>
    <w:rsid w:val="006C3E5F"/>
    <w:rsid w:val="006E7E60"/>
    <w:rsid w:val="006E7FF5"/>
    <w:rsid w:val="006F2B88"/>
    <w:rsid w:val="007001E0"/>
    <w:rsid w:val="00713CEC"/>
    <w:rsid w:val="00720A93"/>
    <w:rsid w:val="007232BD"/>
    <w:rsid w:val="00724CF8"/>
    <w:rsid w:val="007512C0"/>
    <w:rsid w:val="00760D17"/>
    <w:rsid w:val="0076270C"/>
    <w:rsid w:val="00764234"/>
    <w:rsid w:val="0077063E"/>
    <w:rsid w:val="00771B71"/>
    <w:rsid w:val="0077243E"/>
    <w:rsid w:val="00782A76"/>
    <w:rsid w:val="007953B7"/>
    <w:rsid w:val="00797AD4"/>
    <w:rsid w:val="007B0052"/>
    <w:rsid w:val="007D058A"/>
    <w:rsid w:val="007D0E88"/>
    <w:rsid w:val="007E0BF6"/>
    <w:rsid w:val="007F06FC"/>
    <w:rsid w:val="007F32F9"/>
    <w:rsid w:val="007F5094"/>
    <w:rsid w:val="007F79FF"/>
    <w:rsid w:val="00806749"/>
    <w:rsid w:val="00815796"/>
    <w:rsid w:val="00816826"/>
    <w:rsid w:val="0083002E"/>
    <w:rsid w:val="00834350"/>
    <w:rsid w:val="008357E0"/>
    <w:rsid w:val="00842458"/>
    <w:rsid w:val="008531F9"/>
    <w:rsid w:val="008547AA"/>
    <w:rsid w:val="00865E59"/>
    <w:rsid w:val="00870C5F"/>
    <w:rsid w:val="00872425"/>
    <w:rsid w:val="008761A5"/>
    <w:rsid w:val="008840B9"/>
    <w:rsid w:val="00894678"/>
    <w:rsid w:val="00894E0A"/>
    <w:rsid w:val="008A7B4B"/>
    <w:rsid w:val="008B3BF0"/>
    <w:rsid w:val="008B4E85"/>
    <w:rsid w:val="008E15BD"/>
    <w:rsid w:val="008E3596"/>
    <w:rsid w:val="008F19C0"/>
    <w:rsid w:val="009040B7"/>
    <w:rsid w:val="0090490F"/>
    <w:rsid w:val="009055AB"/>
    <w:rsid w:val="00906020"/>
    <w:rsid w:val="00915CA2"/>
    <w:rsid w:val="00917C6A"/>
    <w:rsid w:val="009204BC"/>
    <w:rsid w:val="00925CCB"/>
    <w:rsid w:val="009279B2"/>
    <w:rsid w:val="00935CA0"/>
    <w:rsid w:val="00941332"/>
    <w:rsid w:val="009416BB"/>
    <w:rsid w:val="00943CEC"/>
    <w:rsid w:val="00951F16"/>
    <w:rsid w:val="00954F0C"/>
    <w:rsid w:val="0095662D"/>
    <w:rsid w:val="00961A60"/>
    <w:rsid w:val="009712D8"/>
    <w:rsid w:val="00975C94"/>
    <w:rsid w:val="009837B3"/>
    <w:rsid w:val="00997E51"/>
    <w:rsid w:val="009A1EA0"/>
    <w:rsid w:val="009A40F3"/>
    <w:rsid w:val="009A5FAD"/>
    <w:rsid w:val="009A76BF"/>
    <w:rsid w:val="009A7F28"/>
    <w:rsid w:val="009C005D"/>
    <w:rsid w:val="009C0F24"/>
    <w:rsid w:val="009C4358"/>
    <w:rsid w:val="009D1738"/>
    <w:rsid w:val="009D1B4B"/>
    <w:rsid w:val="009E0863"/>
    <w:rsid w:val="009E3CCB"/>
    <w:rsid w:val="00A010A9"/>
    <w:rsid w:val="00A153BE"/>
    <w:rsid w:val="00A26817"/>
    <w:rsid w:val="00A40977"/>
    <w:rsid w:val="00A4246B"/>
    <w:rsid w:val="00A45FDF"/>
    <w:rsid w:val="00A534EF"/>
    <w:rsid w:val="00A53A4F"/>
    <w:rsid w:val="00A5695F"/>
    <w:rsid w:val="00A6558B"/>
    <w:rsid w:val="00A727BC"/>
    <w:rsid w:val="00A8542F"/>
    <w:rsid w:val="00A86F45"/>
    <w:rsid w:val="00A9533E"/>
    <w:rsid w:val="00AA1EE2"/>
    <w:rsid w:val="00AB35BF"/>
    <w:rsid w:val="00AB5ADF"/>
    <w:rsid w:val="00AB64F9"/>
    <w:rsid w:val="00AC750F"/>
    <w:rsid w:val="00AD5EF6"/>
    <w:rsid w:val="00AD77E7"/>
    <w:rsid w:val="00AE478F"/>
    <w:rsid w:val="00AE4BBF"/>
    <w:rsid w:val="00AE7D45"/>
    <w:rsid w:val="00AF08EF"/>
    <w:rsid w:val="00AF746E"/>
    <w:rsid w:val="00B02123"/>
    <w:rsid w:val="00B20D1A"/>
    <w:rsid w:val="00B2152E"/>
    <w:rsid w:val="00B21932"/>
    <w:rsid w:val="00B22AB2"/>
    <w:rsid w:val="00B23147"/>
    <w:rsid w:val="00B27B63"/>
    <w:rsid w:val="00B35A4A"/>
    <w:rsid w:val="00B4582B"/>
    <w:rsid w:val="00B50790"/>
    <w:rsid w:val="00B60416"/>
    <w:rsid w:val="00B650A7"/>
    <w:rsid w:val="00B6600E"/>
    <w:rsid w:val="00B67D39"/>
    <w:rsid w:val="00B722FD"/>
    <w:rsid w:val="00B72DC7"/>
    <w:rsid w:val="00B72DEB"/>
    <w:rsid w:val="00B746CA"/>
    <w:rsid w:val="00B7784B"/>
    <w:rsid w:val="00B92350"/>
    <w:rsid w:val="00B93495"/>
    <w:rsid w:val="00BA787C"/>
    <w:rsid w:val="00BB10CC"/>
    <w:rsid w:val="00BD4458"/>
    <w:rsid w:val="00BD6BE2"/>
    <w:rsid w:val="00BE7400"/>
    <w:rsid w:val="00C017A3"/>
    <w:rsid w:val="00C02FC6"/>
    <w:rsid w:val="00C04DB5"/>
    <w:rsid w:val="00C102E3"/>
    <w:rsid w:val="00C32BFD"/>
    <w:rsid w:val="00C4007B"/>
    <w:rsid w:val="00C46F3B"/>
    <w:rsid w:val="00C54BA5"/>
    <w:rsid w:val="00C56D3E"/>
    <w:rsid w:val="00C707CC"/>
    <w:rsid w:val="00C8283D"/>
    <w:rsid w:val="00C9059C"/>
    <w:rsid w:val="00C906BF"/>
    <w:rsid w:val="00C911A6"/>
    <w:rsid w:val="00C9461E"/>
    <w:rsid w:val="00CA129D"/>
    <w:rsid w:val="00CB2E1C"/>
    <w:rsid w:val="00CB33B8"/>
    <w:rsid w:val="00CB633F"/>
    <w:rsid w:val="00CB65A8"/>
    <w:rsid w:val="00CC59A6"/>
    <w:rsid w:val="00CD38A2"/>
    <w:rsid w:val="00CD6D5D"/>
    <w:rsid w:val="00CE3023"/>
    <w:rsid w:val="00CE424F"/>
    <w:rsid w:val="00CF5210"/>
    <w:rsid w:val="00CF6167"/>
    <w:rsid w:val="00D038F7"/>
    <w:rsid w:val="00D03B94"/>
    <w:rsid w:val="00D05A17"/>
    <w:rsid w:val="00D14039"/>
    <w:rsid w:val="00D175A4"/>
    <w:rsid w:val="00D222CB"/>
    <w:rsid w:val="00D324C7"/>
    <w:rsid w:val="00D3450D"/>
    <w:rsid w:val="00D36BEF"/>
    <w:rsid w:val="00D37018"/>
    <w:rsid w:val="00D57A78"/>
    <w:rsid w:val="00D622C3"/>
    <w:rsid w:val="00D7367A"/>
    <w:rsid w:val="00D77216"/>
    <w:rsid w:val="00D77AC7"/>
    <w:rsid w:val="00D77C8A"/>
    <w:rsid w:val="00D83A03"/>
    <w:rsid w:val="00D90011"/>
    <w:rsid w:val="00D91024"/>
    <w:rsid w:val="00D92DBE"/>
    <w:rsid w:val="00D9424A"/>
    <w:rsid w:val="00D94F57"/>
    <w:rsid w:val="00D97727"/>
    <w:rsid w:val="00DA401E"/>
    <w:rsid w:val="00DA6D3D"/>
    <w:rsid w:val="00DB5E17"/>
    <w:rsid w:val="00DC761A"/>
    <w:rsid w:val="00DD3C1C"/>
    <w:rsid w:val="00DD41EE"/>
    <w:rsid w:val="00DD59E3"/>
    <w:rsid w:val="00DE2DD2"/>
    <w:rsid w:val="00DF0D64"/>
    <w:rsid w:val="00DF4055"/>
    <w:rsid w:val="00DF5373"/>
    <w:rsid w:val="00E05318"/>
    <w:rsid w:val="00E06DDD"/>
    <w:rsid w:val="00E11A6B"/>
    <w:rsid w:val="00E142D1"/>
    <w:rsid w:val="00E15FE9"/>
    <w:rsid w:val="00E1632B"/>
    <w:rsid w:val="00E1700A"/>
    <w:rsid w:val="00E30BF7"/>
    <w:rsid w:val="00E3742D"/>
    <w:rsid w:val="00E401DF"/>
    <w:rsid w:val="00E42D8D"/>
    <w:rsid w:val="00E52A34"/>
    <w:rsid w:val="00E52A95"/>
    <w:rsid w:val="00E553E1"/>
    <w:rsid w:val="00E678CC"/>
    <w:rsid w:val="00E70E2E"/>
    <w:rsid w:val="00E7145E"/>
    <w:rsid w:val="00E7733A"/>
    <w:rsid w:val="00E91F64"/>
    <w:rsid w:val="00E96101"/>
    <w:rsid w:val="00EA58D6"/>
    <w:rsid w:val="00EA7E60"/>
    <w:rsid w:val="00EB7BEB"/>
    <w:rsid w:val="00EC19AF"/>
    <w:rsid w:val="00EC21C8"/>
    <w:rsid w:val="00EC34FD"/>
    <w:rsid w:val="00ED1377"/>
    <w:rsid w:val="00ED625B"/>
    <w:rsid w:val="00ED6957"/>
    <w:rsid w:val="00EE5298"/>
    <w:rsid w:val="00EE7478"/>
    <w:rsid w:val="00F0333D"/>
    <w:rsid w:val="00F03B34"/>
    <w:rsid w:val="00F04DF6"/>
    <w:rsid w:val="00F06B7B"/>
    <w:rsid w:val="00F14088"/>
    <w:rsid w:val="00F16998"/>
    <w:rsid w:val="00F223B2"/>
    <w:rsid w:val="00F25986"/>
    <w:rsid w:val="00F25AB8"/>
    <w:rsid w:val="00F36481"/>
    <w:rsid w:val="00F3765F"/>
    <w:rsid w:val="00F5358D"/>
    <w:rsid w:val="00F57C73"/>
    <w:rsid w:val="00F75F25"/>
    <w:rsid w:val="00F765D9"/>
    <w:rsid w:val="00F80684"/>
    <w:rsid w:val="00F8203B"/>
    <w:rsid w:val="00F847C9"/>
    <w:rsid w:val="00F91006"/>
    <w:rsid w:val="00F92833"/>
    <w:rsid w:val="00FC1CC3"/>
    <w:rsid w:val="00FC5D0F"/>
    <w:rsid w:val="00FC72A4"/>
    <w:rsid w:val="00FC7491"/>
    <w:rsid w:val="00FC7FA5"/>
    <w:rsid w:val="00FD3455"/>
    <w:rsid w:val="00FD5E6C"/>
    <w:rsid w:val="00FD614F"/>
    <w:rsid w:val="00FE3158"/>
    <w:rsid w:val="00FF04FA"/>
    <w:rsid w:val="00FF1FAB"/>
    <w:rsid w:val="05022F34"/>
    <w:rsid w:val="07D1C4A6"/>
    <w:rsid w:val="07FF26CF"/>
    <w:rsid w:val="0A4AF224"/>
    <w:rsid w:val="0AD9D735"/>
    <w:rsid w:val="0B709A5A"/>
    <w:rsid w:val="1FE4CE9A"/>
    <w:rsid w:val="2334A270"/>
    <w:rsid w:val="291C6ECF"/>
    <w:rsid w:val="297A0560"/>
    <w:rsid w:val="2CA31E02"/>
    <w:rsid w:val="386441BE"/>
    <w:rsid w:val="3CDE2D13"/>
    <w:rsid w:val="4030BE8E"/>
    <w:rsid w:val="549FD75E"/>
    <w:rsid w:val="570F48A8"/>
    <w:rsid w:val="57277CE3"/>
    <w:rsid w:val="6483E605"/>
    <w:rsid w:val="6518AC44"/>
    <w:rsid w:val="662DB0FB"/>
    <w:rsid w:val="66504ED9"/>
    <w:rsid w:val="687242EF"/>
    <w:rsid w:val="69AC6703"/>
    <w:rsid w:val="74298A6D"/>
    <w:rsid w:val="7453DE12"/>
    <w:rsid w:val="75969D69"/>
    <w:rsid w:val="76B059A5"/>
    <w:rsid w:val="78A13B62"/>
    <w:rsid w:val="794BE09D"/>
    <w:rsid w:val="7BF3888E"/>
    <w:rsid w:val="7C646B5B"/>
    <w:rsid w:val="7E0539F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351CE"/>
  <w15:chartTrackingRefBased/>
  <w15:docId w15:val="{815E2B52-A070-47BB-8434-3118AADB7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DD2"/>
    <w:pPr>
      <w:jc w:val="both"/>
    </w:pPr>
    <w:rPr>
      <w:rFonts w:ascii="Verdana" w:hAnsi="Verdana"/>
      <w:sz w:val="18"/>
    </w:rPr>
  </w:style>
  <w:style w:type="paragraph" w:styleId="Heading1">
    <w:name w:val="heading 1"/>
    <w:basedOn w:val="Normal"/>
    <w:link w:val="Heading1Char"/>
    <w:uiPriority w:val="9"/>
    <w:qFormat/>
    <w:rsid w:val="009416BB"/>
    <w:pPr>
      <w:numPr>
        <w:numId w:val="1"/>
      </w:numPr>
      <w:spacing w:before="100" w:beforeAutospacing="1" w:after="100" w:afterAutospacing="1" w:line="240" w:lineRule="auto"/>
      <w:outlineLvl w:val="0"/>
    </w:pPr>
    <w:rPr>
      <w:rFonts w:ascii="Times New Roman" w:eastAsia="Times New Roman" w:hAnsi="Times New Roman" w:cs="Times New Roman"/>
      <w:b/>
      <w:bCs/>
      <w:kern w:val="36"/>
      <w:sz w:val="28"/>
      <w:szCs w:val="48"/>
      <w:lang w:eastAsia="en-IN"/>
    </w:rPr>
  </w:style>
  <w:style w:type="paragraph" w:styleId="Heading2">
    <w:name w:val="heading 2"/>
    <w:aliases w:val="PolicyHeading 2"/>
    <w:basedOn w:val="Normal"/>
    <w:link w:val="Heading2Char"/>
    <w:autoRedefine/>
    <w:uiPriority w:val="9"/>
    <w:qFormat/>
    <w:rsid w:val="00527A00"/>
    <w:pPr>
      <w:numPr>
        <w:ilvl w:val="1"/>
        <w:numId w:val="1"/>
      </w:numPr>
      <w:spacing w:before="100" w:beforeAutospacing="1" w:after="100" w:afterAutospacing="1" w:line="240" w:lineRule="auto"/>
      <w:outlineLvl w:val="1"/>
    </w:pPr>
    <w:rPr>
      <w:rFonts w:eastAsia="Times New Roman" w:cs="Times New Roman"/>
      <w:b/>
      <w:bCs/>
      <w:szCs w:val="36"/>
      <w:lang w:eastAsia="en-IN"/>
    </w:rPr>
  </w:style>
  <w:style w:type="paragraph" w:styleId="Heading3">
    <w:name w:val="heading 3"/>
    <w:basedOn w:val="Normal"/>
    <w:link w:val="Heading3Char"/>
    <w:autoRedefine/>
    <w:uiPriority w:val="9"/>
    <w:qFormat/>
    <w:rsid w:val="004F1B59"/>
    <w:pPr>
      <w:numPr>
        <w:ilvl w:val="2"/>
        <w:numId w:val="1"/>
      </w:numPr>
      <w:spacing w:before="100" w:beforeAutospacing="1" w:after="100" w:afterAutospacing="1" w:line="240" w:lineRule="auto"/>
      <w:outlineLvl w:val="2"/>
    </w:pPr>
    <w:rPr>
      <w:rFonts w:eastAsia="Times New Roman" w:cs="Times New Roman"/>
      <w:b/>
      <w:bCs/>
      <w:szCs w:val="27"/>
      <w:lang w:eastAsia="en-IN"/>
    </w:rPr>
  </w:style>
  <w:style w:type="paragraph" w:styleId="Heading4">
    <w:name w:val="heading 4"/>
    <w:basedOn w:val="Normal"/>
    <w:link w:val="Heading4Char"/>
    <w:uiPriority w:val="9"/>
    <w:qFormat/>
    <w:rsid w:val="006032C4"/>
    <w:pPr>
      <w:numPr>
        <w:ilvl w:val="3"/>
        <w:numId w:val="1"/>
      </w:numPr>
      <w:spacing w:before="100" w:beforeAutospacing="1" w:after="100" w:afterAutospacing="1" w:line="240" w:lineRule="auto"/>
      <w:outlineLvl w:val="3"/>
    </w:pPr>
    <w:rPr>
      <w:rFonts w:eastAsia="Times New Roman" w:cs="Times New Roman"/>
      <w:b/>
      <w:bCs/>
      <w:szCs w:val="24"/>
      <w:lang w:eastAsia="en-IN"/>
    </w:rPr>
  </w:style>
  <w:style w:type="paragraph" w:styleId="Heading5">
    <w:name w:val="heading 5"/>
    <w:basedOn w:val="Normal"/>
    <w:next w:val="Normal"/>
    <w:link w:val="Heading5Char"/>
    <w:uiPriority w:val="9"/>
    <w:semiHidden/>
    <w:unhideWhenUsed/>
    <w:qFormat/>
    <w:rsid w:val="007F79F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F79F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F79F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F79F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F79F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6BB"/>
    <w:rPr>
      <w:rFonts w:ascii="Times New Roman" w:eastAsia="Times New Roman" w:hAnsi="Times New Roman" w:cs="Times New Roman"/>
      <w:b/>
      <w:bCs/>
      <w:kern w:val="36"/>
      <w:sz w:val="28"/>
      <w:szCs w:val="48"/>
      <w:lang w:eastAsia="en-IN"/>
    </w:rPr>
  </w:style>
  <w:style w:type="character" w:customStyle="1" w:styleId="Heading2Char">
    <w:name w:val="Heading 2 Char"/>
    <w:aliases w:val="PolicyHeading 2 Char"/>
    <w:basedOn w:val="DefaultParagraphFont"/>
    <w:link w:val="Heading2"/>
    <w:uiPriority w:val="9"/>
    <w:rsid w:val="00527A00"/>
    <w:rPr>
      <w:rFonts w:ascii="Verdana" w:eastAsia="Times New Roman" w:hAnsi="Verdana" w:cs="Times New Roman"/>
      <w:b/>
      <w:bCs/>
      <w:sz w:val="18"/>
      <w:szCs w:val="36"/>
      <w:lang w:eastAsia="en-IN"/>
    </w:rPr>
  </w:style>
  <w:style w:type="character" w:customStyle="1" w:styleId="Heading3Char">
    <w:name w:val="Heading 3 Char"/>
    <w:basedOn w:val="DefaultParagraphFont"/>
    <w:link w:val="Heading3"/>
    <w:uiPriority w:val="9"/>
    <w:rsid w:val="004F1B59"/>
    <w:rPr>
      <w:rFonts w:ascii="Verdana" w:eastAsia="Times New Roman" w:hAnsi="Verdana" w:cs="Times New Roman"/>
      <w:b/>
      <w:bCs/>
      <w:sz w:val="18"/>
      <w:szCs w:val="27"/>
      <w:lang w:eastAsia="en-IN"/>
    </w:rPr>
  </w:style>
  <w:style w:type="character" w:customStyle="1" w:styleId="Heading4Char">
    <w:name w:val="Heading 4 Char"/>
    <w:basedOn w:val="DefaultParagraphFont"/>
    <w:link w:val="Heading4"/>
    <w:uiPriority w:val="9"/>
    <w:rsid w:val="006032C4"/>
    <w:rPr>
      <w:rFonts w:ascii="Verdana" w:eastAsia="Times New Roman" w:hAnsi="Verdana" w:cs="Times New Roman"/>
      <w:b/>
      <w:bCs/>
      <w:sz w:val="18"/>
      <w:szCs w:val="24"/>
      <w:lang w:eastAsia="en-IN"/>
    </w:rPr>
  </w:style>
  <w:style w:type="paragraph" w:styleId="NormalWeb">
    <w:name w:val="Normal (Web)"/>
    <w:basedOn w:val="Normal"/>
    <w:uiPriority w:val="99"/>
    <w:semiHidden/>
    <w:unhideWhenUsed/>
    <w:rsid w:val="006624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6248A"/>
    <w:rPr>
      <w:color w:val="0000FF"/>
      <w:u w:val="single"/>
    </w:rPr>
  </w:style>
  <w:style w:type="character" w:customStyle="1" w:styleId="superscripttext">
    <w:name w:val="superscript_text"/>
    <w:basedOn w:val="DefaultParagraphFont"/>
    <w:rsid w:val="0066248A"/>
  </w:style>
  <w:style w:type="character" w:styleId="Strong">
    <w:name w:val="Strong"/>
    <w:basedOn w:val="DefaultParagraphFont"/>
    <w:uiPriority w:val="22"/>
    <w:qFormat/>
    <w:rsid w:val="0066248A"/>
    <w:rPr>
      <w:b/>
      <w:bCs/>
    </w:rPr>
  </w:style>
  <w:style w:type="character" w:styleId="UnresolvedMention">
    <w:name w:val="Unresolved Mention"/>
    <w:basedOn w:val="DefaultParagraphFont"/>
    <w:uiPriority w:val="99"/>
    <w:unhideWhenUsed/>
    <w:rsid w:val="002E270E"/>
    <w:rPr>
      <w:color w:val="605E5C"/>
      <w:shd w:val="clear" w:color="auto" w:fill="E1DFDD"/>
    </w:rPr>
  </w:style>
  <w:style w:type="paragraph" w:styleId="ListParagraph">
    <w:name w:val="List Paragraph"/>
    <w:basedOn w:val="Normal"/>
    <w:uiPriority w:val="34"/>
    <w:qFormat/>
    <w:rsid w:val="00F223B2"/>
    <w:pPr>
      <w:ind w:left="720"/>
      <w:contextualSpacing/>
    </w:pPr>
  </w:style>
  <w:style w:type="paragraph" w:styleId="Header">
    <w:name w:val="header"/>
    <w:basedOn w:val="Normal"/>
    <w:link w:val="HeaderChar"/>
    <w:uiPriority w:val="99"/>
    <w:unhideWhenUsed/>
    <w:rsid w:val="00566B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6B19"/>
  </w:style>
  <w:style w:type="paragraph" w:styleId="Footer">
    <w:name w:val="footer"/>
    <w:basedOn w:val="Normal"/>
    <w:link w:val="FooterChar"/>
    <w:uiPriority w:val="99"/>
    <w:unhideWhenUsed/>
    <w:rsid w:val="00566B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6B19"/>
  </w:style>
  <w:style w:type="paragraph" w:styleId="Revision">
    <w:name w:val="Revision"/>
    <w:hidden/>
    <w:uiPriority w:val="99"/>
    <w:semiHidden/>
    <w:rsid w:val="00941332"/>
    <w:pPr>
      <w:spacing w:after="0" w:line="240" w:lineRule="auto"/>
    </w:pPr>
  </w:style>
  <w:style w:type="character" w:styleId="FollowedHyperlink">
    <w:name w:val="FollowedHyperlink"/>
    <w:basedOn w:val="DefaultParagraphFont"/>
    <w:uiPriority w:val="99"/>
    <w:semiHidden/>
    <w:unhideWhenUsed/>
    <w:rsid w:val="00941332"/>
    <w:rPr>
      <w:color w:val="954F72" w:themeColor="followedHyperlink"/>
      <w:u w:val="single"/>
    </w:rPr>
  </w:style>
  <w:style w:type="paragraph" w:styleId="Title">
    <w:name w:val="Title"/>
    <w:basedOn w:val="Normal"/>
    <w:next w:val="Normal"/>
    <w:link w:val="TitleChar"/>
    <w:autoRedefine/>
    <w:uiPriority w:val="10"/>
    <w:qFormat/>
    <w:rsid w:val="009416BB"/>
    <w:pPr>
      <w:spacing w:after="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9416BB"/>
    <w:rPr>
      <w:rFonts w:ascii="Verdana" w:eastAsiaTheme="majorEastAsia" w:hAnsi="Verdana" w:cstheme="majorBidi"/>
      <w:spacing w:val="-10"/>
      <w:kern w:val="28"/>
      <w:sz w:val="36"/>
      <w:szCs w:val="56"/>
    </w:rPr>
  </w:style>
  <w:style w:type="paragraph" w:customStyle="1" w:styleId="MainHeading">
    <w:name w:val="MainHeading"/>
    <w:basedOn w:val="Heading2"/>
    <w:link w:val="MainHeadingChar"/>
    <w:qFormat/>
    <w:rsid w:val="00300F05"/>
    <w:pPr>
      <w:keepNext/>
      <w:keepLines/>
      <w:spacing w:before="0" w:beforeAutospacing="0" w:after="240" w:afterAutospacing="0"/>
    </w:pPr>
    <w:rPr>
      <w:rFonts w:ascii="Arial" w:eastAsiaTheme="majorEastAsia" w:hAnsi="Arial" w:cs="Arial"/>
      <w:sz w:val="24"/>
      <w:szCs w:val="24"/>
      <w:lang w:val="en-US" w:eastAsia="en-US"/>
    </w:rPr>
  </w:style>
  <w:style w:type="table" w:styleId="TableGrid">
    <w:name w:val="Table Grid"/>
    <w:basedOn w:val="TableNormal"/>
    <w:uiPriority w:val="39"/>
    <w:rsid w:val="007F7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inHeadingChar">
    <w:name w:val="MainHeading Char"/>
    <w:basedOn w:val="Heading2Char"/>
    <w:link w:val="MainHeading"/>
    <w:rsid w:val="00300F05"/>
    <w:rPr>
      <w:rFonts w:ascii="Arial" w:eastAsiaTheme="majorEastAsia" w:hAnsi="Arial" w:cs="Arial"/>
      <w:b/>
      <w:bCs/>
      <w:sz w:val="24"/>
      <w:szCs w:val="24"/>
      <w:lang w:val="en-US" w:eastAsia="en-IN"/>
    </w:rPr>
  </w:style>
  <w:style w:type="table" w:styleId="PlainTable2">
    <w:name w:val="Plain Table 2"/>
    <w:basedOn w:val="TableNormal"/>
    <w:uiPriority w:val="42"/>
    <w:rsid w:val="007F79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
    <w:name w:val="Grid Table 5 Dark"/>
    <w:basedOn w:val="TableProfessional"/>
    <w:uiPriority w:val="50"/>
    <w:rsid w:val="007F79FF"/>
    <w:pPr>
      <w:spacing w:after="0" w:line="240" w:lineRule="auto"/>
    </w:pPr>
    <w:rPr>
      <w:rFonts w:asciiTheme="majorHAnsi" w:hAnsiTheme="majorHAnsi"/>
      <w:sz w:val="18"/>
      <w:szCs w:val="20"/>
      <w:lang w:val="en-US" w:eastAsia="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l2br w:val="none" w:sz="0" w:space="0" w:color="auto"/>
          <w:tr2bl w:val="none" w:sz="0" w:space="0" w:color="auto"/>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6Colorful">
    <w:name w:val="List Table 6 Colorful"/>
    <w:basedOn w:val="TableProfessional"/>
    <w:uiPriority w:val="51"/>
    <w:rsid w:val="007F79FF"/>
    <w:pPr>
      <w:spacing w:after="0" w:line="240" w:lineRule="auto"/>
    </w:pPr>
    <w:rPr>
      <w:color w:val="000000" w:themeColor="text1"/>
      <w:sz w:val="20"/>
      <w:szCs w:val="20"/>
      <w:lang w:val="en-US" w:eastAsia="en-IN"/>
    </w:rPr>
    <w:tblPr>
      <w:tblStyleRowBandSize w:val="1"/>
      <w:tblStyleColBandSize w:val="1"/>
      <w:tblBorders>
        <w:top w:val="single" w:sz="4" w:space="0" w:color="000000" w:themeColor="text1"/>
        <w:left w:val="none" w:sz="0" w:space="0" w:color="auto"/>
        <w:bottom w:val="single" w:sz="4" w:space="0" w:color="000000" w:themeColor="text1"/>
        <w:right w:val="none" w:sz="0" w:space="0" w:color="auto"/>
        <w:insideH w:val="none" w:sz="0" w:space="0" w:color="auto"/>
        <w:insideV w:val="none" w:sz="0" w:space="0" w:color="auto"/>
      </w:tblBorders>
    </w:tblPr>
    <w:tcPr>
      <w:shd w:val="clear" w:color="auto" w:fill="auto"/>
    </w:tcPr>
    <w:tblStylePr w:type="firstRow">
      <w:rPr>
        <w:b/>
        <w:bCs/>
        <w:color w:val="auto"/>
      </w:rPr>
      <w:tblPr/>
      <w:tcPr>
        <w:tcBorders>
          <w:bottom w:val="single" w:sz="4" w:space="0" w:color="000000" w:themeColor="text1"/>
          <w:tl2br w:val="none" w:sz="0" w:space="0" w:color="auto"/>
          <w:tr2bl w:val="none" w:sz="0" w:space="0" w:color="auto"/>
        </w:tcBorders>
        <w:shd w:val="solid" w:color="000000" w:fill="FFFFFF"/>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4">
    <w:name w:val="List Table 6 Colorful Accent 4"/>
    <w:basedOn w:val="TableNormal"/>
    <w:uiPriority w:val="51"/>
    <w:rsid w:val="007F79FF"/>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Professional">
    <w:name w:val="Table Professional"/>
    <w:basedOn w:val="TableNormal"/>
    <w:uiPriority w:val="99"/>
    <w:semiHidden/>
    <w:unhideWhenUsed/>
    <w:rsid w:val="007F79FF"/>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3">
    <w:name w:val="Plain Table 3"/>
    <w:basedOn w:val="TableNormal"/>
    <w:uiPriority w:val="43"/>
    <w:rsid w:val="007F79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7F79F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7F79F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semiHidden/>
    <w:rsid w:val="007F79FF"/>
    <w:rPr>
      <w:rFonts w:asciiTheme="majorHAnsi" w:eastAsiaTheme="majorEastAsia" w:hAnsiTheme="majorHAnsi" w:cstheme="majorBidi"/>
      <w:color w:val="2F5496" w:themeColor="accent1" w:themeShade="BF"/>
      <w:sz w:val="18"/>
    </w:rPr>
  </w:style>
  <w:style w:type="character" w:customStyle="1" w:styleId="Heading6Char">
    <w:name w:val="Heading 6 Char"/>
    <w:basedOn w:val="DefaultParagraphFont"/>
    <w:link w:val="Heading6"/>
    <w:uiPriority w:val="9"/>
    <w:semiHidden/>
    <w:rsid w:val="007F79FF"/>
    <w:rPr>
      <w:rFonts w:asciiTheme="majorHAnsi" w:eastAsiaTheme="majorEastAsia" w:hAnsiTheme="majorHAnsi" w:cstheme="majorBidi"/>
      <w:color w:val="1F3763" w:themeColor="accent1" w:themeShade="7F"/>
      <w:sz w:val="18"/>
    </w:rPr>
  </w:style>
  <w:style w:type="character" w:customStyle="1" w:styleId="Heading7Char">
    <w:name w:val="Heading 7 Char"/>
    <w:basedOn w:val="DefaultParagraphFont"/>
    <w:link w:val="Heading7"/>
    <w:uiPriority w:val="9"/>
    <w:semiHidden/>
    <w:rsid w:val="007F79FF"/>
    <w:rPr>
      <w:rFonts w:asciiTheme="majorHAnsi" w:eastAsiaTheme="majorEastAsia" w:hAnsiTheme="majorHAnsi" w:cstheme="majorBidi"/>
      <w:i/>
      <w:iCs/>
      <w:color w:val="1F3763" w:themeColor="accent1" w:themeShade="7F"/>
      <w:sz w:val="18"/>
    </w:rPr>
  </w:style>
  <w:style w:type="character" w:customStyle="1" w:styleId="Heading8Char">
    <w:name w:val="Heading 8 Char"/>
    <w:basedOn w:val="DefaultParagraphFont"/>
    <w:link w:val="Heading8"/>
    <w:uiPriority w:val="9"/>
    <w:semiHidden/>
    <w:rsid w:val="007F79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F79FF"/>
    <w:rPr>
      <w:rFonts w:asciiTheme="majorHAnsi" w:eastAsiaTheme="majorEastAsia" w:hAnsiTheme="majorHAnsi" w:cstheme="majorBidi"/>
      <w:i/>
      <w:iCs/>
      <w:color w:val="272727" w:themeColor="text1" w:themeTint="D8"/>
      <w:sz w:val="21"/>
      <w:szCs w:val="21"/>
    </w:rPr>
  </w:style>
  <w:style w:type="paragraph" w:customStyle="1" w:styleId="Commented">
    <w:name w:val="Commented"/>
    <w:basedOn w:val="Normal"/>
    <w:link w:val="CommentedChar"/>
    <w:autoRedefine/>
    <w:qFormat/>
    <w:rsid w:val="00A727BC"/>
    <w:pPr>
      <w:jc w:val="left"/>
    </w:pPr>
    <w:rPr>
      <w:iCs/>
      <w:color w:val="C45911" w:themeColor="accent2" w:themeShade="BF"/>
    </w:rPr>
  </w:style>
  <w:style w:type="character" w:styleId="CommentReference">
    <w:name w:val="annotation reference"/>
    <w:basedOn w:val="DefaultParagraphFont"/>
    <w:uiPriority w:val="99"/>
    <w:semiHidden/>
    <w:unhideWhenUsed/>
    <w:rsid w:val="00527A00"/>
    <w:rPr>
      <w:sz w:val="16"/>
      <w:szCs w:val="16"/>
    </w:rPr>
  </w:style>
  <w:style w:type="character" w:customStyle="1" w:styleId="CommentedChar">
    <w:name w:val="Commented Char"/>
    <w:basedOn w:val="DefaultParagraphFont"/>
    <w:link w:val="Commented"/>
    <w:rsid w:val="00A727BC"/>
    <w:rPr>
      <w:rFonts w:ascii="Verdana" w:hAnsi="Verdana"/>
      <w:iCs/>
      <w:color w:val="C45911" w:themeColor="accent2" w:themeShade="BF"/>
      <w:sz w:val="18"/>
    </w:rPr>
  </w:style>
  <w:style w:type="paragraph" w:styleId="CommentText">
    <w:name w:val="annotation text"/>
    <w:basedOn w:val="Normal"/>
    <w:link w:val="CommentTextChar"/>
    <w:uiPriority w:val="99"/>
    <w:semiHidden/>
    <w:unhideWhenUsed/>
    <w:rsid w:val="00527A00"/>
    <w:pPr>
      <w:spacing w:line="240" w:lineRule="auto"/>
    </w:pPr>
    <w:rPr>
      <w:sz w:val="20"/>
      <w:szCs w:val="20"/>
    </w:rPr>
  </w:style>
  <w:style w:type="character" w:customStyle="1" w:styleId="CommentTextChar">
    <w:name w:val="Comment Text Char"/>
    <w:basedOn w:val="DefaultParagraphFont"/>
    <w:link w:val="CommentText"/>
    <w:uiPriority w:val="99"/>
    <w:semiHidden/>
    <w:rsid w:val="00527A00"/>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527A00"/>
    <w:rPr>
      <w:b/>
      <w:bCs/>
    </w:rPr>
  </w:style>
  <w:style w:type="character" w:customStyle="1" w:styleId="CommentSubjectChar">
    <w:name w:val="Comment Subject Char"/>
    <w:basedOn w:val="CommentTextChar"/>
    <w:link w:val="CommentSubject"/>
    <w:uiPriority w:val="99"/>
    <w:semiHidden/>
    <w:rsid w:val="00527A00"/>
    <w:rPr>
      <w:rFonts w:ascii="Verdana" w:hAnsi="Verdana"/>
      <w:b/>
      <w:bCs/>
      <w:sz w:val="20"/>
      <w:szCs w:val="20"/>
    </w:rPr>
  </w:style>
  <w:style w:type="paragraph" w:styleId="TOC1">
    <w:name w:val="toc 1"/>
    <w:basedOn w:val="Normal"/>
    <w:next w:val="Normal"/>
    <w:autoRedefine/>
    <w:uiPriority w:val="39"/>
    <w:unhideWhenUsed/>
    <w:rsid w:val="00FE3158"/>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FE3158"/>
    <w:pPr>
      <w:spacing w:after="0"/>
      <w:ind w:left="180"/>
    </w:pPr>
    <w:rPr>
      <w:rFonts w:asciiTheme="minorHAnsi" w:hAnsiTheme="minorHAnsi"/>
      <w:smallCaps/>
      <w:sz w:val="20"/>
      <w:szCs w:val="20"/>
    </w:rPr>
  </w:style>
  <w:style w:type="paragraph" w:styleId="TOC3">
    <w:name w:val="toc 3"/>
    <w:basedOn w:val="Normal"/>
    <w:next w:val="Normal"/>
    <w:autoRedefine/>
    <w:uiPriority w:val="39"/>
    <w:unhideWhenUsed/>
    <w:rsid w:val="00FE3158"/>
    <w:pPr>
      <w:spacing w:after="0"/>
      <w:ind w:left="360"/>
    </w:pPr>
    <w:rPr>
      <w:rFonts w:asciiTheme="minorHAnsi" w:hAnsiTheme="minorHAnsi"/>
      <w:i/>
      <w:iCs/>
      <w:sz w:val="20"/>
      <w:szCs w:val="20"/>
    </w:rPr>
  </w:style>
  <w:style w:type="paragraph" w:styleId="TOC4">
    <w:name w:val="toc 4"/>
    <w:basedOn w:val="Normal"/>
    <w:next w:val="Normal"/>
    <w:autoRedefine/>
    <w:uiPriority w:val="39"/>
    <w:unhideWhenUsed/>
    <w:rsid w:val="00FE3158"/>
    <w:pPr>
      <w:spacing w:after="0"/>
      <w:ind w:left="540"/>
    </w:pPr>
    <w:rPr>
      <w:rFonts w:asciiTheme="minorHAnsi" w:hAnsiTheme="minorHAnsi"/>
      <w:szCs w:val="18"/>
    </w:rPr>
  </w:style>
  <w:style w:type="paragraph" w:styleId="TOC5">
    <w:name w:val="toc 5"/>
    <w:basedOn w:val="Normal"/>
    <w:next w:val="Normal"/>
    <w:autoRedefine/>
    <w:uiPriority w:val="39"/>
    <w:unhideWhenUsed/>
    <w:rsid w:val="00FE3158"/>
    <w:pPr>
      <w:spacing w:after="0"/>
      <w:ind w:left="720"/>
    </w:pPr>
    <w:rPr>
      <w:rFonts w:asciiTheme="minorHAnsi" w:hAnsiTheme="minorHAnsi"/>
      <w:szCs w:val="18"/>
    </w:rPr>
  </w:style>
  <w:style w:type="paragraph" w:styleId="TOC6">
    <w:name w:val="toc 6"/>
    <w:basedOn w:val="Normal"/>
    <w:next w:val="Normal"/>
    <w:autoRedefine/>
    <w:uiPriority w:val="39"/>
    <w:unhideWhenUsed/>
    <w:rsid w:val="00FE3158"/>
    <w:pPr>
      <w:spacing w:after="0"/>
      <w:ind w:left="900"/>
    </w:pPr>
    <w:rPr>
      <w:rFonts w:asciiTheme="minorHAnsi" w:hAnsiTheme="minorHAnsi"/>
      <w:szCs w:val="18"/>
    </w:rPr>
  </w:style>
  <w:style w:type="paragraph" w:styleId="TOC7">
    <w:name w:val="toc 7"/>
    <w:basedOn w:val="Normal"/>
    <w:next w:val="Normal"/>
    <w:autoRedefine/>
    <w:uiPriority w:val="39"/>
    <w:unhideWhenUsed/>
    <w:rsid w:val="00FE3158"/>
    <w:pPr>
      <w:spacing w:after="0"/>
      <w:ind w:left="1080"/>
    </w:pPr>
    <w:rPr>
      <w:rFonts w:asciiTheme="minorHAnsi" w:hAnsiTheme="minorHAnsi"/>
      <w:szCs w:val="18"/>
    </w:rPr>
  </w:style>
  <w:style w:type="paragraph" w:styleId="TOC8">
    <w:name w:val="toc 8"/>
    <w:basedOn w:val="Normal"/>
    <w:next w:val="Normal"/>
    <w:autoRedefine/>
    <w:uiPriority w:val="39"/>
    <w:unhideWhenUsed/>
    <w:rsid w:val="00FE3158"/>
    <w:pPr>
      <w:spacing w:after="0"/>
      <w:ind w:left="1260"/>
    </w:pPr>
    <w:rPr>
      <w:rFonts w:asciiTheme="minorHAnsi" w:hAnsiTheme="minorHAnsi"/>
      <w:szCs w:val="18"/>
    </w:rPr>
  </w:style>
  <w:style w:type="paragraph" w:styleId="TOC9">
    <w:name w:val="toc 9"/>
    <w:basedOn w:val="Normal"/>
    <w:next w:val="Normal"/>
    <w:autoRedefine/>
    <w:uiPriority w:val="39"/>
    <w:unhideWhenUsed/>
    <w:rsid w:val="00FE3158"/>
    <w:pPr>
      <w:spacing w:after="0"/>
      <w:ind w:left="1440"/>
    </w:pPr>
    <w:rPr>
      <w:rFonts w:asciiTheme="minorHAnsi" w:hAnsiTheme="minorHAnsi"/>
      <w:szCs w:val="18"/>
    </w:rPr>
  </w:style>
  <w:style w:type="character" w:styleId="Mention">
    <w:name w:val="Mention"/>
    <w:basedOn w:val="DefaultParagraphFont"/>
    <w:uiPriority w:val="99"/>
    <w:unhideWhenUsed/>
    <w:rsid w:val="00F16998"/>
    <w:rPr>
      <w:color w:val="2B579A"/>
      <w:shd w:val="clear" w:color="auto" w:fill="E1DFDD"/>
    </w:rPr>
  </w:style>
  <w:style w:type="paragraph" w:styleId="NoSpacing">
    <w:name w:val="No Spacing"/>
    <w:link w:val="NoSpacingChar"/>
    <w:uiPriority w:val="1"/>
    <w:qFormat/>
    <w:rsid w:val="001860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6010"/>
    <w:rPr>
      <w:rFonts w:eastAsiaTheme="minorEastAsia"/>
      <w:lang w:val="en-US"/>
    </w:rPr>
  </w:style>
  <w:style w:type="paragraph" w:styleId="IntenseQuote">
    <w:name w:val="Intense Quote"/>
    <w:basedOn w:val="Normal"/>
    <w:next w:val="Normal"/>
    <w:link w:val="IntenseQuoteChar"/>
    <w:uiPriority w:val="30"/>
    <w:qFormat/>
    <w:rsid w:val="00650B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0B52"/>
    <w:rPr>
      <w:rFonts w:ascii="Verdana" w:hAnsi="Verdana"/>
      <w:i/>
      <w:iCs/>
      <w:color w:val="4472C4" w:themeColor="accent1"/>
      <w:sz w:val="18"/>
    </w:rPr>
  </w:style>
  <w:style w:type="character" w:styleId="IntenseReference">
    <w:name w:val="Intense Reference"/>
    <w:basedOn w:val="DefaultParagraphFont"/>
    <w:uiPriority w:val="32"/>
    <w:qFormat/>
    <w:rsid w:val="005F6750"/>
    <w:rPr>
      <w:b/>
      <w:bCs/>
      <w:smallCaps/>
      <w:color w:val="4472C4" w:themeColor="accent1"/>
      <w:spacing w:val="5"/>
    </w:rPr>
  </w:style>
  <w:style w:type="paragraph" w:styleId="TOCHeading">
    <w:name w:val="TOC Heading"/>
    <w:basedOn w:val="Heading1"/>
    <w:next w:val="Normal"/>
    <w:uiPriority w:val="39"/>
    <w:unhideWhenUsed/>
    <w:qFormat/>
    <w:rsid w:val="00264126"/>
    <w:pPr>
      <w:keepNext/>
      <w:keepLines/>
      <w:numPr>
        <w:numId w:val="0"/>
      </w:numPr>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040154">
      <w:bodyDiv w:val="1"/>
      <w:marLeft w:val="0"/>
      <w:marRight w:val="0"/>
      <w:marTop w:val="0"/>
      <w:marBottom w:val="0"/>
      <w:divBdr>
        <w:top w:val="none" w:sz="0" w:space="0" w:color="auto"/>
        <w:left w:val="none" w:sz="0" w:space="0" w:color="auto"/>
        <w:bottom w:val="none" w:sz="0" w:space="0" w:color="auto"/>
        <w:right w:val="none" w:sz="0" w:space="0" w:color="auto"/>
      </w:divBdr>
      <w:divsChild>
        <w:div w:id="1858613452">
          <w:marLeft w:val="-225"/>
          <w:marRight w:val="-225"/>
          <w:marTop w:val="0"/>
          <w:marBottom w:val="0"/>
          <w:divBdr>
            <w:top w:val="none" w:sz="0" w:space="0" w:color="auto"/>
            <w:left w:val="none" w:sz="0" w:space="0" w:color="auto"/>
            <w:bottom w:val="none" w:sz="0" w:space="0" w:color="auto"/>
            <w:right w:val="none" w:sz="0" w:space="0" w:color="auto"/>
          </w:divBdr>
          <w:divsChild>
            <w:div w:id="1601987440">
              <w:marLeft w:val="0"/>
              <w:marRight w:val="-60"/>
              <w:marTop w:val="0"/>
              <w:marBottom w:val="0"/>
              <w:divBdr>
                <w:top w:val="none" w:sz="0" w:space="0" w:color="auto"/>
                <w:left w:val="none" w:sz="0" w:space="0" w:color="auto"/>
                <w:bottom w:val="none" w:sz="0" w:space="0" w:color="auto"/>
                <w:right w:val="none" w:sz="0" w:space="0" w:color="auto"/>
              </w:divBdr>
              <w:divsChild>
                <w:div w:id="1254630648">
                  <w:marLeft w:val="0"/>
                  <w:marRight w:val="0"/>
                  <w:marTop w:val="300"/>
                  <w:marBottom w:val="300"/>
                  <w:divBdr>
                    <w:top w:val="none" w:sz="0" w:space="0" w:color="auto"/>
                    <w:left w:val="none" w:sz="0" w:space="0" w:color="auto"/>
                    <w:bottom w:val="none" w:sz="0" w:space="0" w:color="auto"/>
                    <w:right w:val="none" w:sz="0" w:space="0" w:color="auto"/>
                  </w:divBdr>
                  <w:divsChild>
                    <w:div w:id="1459490722">
                      <w:marLeft w:val="0"/>
                      <w:marRight w:val="0"/>
                      <w:marTop w:val="0"/>
                      <w:marBottom w:val="0"/>
                      <w:divBdr>
                        <w:top w:val="none" w:sz="0" w:space="0" w:color="auto"/>
                        <w:left w:val="none" w:sz="0" w:space="0" w:color="auto"/>
                        <w:bottom w:val="none" w:sz="0" w:space="0" w:color="auto"/>
                        <w:right w:val="none" w:sz="0" w:space="0" w:color="auto"/>
                      </w:divBdr>
                      <w:divsChild>
                        <w:div w:id="304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595915">
      <w:bodyDiv w:val="1"/>
      <w:marLeft w:val="0"/>
      <w:marRight w:val="0"/>
      <w:marTop w:val="0"/>
      <w:marBottom w:val="0"/>
      <w:divBdr>
        <w:top w:val="none" w:sz="0" w:space="0" w:color="auto"/>
        <w:left w:val="none" w:sz="0" w:space="0" w:color="auto"/>
        <w:bottom w:val="none" w:sz="0" w:space="0" w:color="auto"/>
        <w:right w:val="none" w:sz="0" w:space="0" w:color="auto"/>
      </w:divBdr>
      <w:divsChild>
        <w:div w:id="306277039">
          <w:marLeft w:val="-225"/>
          <w:marRight w:val="-225"/>
          <w:marTop w:val="0"/>
          <w:marBottom w:val="0"/>
          <w:divBdr>
            <w:top w:val="none" w:sz="0" w:space="0" w:color="auto"/>
            <w:left w:val="none" w:sz="0" w:space="0" w:color="auto"/>
            <w:bottom w:val="none" w:sz="0" w:space="0" w:color="auto"/>
            <w:right w:val="none" w:sz="0" w:space="0" w:color="auto"/>
          </w:divBdr>
          <w:divsChild>
            <w:div w:id="733697394">
              <w:marLeft w:val="0"/>
              <w:marRight w:val="-60"/>
              <w:marTop w:val="0"/>
              <w:marBottom w:val="0"/>
              <w:divBdr>
                <w:top w:val="none" w:sz="0" w:space="0" w:color="auto"/>
                <w:left w:val="none" w:sz="0" w:space="0" w:color="auto"/>
                <w:bottom w:val="none" w:sz="0" w:space="0" w:color="auto"/>
                <w:right w:val="none" w:sz="0" w:space="0" w:color="auto"/>
              </w:divBdr>
              <w:divsChild>
                <w:div w:id="222985913">
                  <w:marLeft w:val="0"/>
                  <w:marRight w:val="0"/>
                  <w:marTop w:val="300"/>
                  <w:marBottom w:val="300"/>
                  <w:divBdr>
                    <w:top w:val="none" w:sz="0" w:space="0" w:color="auto"/>
                    <w:left w:val="none" w:sz="0" w:space="0" w:color="auto"/>
                    <w:bottom w:val="none" w:sz="0" w:space="0" w:color="auto"/>
                    <w:right w:val="none" w:sz="0" w:space="0" w:color="auto"/>
                  </w:divBdr>
                  <w:divsChild>
                    <w:div w:id="1055930359">
                      <w:marLeft w:val="0"/>
                      <w:marRight w:val="0"/>
                      <w:marTop w:val="0"/>
                      <w:marBottom w:val="0"/>
                      <w:divBdr>
                        <w:top w:val="none" w:sz="0" w:space="0" w:color="auto"/>
                        <w:left w:val="none" w:sz="0" w:space="0" w:color="auto"/>
                        <w:bottom w:val="none" w:sz="0" w:space="0" w:color="auto"/>
                        <w:right w:val="none" w:sz="0" w:space="0" w:color="auto"/>
                      </w:divBdr>
                      <w:divsChild>
                        <w:div w:id="12891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45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hyperlink" Target="http://docs.splunk.com/Documentation/Splunk/6.0.5/SearchReference/Whatsinthismanual" TargetMode="External"/><Relationship Id="rId84" Type="http://schemas.openxmlformats.org/officeDocument/2006/relationships/image" Target="media/image54.png"/><Relationship Id="rId138" Type="http://schemas.openxmlformats.org/officeDocument/2006/relationships/image" Target="media/image107.png"/><Relationship Id="rId159" Type="http://schemas.openxmlformats.org/officeDocument/2006/relationships/footer" Target="footer1.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2.png"/><Relationship Id="rId64" Type="http://schemas.openxmlformats.org/officeDocument/2006/relationships/hyperlink" Target="http://docs.splunk.com/Documentation/Splunk/6.0.5/SearchReference/SplunkEnterpriseQuickReferenceGuide" TargetMode="External"/><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5.png"/><Relationship Id="rId150" Type="http://schemas.openxmlformats.org/officeDocument/2006/relationships/image" Target="media/image119.png"/><Relationship Id="rId12" Type="http://schemas.openxmlformats.org/officeDocument/2006/relationships/image" Target="media/image1.png"/><Relationship Id="rId17" Type="http://schemas.openxmlformats.org/officeDocument/2006/relationships/hyperlink" Target="https://falcon.us-2.crowdstrike.com" TargetMode="External"/><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3.png"/><Relationship Id="rId70" Type="http://schemas.openxmlformats.org/officeDocument/2006/relationships/image" Target="media/image43.png"/><Relationship Id="rId75" Type="http://schemas.openxmlformats.org/officeDocument/2006/relationships/hyperlink" Target="https://falcon.us-2.crowdstrike.com/documentation/68/detection-and-prevention-policies" TargetMode="External"/><Relationship Id="rId91" Type="http://schemas.openxmlformats.org/officeDocument/2006/relationships/hyperlink" Target="mailto:internal@crowdstrike.com" TargetMode="External"/><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hyperlink" Target="https://falcon.eu-1.crowdstrike.com" TargetMode="External"/><Relationship Id="rId49" Type="http://schemas.openxmlformats.org/officeDocument/2006/relationships/image" Target="media/image2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file://system32//config//" TargetMode="Externa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hyperlink" Target="https://itservicedesk.netradyne.com/app/itdesk/HomePage.do" TargetMode="External"/><Relationship Id="rId13" Type="http://schemas.openxmlformats.org/officeDocument/2006/relationships/image" Target="media/image2.jpeg"/><Relationship Id="rId18" Type="http://schemas.openxmlformats.org/officeDocument/2006/relationships/hyperlink" Target="https://falcon.us-2.crowdstrike.com" TargetMode="Externa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yperlink" Target="file:///C:/system32/config/" TargetMode="External"/><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hyperlink" Target="https://itservicedesk.netradyne.com/app/itdesk/HomePage.do" TargetMode="External"/><Relationship Id="rId61" Type="http://schemas.openxmlformats.org/officeDocument/2006/relationships/hyperlink" Target="https://falcon.us-2.crowdstrike.com/investigate/events/en-US/app/eam2/search" TargetMode="External"/><Relationship Id="rId82" Type="http://schemas.openxmlformats.org/officeDocument/2006/relationships/image" Target="media/image52.png"/><Relationship Id="rId152" Type="http://schemas.openxmlformats.org/officeDocument/2006/relationships/hyperlink" Target="https://netorg726775.sharepoint.com/:w:/s/InfosecInternal/Efg3fprLja9DhKYi6yqt0I0B25q6LT5pW0T4x3gz2NhbLQ?e=jNzJUC" TargetMode="External"/><Relationship Id="rId19" Type="http://schemas.openxmlformats.org/officeDocument/2006/relationships/image" Target="media/image3.png"/><Relationship Id="rId14" Type="http://schemas.openxmlformats.org/officeDocument/2006/relationships/hyperlink" Target="https://falcon.us-2.crowdstrike.com/login/"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hyperlink" Target="https://falcon.us-2.crowdstrike.com/documentation/68/detection-and-prevention-policies" TargetMode="Externa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hyperlink" Target="https://falcon.crowdstrike.com"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hyperlink" Target="https://falcon.crowdstrike.com"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falcon.us-2.crowdstrike.com" TargetMode="External"/><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hyperlink" Target="https://netorg726775.sharepoint.com/sites/InfosecInternal/Shared%20Documents/Forms/AllItems.aspx?id=%2Fsites%2FInfosecInternal%2FShared%20Documents%2FGeneral%2FRISK%20%26%20COMPLIANCE%20MANAGEMENT%2FThird%20Party%20Risk%20Management%2FVendor%20response%20%2D%20Checklist%2FCONCENTRIX%20MAR22%2FEvidence%20Part%202%2FGlobal%20Change%20Management%20Process%20Ver1%2E6%2Epdf&amp;parent=%2Fsites%2FInfosecInternal%2FShared%20Documents%2FGeneral%2FRISK%20%26%20COMPLIANCE%20MANAGEMENT%2FThird%20Party%20Risk%20Management%2FVendor%20response%20%2D%20Checklist%2FCONCENTRIX%20MAR22%2FEvidence%20Part%202" TargetMode="External"/><Relationship Id="rId16" Type="http://schemas.openxmlformats.org/officeDocument/2006/relationships/hyperlink" Target="https://falcon.us-2.crowdstrike.com" TargetMode="External"/><Relationship Id="rId37" Type="http://schemas.openxmlformats.org/officeDocument/2006/relationships/hyperlink" Target="https://falcon.crowdstrike.com/login/?next=%2Fdocumentation%2F22%2Ffalcon-sensor-for-mac-deployment-guide" TargetMode="External"/><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0.png"/><Relationship Id="rId27" Type="http://schemas.openxmlformats.org/officeDocument/2006/relationships/hyperlink" Target="https://falcon.laggar.gcw.crowdstrike.com" TargetMode="External"/><Relationship Id="rId48" Type="http://schemas.openxmlformats.org/officeDocument/2006/relationships/image" Target="media/image27.png"/><Relationship Id="rId69" Type="http://schemas.openxmlformats.org/officeDocument/2006/relationships/hyperlink" Target="https://netorg726775.sharepoint.com/:w:/s/InfosecInternal/Ec-NDpvOx0xLiWeLO5QnYH8ByzZtbZXD8mHSza0X8SY21Q?e=LOZuru" TargetMode="External"/><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hyperlink" Target="https://falcon.us-2.crowdstrike.com/documentation/68/detection-and-prevention-policies" TargetMode="External"/><Relationship Id="rId155" Type="http://schemas.openxmlformats.org/officeDocument/2006/relationships/hyperlink" Target="https://netorg726775.sharepoint.com/:w:/s/InfosecInternal/EeUT0xXerUpLmmBytW0I3t4B06Bll6adna7pVTaeHmHPug?e=x3KMP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d-blr-prathameshp\Downloads\NetradyneDocumentationTemplate_v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b415eba-e95e-415c-8eaf-40b5b4ad0f84">
      <Terms xmlns="http://schemas.microsoft.com/office/infopath/2007/PartnerControls"/>
    </lcf76f155ced4ddcb4097134ff3c332f>
    <TaxCatchAll xmlns="86c93658-3e86-4f8b-89f3-61afe5bfc4a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D9FE6EDE8E8534BBFD6FE6978257E43" ma:contentTypeVersion="15" ma:contentTypeDescription="Create a new document." ma:contentTypeScope="" ma:versionID="404359ba757e6adbf769befbcc0b4bb9">
  <xsd:schema xmlns:xsd="http://www.w3.org/2001/XMLSchema" xmlns:xs="http://www.w3.org/2001/XMLSchema" xmlns:p="http://schemas.microsoft.com/office/2006/metadata/properties" xmlns:ns2="86c93658-3e86-4f8b-89f3-61afe5bfc4aa" xmlns:ns3="fb415eba-e95e-415c-8eaf-40b5b4ad0f84" targetNamespace="http://schemas.microsoft.com/office/2006/metadata/properties" ma:root="true" ma:fieldsID="5e34cad77398a18df70c3967ca1fc917" ns2:_="" ns3:_="">
    <xsd:import namespace="86c93658-3e86-4f8b-89f3-61afe5bfc4aa"/>
    <xsd:import namespace="fb415eba-e95e-415c-8eaf-40b5b4ad0f8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CR" minOccurs="0"/>
                <xsd:element ref="ns3:MediaServiceGenerationTime" minOccurs="0"/>
                <xsd:element ref="ns3:MediaServiceEventHashCode" minOccurs="0"/>
                <xsd:element ref="ns3:lcf76f155ced4ddcb4097134ff3c332f" minOccurs="0"/>
                <xsd:element ref="ns2:TaxCatchAll" minOccurs="0"/>
                <xsd:element ref="ns3:MediaServiceObjectDetectorVersion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c93658-3e86-4f8b-89f3-61afe5bfc4a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ce67e0bb-0d63-4dcd-8e2f-72cfe8fcb41b}" ma:internalName="TaxCatchAll" ma:showField="CatchAllData" ma:web="86c93658-3e86-4f8b-89f3-61afe5bfc4a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b415eba-e95e-415c-8eaf-40b5b4ad0f8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e92e615d-1d71-42a2-ac20-2d54c7ee6d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TBClassification>
  <attrValue xml:space="preserve">Confidential</attrValue>
  <customPropName>Classification</customPropName>
  <timestamp>8/4/2025 9:50:56 PM</timestamp>
  <userName>AzureAD\SudhansuKumar</userName>
  <computerName>ND-BLR-SKUMAR1</computerName>
  <guid>{97dcec53-1368-4178-8615-cc4a1be9e253}</guid>
</GTBClassification>
</file>

<file path=customXml/itemProps1.xml><?xml version="1.0" encoding="utf-8"?>
<ds:datastoreItem xmlns:ds="http://schemas.openxmlformats.org/officeDocument/2006/customXml" ds:itemID="{709F7A30-9F76-4C18-9100-FCEFA94CB15D}">
  <ds:schemaRefs>
    <ds:schemaRef ds:uri="http://schemas.microsoft.com/office/2006/metadata/properties"/>
    <ds:schemaRef ds:uri="http://schemas.microsoft.com/office/infopath/2007/PartnerControls"/>
    <ds:schemaRef ds:uri="fb415eba-e95e-415c-8eaf-40b5b4ad0f84"/>
    <ds:schemaRef ds:uri="86c93658-3e86-4f8b-89f3-61afe5bfc4aa"/>
  </ds:schemaRefs>
</ds:datastoreItem>
</file>

<file path=customXml/itemProps2.xml><?xml version="1.0" encoding="utf-8"?>
<ds:datastoreItem xmlns:ds="http://schemas.openxmlformats.org/officeDocument/2006/customXml" ds:itemID="{631FC846-6EB6-483F-B62A-EECBDA1DB434}">
  <ds:schemaRefs>
    <ds:schemaRef ds:uri="http://schemas.microsoft.com/sharepoint/v3/contenttype/forms"/>
  </ds:schemaRefs>
</ds:datastoreItem>
</file>

<file path=customXml/itemProps3.xml><?xml version="1.0" encoding="utf-8"?>
<ds:datastoreItem xmlns:ds="http://schemas.openxmlformats.org/officeDocument/2006/customXml" ds:itemID="{8B6B4950-6106-4F75-BAC8-DE9A0E0A107D}">
  <ds:schemaRefs>
    <ds:schemaRef ds:uri="http://schemas.openxmlformats.org/officeDocument/2006/bibliography"/>
  </ds:schemaRefs>
</ds:datastoreItem>
</file>

<file path=customXml/itemProps4.xml><?xml version="1.0" encoding="utf-8"?>
<ds:datastoreItem xmlns:ds="http://schemas.openxmlformats.org/officeDocument/2006/customXml" ds:itemID="{F6A905F5-880B-4D39-B3C4-A1B23A3988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c93658-3e86-4f8b-89f3-61afe5bfc4aa"/>
    <ds:schemaRef ds:uri="fb415eba-e95e-415c-8eaf-40b5b4ad0f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908DB9C-270A-45AF-9EF0-D8422579E87C}">
  <ds:schemaRefs/>
</ds:datastoreItem>
</file>

<file path=docProps/app.xml><?xml version="1.0" encoding="utf-8"?>
<Properties xmlns="http://schemas.openxmlformats.org/officeDocument/2006/extended-properties" xmlns:vt="http://schemas.openxmlformats.org/officeDocument/2006/docPropsVTypes">
  <Template>NetradyneDocumentationTemplate_v1.0</Template>
  <TotalTime>9</TotalTime>
  <Pages>86</Pages>
  <Words>14014</Words>
  <Characters>74376</Characters>
  <Application>Microsoft Office Word</Application>
  <DocSecurity>0</DocSecurity>
  <Lines>2362</Lines>
  <Paragraphs>1005</Paragraphs>
  <ScaleCrop>false</ScaleCrop>
  <Company/>
  <LinksUpToDate>false</LinksUpToDate>
  <CharactersWithSpaces>88405</CharactersWithSpaces>
  <SharedDoc>false</SharedDoc>
  <HLinks>
    <vt:vector size="738" baseType="variant">
      <vt:variant>
        <vt:i4>2687081</vt:i4>
      </vt:variant>
      <vt:variant>
        <vt:i4>663</vt:i4>
      </vt:variant>
      <vt:variant>
        <vt:i4>0</vt:i4>
      </vt:variant>
      <vt:variant>
        <vt:i4>5</vt:i4>
      </vt:variant>
      <vt:variant>
        <vt:lpwstr>https://itservicedesk.netradyne.com/app/itdesk/HomePage.do</vt:lpwstr>
      </vt:variant>
      <vt:variant>
        <vt:lpwstr/>
      </vt:variant>
      <vt:variant>
        <vt:i4>2687081</vt:i4>
      </vt:variant>
      <vt:variant>
        <vt:i4>660</vt:i4>
      </vt:variant>
      <vt:variant>
        <vt:i4>0</vt:i4>
      </vt:variant>
      <vt:variant>
        <vt:i4>5</vt:i4>
      </vt:variant>
      <vt:variant>
        <vt:lpwstr>https://itservicedesk.netradyne.com/app/itdesk/HomePage.do</vt:lpwstr>
      </vt:variant>
      <vt:variant>
        <vt:lpwstr/>
      </vt:variant>
      <vt:variant>
        <vt:i4>1769474</vt:i4>
      </vt:variant>
      <vt:variant>
        <vt:i4>657</vt:i4>
      </vt:variant>
      <vt:variant>
        <vt:i4>0</vt:i4>
      </vt:variant>
      <vt:variant>
        <vt:i4>5</vt:i4>
      </vt:variant>
      <vt:variant>
        <vt:lpwstr>https://netorg726775.sharepoint.com/:w:/s/InfosecInternal/EeUT0xXerUpLmmBytW0I3t4B06Bll6adna7pVTaeHmHPug?e=x3KMPD</vt:lpwstr>
      </vt:variant>
      <vt:variant>
        <vt:lpwstr/>
      </vt:variant>
      <vt:variant>
        <vt:i4>7864367</vt:i4>
      </vt:variant>
      <vt:variant>
        <vt:i4>654</vt:i4>
      </vt:variant>
      <vt:variant>
        <vt:i4>0</vt:i4>
      </vt:variant>
      <vt:variant>
        <vt:i4>5</vt:i4>
      </vt:variant>
      <vt:variant>
        <vt:lpwstr>https://netorg726775.sharepoint.com/sites/InfosecInternal/Shared Documents/Forms/AllItems.aspx?id=%2Fsites%2FInfosecInternal%2FShared%20Documents%2FGeneral%2FRISK%20%26%20COMPLIANCE%20MANAGEMENT%2FThird%20Party%20Risk%20Management%2FVendor%20response%20%2D%20Checklist%2FCONCENTRIX%20MAR22%2FEvidence%20Part%202%2FGlobal%20Change%20Management%20Process%20Ver1%2E6%2Epdf&amp;parent=%2Fsites%2FInfosecInternal%2FShared%20Documents%2FGeneral%2FRISK%20%26%20COMPLIANCE%20MANAGEMENT%2FThird%20Party%20Risk%20Management%2FVendor%20response%20%2D%20Checklist%2FCONCENTRIX%20MAR22%2FEvidence%20Part%202</vt:lpwstr>
      </vt:variant>
      <vt:variant>
        <vt:lpwstr/>
      </vt:variant>
      <vt:variant>
        <vt:i4>1638409</vt:i4>
      </vt:variant>
      <vt:variant>
        <vt:i4>651</vt:i4>
      </vt:variant>
      <vt:variant>
        <vt:i4>0</vt:i4>
      </vt:variant>
      <vt:variant>
        <vt:i4>5</vt:i4>
      </vt:variant>
      <vt:variant>
        <vt:lpwstr>https://netorg726775.sharepoint.com/:w:/s/InfosecInternal/Efg3fprLja9DhKYi6yqt0I0B25q6LT5pW0T4x3gz2NhbLQ?e=jNzJUC</vt:lpwstr>
      </vt:variant>
      <vt:variant>
        <vt:lpwstr/>
      </vt:variant>
      <vt:variant>
        <vt:i4>131120</vt:i4>
      </vt:variant>
      <vt:variant>
        <vt:i4>648</vt:i4>
      </vt:variant>
      <vt:variant>
        <vt:i4>0</vt:i4>
      </vt:variant>
      <vt:variant>
        <vt:i4>5</vt:i4>
      </vt:variant>
      <vt:variant>
        <vt:lpwstr>mailto:internal@crowdstrike.com</vt:lpwstr>
      </vt:variant>
      <vt:variant>
        <vt:lpwstr/>
      </vt:variant>
      <vt:variant>
        <vt:i4>1638464</vt:i4>
      </vt:variant>
      <vt:variant>
        <vt:i4>645</vt:i4>
      </vt:variant>
      <vt:variant>
        <vt:i4>0</vt:i4>
      </vt:variant>
      <vt:variant>
        <vt:i4>5</vt:i4>
      </vt:variant>
      <vt:variant>
        <vt:lpwstr>https://falcon.us-2.crowdstrike.com/documentation/68/detection-and-prevention-policies</vt:lpwstr>
      </vt:variant>
      <vt:variant>
        <vt:lpwstr>ioa-exclusion-regex-syntax</vt:lpwstr>
      </vt:variant>
      <vt:variant>
        <vt:i4>6094937</vt:i4>
      </vt:variant>
      <vt:variant>
        <vt:i4>642</vt:i4>
      </vt:variant>
      <vt:variant>
        <vt:i4>0</vt:i4>
      </vt:variant>
      <vt:variant>
        <vt:i4>5</vt:i4>
      </vt:variant>
      <vt:variant>
        <vt:lpwstr>https://falcon.us-2.crowdstrike.com/documentation/68/detection-and-prevention-policies</vt:lpwstr>
      </vt:variant>
      <vt:variant>
        <vt:lpwstr>globsyntax</vt:lpwstr>
      </vt:variant>
      <vt:variant>
        <vt:i4>6094937</vt:i4>
      </vt:variant>
      <vt:variant>
        <vt:i4>639</vt:i4>
      </vt:variant>
      <vt:variant>
        <vt:i4>0</vt:i4>
      </vt:variant>
      <vt:variant>
        <vt:i4>5</vt:i4>
      </vt:variant>
      <vt:variant>
        <vt:lpwstr>https://falcon.us-2.crowdstrike.com/documentation/68/detection-and-prevention-policies</vt:lpwstr>
      </vt:variant>
      <vt:variant>
        <vt:lpwstr>globsyntax</vt:lpwstr>
      </vt:variant>
      <vt:variant>
        <vt:i4>4456526</vt:i4>
      </vt:variant>
      <vt:variant>
        <vt:i4>636</vt:i4>
      </vt:variant>
      <vt:variant>
        <vt:i4>0</vt:i4>
      </vt:variant>
      <vt:variant>
        <vt:i4>5</vt:i4>
      </vt:variant>
      <vt:variant>
        <vt:lpwstr>https://netorg726775.sharepoint.com/:w:/s/InfosecInternal/Ec-NDpvOx0xLiWeLO5QnYH8ByzZtbZXD8mHSza0X8SY21Q?e=LOZuru</vt:lpwstr>
      </vt:variant>
      <vt:variant>
        <vt:lpwstr/>
      </vt:variant>
      <vt:variant>
        <vt:i4>6160393</vt:i4>
      </vt:variant>
      <vt:variant>
        <vt:i4>633</vt:i4>
      </vt:variant>
      <vt:variant>
        <vt:i4>0</vt:i4>
      </vt:variant>
      <vt:variant>
        <vt:i4>5</vt:i4>
      </vt:variant>
      <vt:variant>
        <vt:lpwstr>C:\system32\config\</vt:lpwstr>
      </vt:variant>
      <vt:variant>
        <vt:lpwstr/>
      </vt:variant>
      <vt:variant>
        <vt:i4>6291566</vt:i4>
      </vt:variant>
      <vt:variant>
        <vt:i4>630</vt:i4>
      </vt:variant>
      <vt:variant>
        <vt:i4>0</vt:i4>
      </vt:variant>
      <vt:variant>
        <vt:i4>5</vt:i4>
      </vt:variant>
      <vt:variant>
        <vt:lpwstr>\\system32\\config\\</vt:lpwstr>
      </vt:variant>
      <vt:variant>
        <vt:lpwstr/>
      </vt:variant>
      <vt:variant>
        <vt:i4>5505052</vt:i4>
      </vt:variant>
      <vt:variant>
        <vt:i4>627</vt:i4>
      </vt:variant>
      <vt:variant>
        <vt:i4>0</vt:i4>
      </vt:variant>
      <vt:variant>
        <vt:i4>5</vt:i4>
      </vt:variant>
      <vt:variant>
        <vt:lpwstr>http://docs.splunk.com/Documentation/Splunk/6.0.5/SearchReference/SplunkEnterpriseQuickReferenceGuide</vt:lpwstr>
      </vt:variant>
      <vt:variant>
        <vt:lpwstr/>
      </vt:variant>
      <vt:variant>
        <vt:i4>2949232</vt:i4>
      </vt:variant>
      <vt:variant>
        <vt:i4>624</vt:i4>
      </vt:variant>
      <vt:variant>
        <vt:i4>0</vt:i4>
      </vt:variant>
      <vt:variant>
        <vt:i4>5</vt:i4>
      </vt:variant>
      <vt:variant>
        <vt:lpwstr>http://docs.splunk.com/Documentation/Splunk/6.0.5/SearchReference/Whatsinthismanual</vt:lpwstr>
      </vt:variant>
      <vt:variant>
        <vt:lpwstr/>
      </vt:variant>
      <vt:variant>
        <vt:i4>5242951</vt:i4>
      </vt:variant>
      <vt:variant>
        <vt:i4>621</vt:i4>
      </vt:variant>
      <vt:variant>
        <vt:i4>0</vt:i4>
      </vt:variant>
      <vt:variant>
        <vt:i4>5</vt:i4>
      </vt:variant>
      <vt:variant>
        <vt:lpwstr>https://falcon.us-2.crowdstrike.com/investigate/events/en-US/app/eam2/search</vt:lpwstr>
      </vt:variant>
      <vt:variant>
        <vt:lpwstr/>
      </vt:variant>
      <vt:variant>
        <vt:i4>5439567</vt:i4>
      </vt:variant>
      <vt:variant>
        <vt:i4>618</vt:i4>
      </vt:variant>
      <vt:variant>
        <vt:i4>0</vt:i4>
      </vt:variant>
      <vt:variant>
        <vt:i4>5</vt:i4>
      </vt:variant>
      <vt:variant>
        <vt:lpwstr>https://falcon.crowdstrike.com/login/?next=%2Fdocumentation%2F22%2Ffalcon-sensor-for-mac-deployment-guide</vt:lpwstr>
      </vt:variant>
      <vt:variant>
        <vt:lpwstr>password</vt:lpwstr>
      </vt:variant>
      <vt:variant>
        <vt:i4>1704017</vt:i4>
      </vt:variant>
      <vt:variant>
        <vt:i4>615</vt:i4>
      </vt:variant>
      <vt:variant>
        <vt:i4>0</vt:i4>
      </vt:variant>
      <vt:variant>
        <vt:i4>5</vt:i4>
      </vt:variant>
      <vt:variant>
        <vt:lpwstr>https://falcon.eu-1.crowdstrike.com/</vt:lpwstr>
      </vt:variant>
      <vt:variant>
        <vt:lpwstr/>
      </vt:variant>
      <vt:variant>
        <vt:i4>7667825</vt:i4>
      </vt:variant>
      <vt:variant>
        <vt:i4>612</vt:i4>
      </vt:variant>
      <vt:variant>
        <vt:i4>0</vt:i4>
      </vt:variant>
      <vt:variant>
        <vt:i4>5</vt:i4>
      </vt:variant>
      <vt:variant>
        <vt:lpwstr>https://falcon.laggar.gcw.crowdstrike.com/</vt:lpwstr>
      </vt:variant>
      <vt:variant>
        <vt:lpwstr/>
      </vt:variant>
      <vt:variant>
        <vt:i4>655444</vt:i4>
      </vt:variant>
      <vt:variant>
        <vt:i4>609</vt:i4>
      </vt:variant>
      <vt:variant>
        <vt:i4>0</vt:i4>
      </vt:variant>
      <vt:variant>
        <vt:i4>5</vt:i4>
      </vt:variant>
      <vt:variant>
        <vt:lpwstr>https://falcon.us-2.crowdstrike.com/</vt:lpwstr>
      </vt:variant>
      <vt:variant>
        <vt:lpwstr/>
      </vt:variant>
      <vt:variant>
        <vt:i4>6488101</vt:i4>
      </vt:variant>
      <vt:variant>
        <vt:i4>606</vt:i4>
      </vt:variant>
      <vt:variant>
        <vt:i4>0</vt:i4>
      </vt:variant>
      <vt:variant>
        <vt:i4>5</vt:i4>
      </vt:variant>
      <vt:variant>
        <vt:lpwstr>https://falcon.crowdstrike.com/</vt:lpwstr>
      </vt:variant>
      <vt:variant>
        <vt:lpwstr/>
      </vt:variant>
      <vt:variant>
        <vt:i4>655444</vt:i4>
      </vt:variant>
      <vt:variant>
        <vt:i4>603</vt:i4>
      </vt:variant>
      <vt:variant>
        <vt:i4>0</vt:i4>
      </vt:variant>
      <vt:variant>
        <vt:i4>5</vt:i4>
      </vt:variant>
      <vt:variant>
        <vt:lpwstr>https://falcon.us-2.crowdstrike.com/</vt:lpwstr>
      </vt:variant>
      <vt:variant>
        <vt:lpwstr/>
      </vt:variant>
      <vt:variant>
        <vt:i4>655444</vt:i4>
      </vt:variant>
      <vt:variant>
        <vt:i4>600</vt:i4>
      </vt:variant>
      <vt:variant>
        <vt:i4>0</vt:i4>
      </vt:variant>
      <vt:variant>
        <vt:i4>5</vt:i4>
      </vt:variant>
      <vt:variant>
        <vt:lpwstr>https://falcon.us-2.crowdstrike.com/</vt:lpwstr>
      </vt:variant>
      <vt:variant>
        <vt:lpwstr/>
      </vt:variant>
      <vt:variant>
        <vt:i4>655444</vt:i4>
      </vt:variant>
      <vt:variant>
        <vt:i4>597</vt:i4>
      </vt:variant>
      <vt:variant>
        <vt:i4>0</vt:i4>
      </vt:variant>
      <vt:variant>
        <vt:i4>5</vt:i4>
      </vt:variant>
      <vt:variant>
        <vt:lpwstr>https://falcon.us-2.crowdstrike.com/</vt:lpwstr>
      </vt:variant>
      <vt:variant>
        <vt:lpwstr/>
      </vt:variant>
      <vt:variant>
        <vt:i4>6488101</vt:i4>
      </vt:variant>
      <vt:variant>
        <vt:i4>594</vt:i4>
      </vt:variant>
      <vt:variant>
        <vt:i4>0</vt:i4>
      </vt:variant>
      <vt:variant>
        <vt:i4>5</vt:i4>
      </vt:variant>
      <vt:variant>
        <vt:lpwstr>https://falcon.crowdstrike.com/</vt:lpwstr>
      </vt:variant>
      <vt:variant>
        <vt:lpwstr/>
      </vt:variant>
      <vt:variant>
        <vt:i4>2293809</vt:i4>
      </vt:variant>
      <vt:variant>
        <vt:i4>591</vt:i4>
      </vt:variant>
      <vt:variant>
        <vt:i4>0</vt:i4>
      </vt:variant>
      <vt:variant>
        <vt:i4>5</vt:i4>
      </vt:variant>
      <vt:variant>
        <vt:lpwstr>https://falcon.us-2.crowdstrike.com/login/</vt:lpwstr>
      </vt:variant>
      <vt:variant>
        <vt:lpwstr/>
      </vt:variant>
      <vt:variant>
        <vt:i4>1048635</vt:i4>
      </vt:variant>
      <vt:variant>
        <vt:i4>584</vt:i4>
      </vt:variant>
      <vt:variant>
        <vt:i4>0</vt:i4>
      </vt:variant>
      <vt:variant>
        <vt:i4>5</vt:i4>
      </vt:variant>
      <vt:variant>
        <vt:lpwstr/>
      </vt:variant>
      <vt:variant>
        <vt:lpwstr>_Toc204080578</vt:lpwstr>
      </vt:variant>
      <vt:variant>
        <vt:i4>1048635</vt:i4>
      </vt:variant>
      <vt:variant>
        <vt:i4>578</vt:i4>
      </vt:variant>
      <vt:variant>
        <vt:i4>0</vt:i4>
      </vt:variant>
      <vt:variant>
        <vt:i4>5</vt:i4>
      </vt:variant>
      <vt:variant>
        <vt:lpwstr/>
      </vt:variant>
      <vt:variant>
        <vt:lpwstr>_Toc204080577</vt:lpwstr>
      </vt:variant>
      <vt:variant>
        <vt:i4>1048635</vt:i4>
      </vt:variant>
      <vt:variant>
        <vt:i4>572</vt:i4>
      </vt:variant>
      <vt:variant>
        <vt:i4>0</vt:i4>
      </vt:variant>
      <vt:variant>
        <vt:i4>5</vt:i4>
      </vt:variant>
      <vt:variant>
        <vt:lpwstr/>
      </vt:variant>
      <vt:variant>
        <vt:lpwstr>_Toc204080576</vt:lpwstr>
      </vt:variant>
      <vt:variant>
        <vt:i4>1048635</vt:i4>
      </vt:variant>
      <vt:variant>
        <vt:i4>566</vt:i4>
      </vt:variant>
      <vt:variant>
        <vt:i4>0</vt:i4>
      </vt:variant>
      <vt:variant>
        <vt:i4>5</vt:i4>
      </vt:variant>
      <vt:variant>
        <vt:lpwstr/>
      </vt:variant>
      <vt:variant>
        <vt:lpwstr>_Toc204080575</vt:lpwstr>
      </vt:variant>
      <vt:variant>
        <vt:i4>1048635</vt:i4>
      </vt:variant>
      <vt:variant>
        <vt:i4>560</vt:i4>
      </vt:variant>
      <vt:variant>
        <vt:i4>0</vt:i4>
      </vt:variant>
      <vt:variant>
        <vt:i4>5</vt:i4>
      </vt:variant>
      <vt:variant>
        <vt:lpwstr/>
      </vt:variant>
      <vt:variant>
        <vt:lpwstr>_Toc204080574</vt:lpwstr>
      </vt:variant>
      <vt:variant>
        <vt:i4>1048635</vt:i4>
      </vt:variant>
      <vt:variant>
        <vt:i4>554</vt:i4>
      </vt:variant>
      <vt:variant>
        <vt:i4>0</vt:i4>
      </vt:variant>
      <vt:variant>
        <vt:i4>5</vt:i4>
      </vt:variant>
      <vt:variant>
        <vt:lpwstr/>
      </vt:variant>
      <vt:variant>
        <vt:lpwstr>_Toc204080573</vt:lpwstr>
      </vt:variant>
      <vt:variant>
        <vt:i4>1048635</vt:i4>
      </vt:variant>
      <vt:variant>
        <vt:i4>548</vt:i4>
      </vt:variant>
      <vt:variant>
        <vt:i4>0</vt:i4>
      </vt:variant>
      <vt:variant>
        <vt:i4>5</vt:i4>
      </vt:variant>
      <vt:variant>
        <vt:lpwstr/>
      </vt:variant>
      <vt:variant>
        <vt:lpwstr>_Toc204080572</vt:lpwstr>
      </vt:variant>
      <vt:variant>
        <vt:i4>1048635</vt:i4>
      </vt:variant>
      <vt:variant>
        <vt:i4>542</vt:i4>
      </vt:variant>
      <vt:variant>
        <vt:i4>0</vt:i4>
      </vt:variant>
      <vt:variant>
        <vt:i4>5</vt:i4>
      </vt:variant>
      <vt:variant>
        <vt:lpwstr/>
      </vt:variant>
      <vt:variant>
        <vt:lpwstr>_Toc204080571</vt:lpwstr>
      </vt:variant>
      <vt:variant>
        <vt:i4>1048635</vt:i4>
      </vt:variant>
      <vt:variant>
        <vt:i4>536</vt:i4>
      </vt:variant>
      <vt:variant>
        <vt:i4>0</vt:i4>
      </vt:variant>
      <vt:variant>
        <vt:i4>5</vt:i4>
      </vt:variant>
      <vt:variant>
        <vt:lpwstr/>
      </vt:variant>
      <vt:variant>
        <vt:lpwstr>_Toc204080570</vt:lpwstr>
      </vt:variant>
      <vt:variant>
        <vt:i4>1114171</vt:i4>
      </vt:variant>
      <vt:variant>
        <vt:i4>530</vt:i4>
      </vt:variant>
      <vt:variant>
        <vt:i4>0</vt:i4>
      </vt:variant>
      <vt:variant>
        <vt:i4>5</vt:i4>
      </vt:variant>
      <vt:variant>
        <vt:lpwstr/>
      </vt:variant>
      <vt:variant>
        <vt:lpwstr>_Toc204080569</vt:lpwstr>
      </vt:variant>
      <vt:variant>
        <vt:i4>1114171</vt:i4>
      </vt:variant>
      <vt:variant>
        <vt:i4>524</vt:i4>
      </vt:variant>
      <vt:variant>
        <vt:i4>0</vt:i4>
      </vt:variant>
      <vt:variant>
        <vt:i4>5</vt:i4>
      </vt:variant>
      <vt:variant>
        <vt:lpwstr/>
      </vt:variant>
      <vt:variant>
        <vt:lpwstr>_Toc204080568</vt:lpwstr>
      </vt:variant>
      <vt:variant>
        <vt:i4>1114171</vt:i4>
      </vt:variant>
      <vt:variant>
        <vt:i4>518</vt:i4>
      </vt:variant>
      <vt:variant>
        <vt:i4>0</vt:i4>
      </vt:variant>
      <vt:variant>
        <vt:i4>5</vt:i4>
      </vt:variant>
      <vt:variant>
        <vt:lpwstr/>
      </vt:variant>
      <vt:variant>
        <vt:lpwstr>_Toc204080567</vt:lpwstr>
      </vt:variant>
      <vt:variant>
        <vt:i4>1114171</vt:i4>
      </vt:variant>
      <vt:variant>
        <vt:i4>512</vt:i4>
      </vt:variant>
      <vt:variant>
        <vt:i4>0</vt:i4>
      </vt:variant>
      <vt:variant>
        <vt:i4>5</vt:i4>
      </vt:variant>
      <vt:variant>
        <vt:lpwstr/>
      </vt:variant>
      <vt:variant>
        <vt:lpwstr>_Toc204080566</vt:lpwstr>
      </vt:variant>
      <vt:variant>
        <vt:i4>1114171</vt:i4>
      </vt:variant>
      <vt:variant>
        <vt:i4>506</vt:i4>
      </vt:variant>
      <vt:variant>
        <vt:i4>0</vt:i4>
      </vt:variant>
      <vt:variant>
        <vt:i4>5</vt:i4>
      </vt:variant>
      <vt:variant>
        <vt:lpwstr/>
      </vt:variant>
      <vt:variant>
        <vt:lpwstr>_Toc204080565</vt:lpwstr>
      </vt:variant>
      <vt:variant>
        <vt:i4>1114171</vt:i4>
      </vt:variant>
      <vt:variant>
        <vt:i4>500</vt:i4>
      </vt:variant>
      <vt:variant>
        <vt:i4>0</vt:i4>
      </vt:variant>
      <vt:variant>
        <vt:i4>5</vt:i4>
      </vt:variant>
      <vt:variant>
        <vt:lpwstr/>
      </vt:variant>
      <vt:variant>
        <vt:lpwstr>_Toc204080564</vt:lpwstr>
      </vt:variant>
      <vt:variant>
        <vt:i4>1114171</vt:i4>
      </vt:variant>
      <vt:variant>
        <vt:i4>494</vt:i4>
      </vt:variant>
      <vt:variant>
        <vt:i4>0</vt:i4>
      </vt:variant>
      <vt:variant>
        <vt:i4>5</vt:i4>
      </vt:variant>
      <vt:variant>
        <vt:lpwstr/>
      </vt:variant>
      <vt:variant>
        <vt:lpwstr>_Toc204080563</vt:lpwstr>
      </vt:variant>
      <vt:variant>
        <vt:i4>1114171</vt:i4>
      </vt:variant>
      <vt:variant>
        <vt:i4>488</vt:i4>
      </vt:variant>
      <vt:variant>
        <vt:i4>0</vt:i4>
      </vt:variant>
      <vt:variant>
        <vt:i4>5</vt:i4>
      </vt:variant>
      <vt:variant>
        <vt:lpwstr/>
      </vt:variant>
      <vt:variant>
        <vt:lpwstr>_Toc204080562</vt:lpwstr>
      </vt:variant>
      <vt:variant>
        <vt:i4>1114171</vt:i4>
      </vt:variant>
      <vt:variant>
        <vt:i4>482</vt:i4>
      </vt:variant>
      <vt:variant>
        <vt:i4>0</vt:i4>
      </vt:variant>
      <vt:variant>
        <vt:i4>5</vt:i4>
      </vt:variant>
      <vt:variant>
        <vt:lpwstr/>
      </vt:variant>
      <vt:variant>
        <vt:lpwstr>_Toc204080561</vt:lpwstr>
      </vt:variant>
      <vt:variant>
        <vt:i4>1114171</vt:i4>
      </vt:variant>
      <vt:variant>
        <vt:i4>476</vt:i4>
      </vt:variant>
      <vt:variant>
        <vt:i4>0</vt:i4>
      </vt:variant>
      <vt:variant>
        <vt:i4>5</vt:i4>
      </vt:variant>
      <vt:variant>
        <vt:lpwstr/>
      </vt:variant>
      <vt:variant>
        <vt:lpwstr>_Toc204080560</vt:lpwstr>
      </vt:variant>
      <vt:variant>
        <vt:i4>1179707</vt:i4>
      </vt:variant>
      <vt:variant>
        <vt:i4>470</vt:i4>
      </vt:variant>
      <vt:variant>
        <vt:i4>0</vt:i4>
      </vt:variant>
      <vt:variant>
        <vt:i4>5</vt:i4>
      </vt:variant>
      <vt:variant>
        <vt:lpwstr/>
      </vt:variant>
      <vt:variant>
        <vt:lpwstr>_Toc204080559</vt:lpwstr>
      </vt:variant>
      <vt:variant>
        <vt:i4>1179707</vt:i4>
      </vt:variant>
      <vt:variant>
        <vt:i4>464</vt:i4>
      </vt:variant>
      <vt:variant>
        <vt:i4>0</vt:i4>
      </vt:variant>
      <vt:variant>
        <vt:i4>5</vt:i4>
      </vt:variant>
      <vt:variant>
        <vt:lpwstr/>
      </vt:variant>
      <vt:variant>
        <vt:lpwstr>_Toc204080558</vt:lpwstr>
      </vt:variant>
      <vt:variant>
        <vt:i4>1179707</vt:i4>
      </vt:variant>
      <vt:variant>
        <vt:i4>458</vt:i4>
      </vt:variant>
      <vt:variant>
        <vt:i4>0</vt:i4>
      </vt:variant>
      <vt:variant>
        <vt:i4>5</vt:i4>
      </vt:variant>
      <vt:variant>
        <vt:lpwstr/>
      </vt:variant>
      <vt:variant>
        <vt:lpwstr>_Toc204080557</vt:lpwstr>
      </vt:variant>
      <vt:variant>
        <vt:i4>1179707</vt:i4>
      </vt:variant>
      <vt:variant>
        <vt:i4>452</vt:i4>
      </vt:variant>
      <vt:variant>
        <vt:i4>0</vt:i4>
      </vt:variant>
      <vt:variant>
        <vt:i4>5</vt:i4>
      </vt:variant>
      <vt:variant>
        <vt:lpwstr/>
      </vt:variant>
      <vt:variant>
        <vt:lpwstr>_Toc204080556</vt:lpwstr>
      </vt:variant>
      <vt:variant>
        <vt:i4>1179707</vt:i4>
      </vt:variant>
      <vt:variant>
        <vt:i4>446</vt:i4>
      </vt:variant>
      <vt:variant>
        <vt:i4>0</vt:i4>
      </vt:variant>
      <vt:variant>
        <vt:i4>5</vt:i4>
      </vt:variant>
      <vt:variant>
        <vt:lpwstr/>
      </vt:variant>
      <vt:variant>
        <vt:lpwstr>_Toc204080555</vt:lpwstr>
      </vt:variant>
      <vt:variant>
        <vt:i4>1179707</vt:i4>
      </vt:variant>
      <vt:variant>
        <vt:i4>440</vt:i4>
      </vt:variant>
      <vt:variant>
        <vt:i4>0</vt:i4>
      </vt:variant>
      <vt:variant>
        <vt:i4>5</vt:i4>
      </vt:variant>
      <vt:variant>
        <vt:lpwstr/>
      </vt:variant>
      <vt:variant>
        <vt:lpwstr>_Toc204080554</vt:lpwstr>
      </vt:variant>
      <vt:variant>
        <vt:i4>1179707</vt:i4>
      </vt:variant>
      <vt:variant>
        <vt:i4>434</vt:i4>
      </vt:variant>
      <vt:variant>
        <vt:i4>0</vt:i4>
      </vt:variant>
      <vt:variant>
        <vt:i4>5</vt:i4>
      </vt:variant>
      <vt:variant>
        <vt:lpwstr/>
      </vt:variant>
      <vt:variant>
        <vt:lpwstr>_Toc204080553</vt:lpwstr>
      </vt:variant>
      <vt:variant>
        <vt:i4>1179707</vt:i4>
      </vt:variant>
      <vt:variant>
        <vt:i4>428</vt:i4>
      </vt:variant>
      <vt:variant>
        <vt:i4>0</vt:i4>
      </vt:variant>
      <vt:variant>
        <vt:i4>5</vt:i4>
      </vt:variant>
      <vt:variant>
        <vt:lpwstr/>
      </vt:variant>
      <vt:variant>
        <vt:lpwstr>_Toc204080552</vt:lpwstr>
      </vt:variant>
      <vt:variant>
        <vt:i4>1179707</vt:i4>
      </vt:variant>
      <vt:variant>
        <vt:i4>422</vt:i4>
      </vt:variant>
      <vt:variant>
        <vt:i4>0</vt:i4>
      </vt:variant>
      <vt:variant>
        <vt:i4>5</vt:i4>
      </vt:variant>
      <vt:variant>
        <vt:lpwstr/>
      </vt:variant>
      <vt:variant>
        <vt:lpwstr>_Toc204080551</vt:lpwstr>
      </vt:variant>
      <vt:variant>
        <vt:i4>1179707</vt:i4>
      </vt:variant>
      <vt:variant>
        <vt:i4>416</vt:i4>
      </vt:variant>
      <vt:variant>
        <vt:i4>0</vt:i4>
      </vt:variant>
      <vt:variant>
        <vt:i4>5</vt:i4>
      </vt:variant>
      <vt:variant>
        <vt:lpwstr/>
      </vt:variant>
      <vt:variant>
        <vt:lpwstr>_Toc204080550</vt:lpwstr>
      </vt:variant>
      <vt:variant>
        <vt:i4>1245243</vt:i4>
      </vt:variant>
      <vt:variant>
        <vt:i4>410</vt:i4>
      </vt:variant>
      <vt:variant>
        <vt:i4>0</vt:i4>
      </vt:variant>
      <vt:variant>
        <vt:i4>5</vt:i4>
      </vt:variant>
      <vt:variant>
        <vt:lpwstr/>
      </vt:variant>
      <vt:variant>
        <vt:lpwstr>_Toc204080549</vt:lpwstr>
      </vt:variant>
      <vt:variant>
        <vt:i4>1245243</vt:i4>
      </vt:variant>
      <vt:variant>
        <vt:i4>404</vt:i4>
      </vt:variant>
      <vt:variant>
        <vt:i4>0</vt:i4>
      </vt:variant>
      <vt:variant>
        <vt:i4>5</vt:i4>
      </vt:variant>
      <vt:variant>
        <vt:lpwstr/>
      </vt:variant>
      <vt:variant>
        <vt:lpwstr>_Toc204080548</vt:lpwstr>
      </vt:variant>
      <vt:variant>
        <vt:i4>1245243</vt:i4>
      </vt:variant>
      <vt:variant>
        <vt:i4>398</vt:i4>
      </vt:variant>
      <vt:variant>
        <vt:i4>0</vt:i4>
      </vt:variant>
      <vt:variant>
        <vt:i4>5</vt:i4>
      </vt:variant>
      <vt:variant>
        <vt:lpwstr/>
      </vt:variant>
      <vt:variant>
        <vt:lpwstr>_Toc204080547</vt:lpwstr>
      </vt:variant>
      <vt:variant>
        <vt:i4>1245243</vt:i4>
      </vt:variant>
      <vt:variant>
        <vt:i4>392</vt:i4>
      </vt:variant>
      <vt:variant>
        <vt:i4>0</vt:i4>
      </vt:variant>
      <vt:variant>
        <vt:i4>5</vt:i4>
      </vt:variant>
      <vt:variant>
        <vt:lpwstr/>
      </vt:variant>
      <vt:variant>
        <vt:lpwstr>_Toc204080546</vt:lpwstr>
      </vt:variant>
      <vt:variant>
        <vt:i4>1245243</vt:i4>
      </vt:variant>
      <vt:variant>
        <vt:i4>386</vt:i4>
      </vt:variant>
      <vt:variant>
        <vt:i4>0</vt:i4>
      </vt:variant>
      <vt:variant>
        <vt:i4>5</vt:i4>
      </vt:variant>
      <vt:variant>
        <vt:lpwstr/>
      </vt:variant>
      <vt:variant>
        <vt:lpwstr>_Toc204080545</vt:lpwstr>
      </vt:variant>
      <vt:variant>
        <vt:i4>1245243</vt:i4>
      </vt:variant>
      <vt:variant>
        <vt:i4>380</vt:i4>
      </vt:variant>
      <vt:variant>
        <vt:i4>0</vt:i4>
      </vt:variant>
      <vt:variant>
        <vt:i4>5</vt:i4>
      </vt:variant>
      <vt:variant>
        <vt:lpwstr/>
      </vt:variant>
      <vt:variant>
        <vt:lpwstr>_Toc204080544</vt:lpwstr>
      </vt:variant>
      <vt:variant>
        <vt:i4>1245243</vt:i4>
      </vt:variant>
      <vt:variant>
        <vt:i4>374</vt:i4>
      </vt:variant>
      <vt:variant>
        <vt:i4>0</vt:i4>
      </vt:variant>
      <vt:variant>
        <vt:i4>5</vt:i4>
      </vt:variant>
      <vt:variant>
        <vt:lpwstr/>
      </vt:variant>
      <vt:variant>
        <vt:lpwstr>_Toc204080543</vt:lpwstr>
      </vt:variant>
      <vt:variant>
        <vt:i4>1245243</vt:i4>
      </vt:variant>
      <vt:variant>
        <vt:i4>368</vt:i4>
      </vt:variant>
      <vt:variant>
        <vt:i4>0</vt:i4>
      </vt:variant>
      <vt:variant>
        <vt:i4>5</vt:i4>
      </vt:variant>
      <vt:variant>
        <vt:lpwstr/>
      </vt:variant>
      <vt:variant>
        <vt:lpwstr>_Toc204080542</vt:lpwstr>
      </vt:variant>
      <vt:variant>
        <vt:i4>1245243</vt:i4>
      </vt:variant>
      <vt:variant>
        <vt:i4>362</vt:i4>
      </vt:variant>
      <vt:variant>
        <vt:i4>0</vt:i4>
      </vt:variant>
      <vt:variant>
        <vt:i4>5</vt:i4>
      </vt:variant>
      <vt:variant>
        <vt:lpwstr/>
      </vt:variant>
      <vt:variant>
        <vt:lpwstr>_Toc204080541</vt:lpwstr>
      </vt:variant>
      <vt:variant>
        <vt:i4>1245243</vt:i4>
      </vt:variant>
      <vt:variant>
        <vt:i4>356</vt:i4>
      </vt:variant>
      <vt:variant>
        <vt:i4>0</vt:i4>
      </vt:variant>
      <vt:variant>
        <vt:i4>5</vt:i4>
      </vt:variant>
      <vt:variant>
        <vt:lpwstr/>
      </vt:variant>
      <vt:variant>
        <vt:lpwstr>_Toc204080540</vt:lpwstr>
      </vt:variant>
      <vt:variant>
        <vt:i4>1310779</vt:i4>
      </vt:variant>
      <vt:variant>
        <vt:i4>350</vt:i4>
      </vt:variant>
      <vt:variant>
        <vt:i4>0</vt:i4>
      </vt:variant>
      <vt:variant>
        <vt:i4>5</vt:i4>
      </vt:variant>
      <vt:variant>
        <vt:lpwstr/>
      </vt:variant>
      <vt:variant>
        <vt:lpwstr>_Toc204080539</vt:lpwstr>
      </vt:variant>
      <vt:variant>
        <vt:i4>1310779</vt:i4>
      </vt:variant>
      <vt:variant>
        <vt:i4>344</vt:i4>
      </vt:variant>
      <vt:variant>
        <vt:i4>0</vt:i4>
      </vt:variant>
      <vt:variant>
        <vt:i4>5</vt:i4>
      </vt:variant>
      <vt:variant>
        <vt:lpwstr/>
      </vt:variant>
      <vt:variant>
        <vt:lpwstr>_Toc204080538</vt:lpwstr>
      </vt:variant>
      <vt:variant>
        <vt:i4>1310779</vt:i4>
      </vt:variant>
      <vt:variant>
        <vt:i4>338</vt:i4>
      </vt:variant>
      <vt:variant>
        <vt:i4>0</vt:i4>
      </vt:variant>
      <vt:variant>
        <vt:i4>5</vt:i4>
      </vt:variant>
      <vt:variant>
        <vt:lpwstr/>
      </vt:variant>
      <vt:variant>
        <vt:lpwstr>_Toc204080537</vt:lpwstr>
      </vt:variant>
      <vt:variant>
        <vt:i4>1310779</vt:i4>
      </vt:variant>
      <vt:variant>
        <vt:i4>332</vt:i4>
      </vt:variant>
      <vt:variant>
        <vt:i4>0</vt:i4>
      </vt:variant>
      <vt:variant>
        <vt:i4>5</vt:i4>
      </vt:variant>
      <vt:variant>
        <vt:lpwstr/>
      </vt:variant>
      <vt:variant>
        <vt:lpwstr>_Toc204080536</vt:lpwstr>
      </vt:variant>
      <vt:variant>
        <vt:i4>1310779</vt:i4>
      </vt:variant>
      <vt:variant>
        <vt:i4>326</vt:i4>
      </vt:variant>
      <vt:variant>
        <vt:i4>0</vt:i4>
      </vt:variant>
      <vt:variant>
        <vt:i4>5</vt:i4>
      </vt:variant>
      <vt:variant>
        <vt:lpwstr/>
      </vt:variant>
      <vt:variant>
        <vt:lpwstr>_Toc204080535</vt:lpwstr>
      </vt:variant>
      <vt:variant>
        <vt:i4>1310779</vt:i4>
      </vt:variant>
      <vt:variant>
        <vt:i4>320</vt:i4>
      </vt:variant>
      <vt:variant>
        <vt:i4>0</vt:i4>
      </vt:variant>
      <vt:variant>
        <vt:i4>5</vt:i4>
      </vt:variant>
      <vt:variant>
        <vt:lpwstr/>
      </vt:variant>
      <vt:variant>
        <vt:lpwstr>_Toc204080534</vt:lpwstr>
      </vt:variant>
      <vt:variant>
        <vt:i4>1310779</vt:i4>
      </vt:variant>
      <vt:variant>
        <vt:i4>314</vt:i4>
      </vt:variant>
      <vt:variant>
        <vt:i4>0</vt:i4>
      </vt:variant>
      <vt:variant>
        <vt:i4>5</vt:i4>
      </vt:variant>
      <vt:variant>
        <vt:lpwstr/>
      </vt:variant>
      <vt:variant>
        <vt:lpwstr>_Toc204080533</vt:lpwstr>
      </vt:variant>
      <vt:variant>
        <vt:i4>1310779</vt:i4>
      </vt:variant>
      <vt:variant>
        <vt:i4>308</vt:i4>
      </vt:variant>
      <vt:variant>
        <vt:i4>0</vt:i4>
      </vt:variant>
      <vt:variant>
        <vt:i4>5</vt:i4>
      </vt:variant>
      <vt:variant>
        <vt:lpwstr/>
      </vt:variant>
      <vt:variant>
        <vt:lpwstr>_Toc204080532</vt:lpwstr>
      </vt:variant>
      <vt:variant>
        <vt:i4>1310779</vt:i4>
      </vt:variant>
      <vt:variant>
        <vt:i4>302</vt:i4>
      </vt:variant>
      <vt:variant>
        <vt:i4>0</vt:i4>
      </vt:variant>
      <vt:variant>
        <vt:i4>5</vt:i4>
      </vt:variant>
      <vt:variant>
        <vt:lpwstr/>
      </vt:variant>
      <vt:variant>
        <vt:lpwstr>_Toc204080531</vt:lpwstr>
      </vt:variant>
      <vt:variant>
        <vt:i4>1310779</vt:i4>
      </vt:variant>
      <vt:variant>
        <vt:i4>296</vt:i4>
      </vt:variant>
      <vt:variant>
        <vt:i4>0</vt:i4>
      </vt:variant>
      <vt:variant>
        <vt:i4>5</vt:i4>
      </vt:variant>
      <vt:variant>
        <vt:lpwstr/>
      </vt:variant>
      <vt:variant>
        <vt:lpwstr>_Toc204080530</vt:lpwstr>
      </vt:variant>
      <vt:variant>
        <vt:i4>1376315</vt:i4>
      </vt:variant>
      <vt:variant>
        <vt:i4>290</vt:i4>
      </vt:variant>
      <vt:variant>
        <vt:i4>0</vt:i4>
      </vt:variant>
      <vt:variant>
        <vt:i4>5</vt:i4>
      </vt:variant>
      <vt:variant>
        <vt:lpwstr/>
      </vt:variant>
      <vt:variant>
        <vt:lpwstr>_Toc204080529</vt:lpwstr>
      </vt:variant>
      <vt:variant>
        <vt:i4>1376315</vt:i4>
      </vt:variant>
      <vt:variant>
        <vt:i4>284</vt:i4>
      </vt:variant>
      <vt:variant>
        <vt:i4>0</vt:i4>
      </vt:variant>
      <vt:variant>
        <vt:i4>5</vt:i4>
      </vt:variant>
      <vt:variant>
        <vt:lpwstr/>
      </vt:variant>
      <vt:variant>
        <vt:lpwstr>_Toc204080528</vt:lpwstr>
      </vt:variant>
      <vt:variant>
        <vt:i4>1376315</vt:i4>
      </vt:variant>
      <vt:variant>
        <vt:i4>278</vt:i4>
      </vt:variant>
      <vt:variant>
        <vt:i4>0</vt:i4>
      </vt:variant>
      <vt:variant>
        <vt:i4>5</vt:i4>
      </vt:variant>
      <vt:variant>
        <vt:lpwstr/>
      </vt:variant>
      <vt:variant>
        <vt:lpwstr>_Toc204080527</vt:lpwstr>
      </vt:variant>
      <vt:variant>
        <vt:i4>1376315</vt:i4>
      </vt:variant>
      <vt:variant>
        <vt:i4>272</vt:i4>
      </vt:variant>
      <vt:variant>
        <vt:i4>0</vt:i4>
      </vt:variant>
      <vt:variant>
        <vt:i4>5</vt:i4>
      </vt:variant>
      <vt:variant>
        <vt:lpwstr/>
      </vt:variant>
      <vt:variant>
        <vt:lpwstr>_Toc204080526</vt:lpwstr>
      </vt:variant>
      <vt:variant>
        <vt:i4>1376315</vt:i4>
      </vt:variant>
      <vt:variant>
        <vt:i4>266</vt:i4>
      </vt:variant>
      <vt:variant>
        <vt:i4>0</vt:i4>
      </vt:variant>
      <vt:variant>
        <vt:i4>5</vt:i4>
      </vt:variant>
      <vt:variant>
        <vt:lpwstr/>
      </vt:variant>
      <vt:variant>
        <vt:lpwstr>_Toc204080525</vt:lpwstr>
      </vt:variant>
      <vt:variant>
        <vt:i4>1376315</vt:i4>
      </vt:variant>
      <vt:variant>
        <vt:i4>260</vt:i4>
      </vt:variant>
      <vt:variant>
        <vt:i4>0</vt:i4>
      </vt:variant>
      <vt:variant>
        <vt:i4>5</vt:i4>
      </vt:variant>
      <vt:variant>
        <vt:lpwstr/>
      </vt:variant>
      <vt:variant>
        <vt:lpwstr>_Toc204080524</vt:lpwstr>
      </vt:variant>
      <vt:variant>
        <vt:i4>1376315</vt:i4>
      </vt:variant>
      <vt:variant>
        <vt:i4>254</vt:i4>
      </vt:variant>
      <vt:variant>
        <vt:i4>0</vt:i4>
      </vt:variant>
      <vt:variant>
        <vt:i4>5</vt:i4>
      </vt:variant>
      <vt:variant>
        <vt:lpwstr/>
      </vt:variant>
      <vt:variant>
        <vt:lpwstr>_Toc204080523</vt:lpwstr>
      </vt:variant>
      <vt:variant>
        <vt:i4>1376315</vt:i4>
      </vt:variant>
      <vt:variant>
        <vt:i4>248</vt:i4>
      </vt:variant>
      <vt:variant>
        <vt:i4>0</vt:i4>
      </vt:variant>
      <vt:variant>
        <vt:i4>5</vt:i4>
      </vt:variant>
      <vt:variant>
        <vt:lpwstr/>
      </vt:variant>
      <vt:variant>
        <vt:lpwstr>_Toc204080522</vt:lpwstr>
      </vt:variant>
      <vt:variant>
        <vt:i4>1376315</vt:i4>
      </vt:variant>
      <vt:variant>
        <vt:i4>242</vt:i4>
      </vt:variant>
      <vt:variant>
        <vt:i4>0</vt:i4>
      </vt:variant>
      <vt:variant>
        <vt:i4>5</vt:i4>
      </vt:variant>
      <vt:variant>
        <vt:lpwstr/>
      </vt:variant>
      <vt:variant>
        <vt:lpwstr>_Toc204080521</vt:lpwstr>
      </vt:variant>
      <vt:variant>
        <vt:i4>1376315</vt:i4>
      </vt:variant>
      <vt:variant>
        <vt:i4>236</vt:i4>
      </vt:variant>
      <vt:variant>
        <vt:i4>0</vt:i4>
      </vt:variant>
      <vt:variant>
        <vt:i4>5</vt:i4>
      </vt:variant>
      <vt:variant>
        <vt:lpwstr/>
      </vt:variant>
      <vt:variant>
        <vt:lpwstr>_Toc204080520</vt:lpwstr>
      </vt:variant>
      <vt:variant>
        <vt:i4>1441851</vt:i4>
      </vt:variant>
      <vt:variant>
        <vt:i4>230</vt:i4>
      </vt:variant>
      <vt:variant>
        <vt:i4>0</vt:i4>
      </vt:variant>
      <vt:variant>
        <vt:i4>5</vt:i4>
      </vt:variant>
      <vt:variant>
        <vt:lpwstr/>
      </vt:variant>
      <vt:variant>
        <vt:lpwstr>_Toc204080519</vt:lpwstr>
      </vt:variant>
      <vt:variant>
        <vt:i4>1441851</vt:i4>
      </vt:variant>
      <vt:variant>
        <vt:i4>224</vt:i4>
      </vt:variant>
      <vt:variant>
        <vt:i4>0</vt:i4>
      </vt:variant>
      <vt:variant>
        <vt:i4>5</vt:i4>
      </vt:variant>
      <vt:variant>
        <vt:lpwstr/>
      </vt:variant>
      <vt:variant>
        <vt:lpwstr>_Toc204080518</vt:lpwstr>
      </vt:variant>
      <vt:variant>
        <vt:i4>1441851</vt:i4>
      </vt:variant>
      <vt:variant>
        <vt:i4>218</vt:i4>
      </vt:variant>
      <vt:variant>
        <vt:i4>0</vt:i4>
      </vt:variant>
      <vt:variant>
        <vt:i4>5</vt:i4>
      </vt:variant>
      <vt:variant>
        <vt:lpwstr/>
      </vt:variant>
      <vt:variant>
        <vt:lpwstr>_Toc204080517</vt:lpwstr>
      </vt:variant>
      <vt:variant>
        <vt:i4>1441851</vt:i4>
      </vt:variant>
      <vt:variant>
        <vt:i4>212</vt:i4>
      </vt:variant>
      <vt:variant>
        <vt:i4>0</vt:i4>
      </vt:variant>
      <vt:variant>
        <vt:i4>5</vt:i4>
      </vt:variant>
      <vt:variant>
        <vt:lpwstr/>
      </vt:variant>
      <vt:variant>
        <vt:lpwstr>_Toc204080516</vt:lpwstr>
      </vt:variant>
      <vt:variant>
        <vt:i4>1441851</vt:i4>
      </vt:variant>
      <vt:variant>
        <vt:i4>206</vt:i4>
      </vt:variant>
      <vt:variant>
        <vt:i4>0</vt:i4>
      </vt:variant>
      <vt:variant>
        <vt:i4>5</vt:i4>
      </vt:variant>
      <vt:variant>
        <vt:lpwstr/>
      </vt:variant>
      <vt:variant>
        <vt:lpwstr>_Toc204080515</vt:lpwstr>
      </vt:variant>
      <vt:variant>
        <vt:i4>1441851</vt:i4>
      </vt:variant>
      <vt:variant>
        <vt:i4>200</vt:i4>
      </vt:variant>
      <vt:variant>
        <vt:i4>0</vt:i4>
      </vt:variant>
      <vt:variant>
        <vt:i4>5</vt:i4>
      </vt:variant>
      <vt:variant>
        <vt:lpwstr/>
      </vt:variant>
      <vt:variant>
        <vt:lpwstr>_Toc204080514</vt:lpwstr>
      </vt:variant>
      <vt:variant>
        <vt:i4>1441851</vt:i4>
      </vt:variant>
      <vt:variant>
        <vt:i4>194</vt:i4>
      </vt:variant>
      <vt:variant>
        <vt:i4>0</vt:i4>
      </vt:variant>
      <vt:variant>
        <vt:i4>5</vt:i4>
      </vt:variant>
      <vt:variant>
        <vt:lpwstr/>
      </vt:variant>
      <vt:variant>
        <vt:lpwstr>_Toc204080513</vt:lpwstr>
      </vt:variant>
      <vt:variant>
        <vt:i4>1441851</vt:i4>
      </vt:variant>
      <vt:variant>
        <vt:i4>188</vt:i4>
      </vt:variant>
      <vt:variant>
        <vt:i4>0</vt:i4>
      </vt:variant>
      <vt:variant>
        <vt:i4>5</vt:i4>
      </vt:variant>
      <vt:variant>
        <vt:lpwstr/>
      </vt:variant>
      <vt:variant>
        <vt:lpwstr>_Toc204080512</vt:lpwstr>
      </vt:variant>
      <vt:variant>
        <vt:i4>1441851</vt:i4>
      </vt:variant>
      <vt:variant>
        <vt:i4>182</vt:i4>
      </vt:variant>
      <vt:variant>
        <vt:i4>0</vt:i4>
      </vt:variant>
      <vt:variant>
        <vt:i4>5</vt:i4>
      </vt:variant>
      <vt:variant>
        <vt:lpwstr/>
      </vt:variant>
      <vt:variant>
        <vt:lpwstr>_Toc204080511</vt:lpwstr>
      </vt:variant>
      <vt:variant>
        <vt:i4>1441851</vt:i4>
      </vt:variant>
      <vt:variant>
        <vt:i4>176</vt:i4>
      </vt:variant>
      <vt:variant>
        <vt:i4>0</vt:i4>
      </vt:variant>
      <vt:variant>
        <vt:i4>5</vt:i4>
      </vt:variant>
      <vt:variant>
        <vt:lpwstr/>
      </vt:variant>
      <vt:variant>
        <vt:lpwstr>_Toc204080510</vt:lpwstr>
      </vt:variant>
      <vt:variant>
        <vt:i4>1507387</vt:i4>
      </vt:variant>
      <vt:variant>
        <vt:i4>170</vt:i4>
      </vt:variant>
      <vt:variant>
        <vt:i4>0</vt:i4>
      </vt:variant>
      <vt:variant>
        <vt:i4>5</vt:i4>
      </vt:variant>
      <vt:variant>
        <vt:lpwstr/>
      </vt:variant>
      <vt:variant>
        <vt:lpwstr>_Toc204080509</vt:lpwstr>
      </vt:variant>
      <vt:variant>
        <vt:i4>1507387</vt:i4>
      </vt:variant>
      <vt:variant>
        <vt:i4>164</vt:i4>
      </vt:variant>
      <vt:variant>
        <vt:i4>0</vt:i4>
      </vt:variant>
      <vt:variant>
        <vt:i4>5</vt:i4>
      </vt:variant>
      <vt:variant>
        <vt:lpwstr/>
      </vt:variant>
      <vt:variant>
        <vt:lpwstr>_Toc204080508</vt:lpwstr>
      </vt:variant>
      <vt:variant>
        <vt:i4>1507387</vt:i4>
      </vt:variant>
      <vt:variant>
        <vt:i4>158</vt:i4>
      </vt:variant>
      <vt:variant>
        <vt:i4>0</vt:i4>
      </vt:variant>
      <vt:variant>
        <vt:i4>5</vt:i4>
      </vt:variant>
      <vt:variant>
        <vt:lpwstr/>
      </vt:variant>
      <vt:variant>
        <vt:lpwstr>_Toc204080507</vt:lpwstr>
      </vt:variant>
      <vt:variant>
        <vt:i4>1507387</vt:i4>
      </vt:variant>
      <vt:variant>
        <vt:i4>152</vt:i4>
      </vt:variant>
      <vt:variant>
        <vt:i4>0</vt:i4>
      </vt:variant>
      <vt:variant>
        <vt:i4>5</vt:i4>
      </vt:variant>
      <vt:variant>
        <vt:lpwstr/>
      </vt:variant>
      <vt:variant>
        <vt:lpwstr>_Toc204080506</vt:lpwstr>
      </vt:variant>
      <vt:variant>
        <vt:i4>1507387</vt:i4>
      </vt:variant>
      <vt:variant>
        <vt:i4>146</vt:i4>
      </vt:variant>
      <vt:variant>
        <vt:i4>0</vt:i4>
      </vt:variant>
      <vt:variant>
        <vt:i4>5</vt:i4>
      </vt:variant>
      <vt:variant>
        <vt:lpwstr/>
      </vt:variant>
      <vt:variant>
        <vt:lpwstr>_Toc204080505</vt:lpwstr>
      </vt:variant>
      <vt:variant>
        <vt:i4>1507387</vt:i4>
      </vt:variant>
      <vt:variant>
        <vt:i4>140</vt:i4>
      </vt:variant>
      <vt:variant>
        <vt:i4>0</vt:i4>
      </vt:variant>
      <vt:variant>
        <vt:i4>5</vt:i4>
      </vt:variant>
      <vt:variant>
        <vt:lpwstr/>
      </vt:variant>
      <vt:variant>
        <vt:lpwstr>_Toc204080504</vt:lpwstr>
      </vt:variant>
      <vt:variant>
        <vt:i4>1507387</vt:i4>
      </vt:variant>
      <vt:variant>
        <vt:i4>134</vt:i4>
      </vt:variant>
      <vt:variant>
        <vt:i4>0</vt:i4>
      </vt:variant>
      <vt:variant>
        <vt:i4>5</vt:i4>
      </vt:variant>
      <vt:variant>
        <vt:lpwstr/>
      </vt:variant>
      <vt:variant>
        <vt:lpwstr>_Toc204080503</vt:lpwstr>
      </vt:variant>
      <vt:variant>
        <vt:i4>1507387</vt:i4>
      </vt:variant>
      <vt:variant>
        <vt:i4>128</vt:i4>
      </vt:variant>
      <vt:variant>
        <vt:i4>0</vt:i4>
      </vt:variant>
      <vt:variant>
        <vt:i4>5</vt:i4>
      </vt:variant>
      <vt:variant>
        <vt:lpwstr/>
      </vt:variant>
      <vt:variant>
        <vt:lpwstr>_Toc204080502</vt:lpwstr>
      </vt:variant>
      <vt:variant>
        <vt:i4>1507387</vt:i4>
      </vt:variant>
      <vt:variant>
        <vt:i4>122</vt:i4>
      </vt:variant>
      <vt:variant>
        <vt:i4>0</vt:i4>
      </vt:variant>
      <vt:variant>
        <vt:i4>5</vt:i4>
      </vt:variant>
      <vt:variant>
        <vt:lpwstr/>
      </vt:variant>
      <vt:variant>
        <vt:lpwstr>_Toc204080501</vt:lpwstr>
      </vt:variant>
      <vt:variant>
        <vt:i4>1507387</vt:i4>
      </vt:variant>
      <vt:variant>
        <vt:i4>116</vt:i4>
      </vt:variant>
      <vt:variant>
        <vt:i4>0</vt:i4>
      </vt:variant>
      <vt:variant>
        <vt:i4>5</vt:i4>
      </vt:variant>
      <vt:variant>
        <vt:lpwstr/>
      </vt:variant>
      <vt:variant>
        <vt:lpwstr>_Toc204080500</vt:lpwstr>
      </vt:variant>
      <vt:variant>
        <vt:i4>1966138</vt:i4>
      </vt:variant>
      <vt:variant>
        <vt:i4>110</vt:i4>
      </vt:variant>
      <vt:variant>
        <vt:i4>0</vt:i4>
      </vt:variant>
      <vt:variant>
        <vt:i4>5</vt:i4>
      </vt:variant>
      <vt:variant>
        <vt:lpwstr/>
      </vt:variant>
      <vt:variant>
        <vt:lpwstr>_Toc204080499</vt:lpwstr>
      </vt:variant>
      <vt:variant>
        <vt:i4>1966138</vt:i4>
      </vt:variant>
      <vt:variant>
        <vt:i4>104</vt:i4>
      </vt:variant>
      <vt:variant>
        <vt:i4>0</vt:i4>
      </vt:variant>
      <vt:variant>
        <vt:i4>5</vt:i4>
      </vt:variant>
      <vt:variant>
        <vt:lpwstr/>
      </vt:variant>
      <vt:variant>
        <vt:lpwstr>_Toc204080498</vt:lpwstr>
      </vt:variant>
      <vt:variant>
        <vt:i4>1966138</vt:i4>
      </vt:variant>
      <vt:variant>
        <vt:i4>98</vt:i4>
      </vt:variant>
      <vt:variant>
        <vt:i4>0</vt:i4>
      </vt:variant>
      <vt:variant>
        <vt:i4>5</vt:i4>
      </vt:variant>
      <vt:variant>
        <vt:lpwstr/>
      </vt:variant>
      <vt:variant>
        <vt:lpwstr>_Toc204080497</vt:lpwstr>
      </vt:variant>
      <vt:variant>
        <vt:i4>1966138</vt:i4>
      </vt:variant>
      <vt:variant>
        <vt:i4>92</vt:i4>
      </vt:variant>
      <vt:variant>
        <vt:i4>0</vt:i4>
      </vt:variant>
      <vt:variant>
        <vt:i4>5</vt:i4>
      </vt:variant>
      <vt:variant>
        <vt:lpwstr/>
      </vt:variant>
      <vt:variant>
        <vt:lpwstr>_Toc204080496</vt:lpwstr>
      </vt:variant>
      <vt:variant>
        <vt:i4>1966138</vt:i4>
      </vt:variant>
      <vt:variant>
        <vt:i4>86</vt:i4>
      </vt:variant>
      <vt:variant>
        <vt:i4>0</vt:i4>
      </vt:variant>
      <vt:variant>
        <vt:i4>5</vt:i4>
      </vt:variant>
      <vt:variant>
        <vt:lpwstr/>
      </vt:variant>
      <vt:variant>
        <vt:lpwstr>_Toc204080495</vt:lpwstr>
      </vt:variant>
      <vt:variant>
        <vt:i4>1966138</vt:i4>
      </vt:variant>
      <vt:variant>
        <vt:i4>80</vt:i4>
      </vt:variant>
      <vt:variant>
        <vt:i4>0</vt:i4>
      </vt:variant>
      <vt:variant>
        <vt:i4>5</vt:i4>
      </vt:variant>
      <vt:variant>
        <vt:lpwstr/>
      </vt:variant>
      <vt:variant>
        <vt:lpwstr>_Toc204080494</vt:lpwstr>
      </vt:variant>
      <vt:variant>
        <vt:i4>1966138</vt:i4>
      </vt:variant>
      <vt:variant>
        <vt:i4>74</vt:i4>
      </vt:variant>
      <vt:variant>
        <vt:i4>0</vt:i4>
      </vt:variant>
      <vt:variant>
        <vt:i4>5</vt:i4>
      </vt:variant>
      <vt:variant>
        <vt:lpwstr/>
      </vt:variant>
      <vt:variant>
        <vt:lpwstr>_Toc204080493</vt:lpwstr>
      </vt:variant>
      <vt:variant>
        <vt:i4>1966138</vt:i4>
      </vt:variant>
      <vt:variant>
        <vt:i4>68</vt:i4>
      </vt:variant>
      <vt:variant>
        <vt:i4>0</vt:i4>
      </vt:variant>
      <vt:variant>
        <vt:i4>5</vt:i4>
      </vt:variant>
      <vt:variant>
        <vt:lpwstr/>
      </vt:variant>
      <vt:variant>
        <vt:lpwstr>_Toc204080492</vt:lpwstr>
      </vt:variant>
      <vt:variant>
        <vt:i4>1966138</vt:i4>
      </vt:variant>
      <vt:variant>
        <vt:i4>62</vt:i4>
      </vt:variant>
      <vt:variant>
        <vt:i4>0</vt:i4>
      </vt:variant>
      <vt:variant>
        <vt:i4>5</vt:i4>
      </vt:variant>
      <vt:variant>
        <vt:lpwstr/>
      </vt:variant>
      <vt:variant>
        <vt:lpwstr>_Toc204080491</vt:lpwstr>
      </vt:variant>
      <vt:variant>
        <vt:i4>1966138</vt:i4>
      </vt:variant>
      <vt:variant>
        <vt:i4>56</vt:i4>
      </vt:variant>
      <vt:variant>
        <vt:i4>0</vt:i4>
      </vt:variant>
      <vt:variant>
        <vt:i4>5</vt:i4>
      </vt:variant>
      <vt:variant>
        <vt:lpwstr/>
      </vt:variant>
      <vt:variant>
        <vt:lpwstr>_Toc204080490</vt:lpwstr>
      </vt:variant>
      <vt:variant>
        <vt:i4>2031674</vt:i4>
      </vt:variant>
      <vt:variant>
        <vt:i4>50</vt:i4>
      </vt:variant>
      <vt:variant>
        <vt:i4>0</vt:i4>
      </vt:variant>
      <vt:variant>
        <vt:i4>5</vt:i4>
      </vt:variant>
      <vt:variant>
        <vt:lpwstr/>
      </vt:variant>
      <vt:variant>
        <vt:lpwstr>_Toc204080489</vt:lpwstr>
      </vt:variant>
      <vt:variant>
        <vt:i4>2031674</vt:i4>
      </vt:variant>
      <vt:variant>
        <vt:i4>44</vt:i4>
      </vt:variant>
      <vt:variant>
        <vt:i4>0</vt:i4>
      </vt:variant>
      <vt:variant>
        <vt:i4>5</vt:i4>
      </vt:variant>
      <vt:variant>
        <vt:lpwstr/>
      </vt:variant>
      <vt:variant>
        <vt:lpwstr>_Toc204080488</vt:lpwstr>
      </vt:variant>
      <vt:variant>
        <vt:i4>2031674</vt:i4>
      </vt:variant>
      <vt:variant>
        <vt:i4>38</vt:i4>
      </vt:variant>
      <vt:variant>
        <vt:i4>0</vt:i4>
      </vt:variant>
      <vt:variant>
        <vt:i4>5</vt:i4>
      </vt:variant>
      <vt:variant>
        <vt:lpwstr/>
      </vt:variant>
      <vt:variant>
        <vt:lpwstr>_Toc204080487</vt:lpwstr>
      </vt:variant>
      <vt:variant>
        <vt:i4>2031674</vt:i4>
      </vt:variant>
      <vt:variant>
        <vt:i4>32</vt:i4>
      </vt:variant>
      <vt:variant>
        <vt:i4>0</vt:i4>
      </vt:variant>
      <vt:variant>
        <vt:i4>5</vt:i4>
      </vt:variant>
      <vt:variant>
        <vt:lpwstr/>
      </vt:variant>
      <vt:variant>
        <vt:lpwstr>_Toc204080486</vt:lpwstr>
      </vt:variant>
      <vt:variant>
        <vt:i4>2031674</vt:i4>
      </vt:variant>
      <vt:variant>
        <vt:i4>26</vt:i4>
      </vt:variant>
      <vt:variant>
        <vt:i4>0</vt:i4>
      </vt:variant>
      <vt:variant>
        <vt:i4>5</vt:i4>
      </vt:variant>
      <vt:variant>
        <vt:lpwstr/>
      </vt:variant>
      <vt:variant>
        <vt:lpwstr>_Toc204080485</vt:lpwstr>
      </vt:variant>
      <vt:variant>
        <vt:i4>2031674</vt:i4>
      </vt:variant>
      <vt:variant>
        <vt:i4>20</vt:i4>
      </vt:variant>
      <vt:variant>
        <vt:i4>0</vt:i4>
      </vt:variant>
      <vt:variant>
        <vt:i4>5</vt:i4>
      </vt:variant>
      <vt:variant>
        <vt:lpwstr/>
      </vt:variant>
      <vt:variant>
        <vt:lpwstr>_Toc204080484</vt:lpwstr>
      </vt:variant>
      <vt:variant>
        <vt:i4>2031674</vt:i4>
      </vt:variant>
      <vt:variant>
        <vt:i4>14</vt:i4>
      </vt:variant>
      <vt:variant>
        <vt:i4>0</vt:i4>
      </vt:variant>
      <vt:variant>
        <vt:i4>5</vt:i4>
      </vt:variant>
      <vt:variant>
        <vt:lpwstr/>
      </vt:variant>
      <vt:variant>
        <vt:lpwstr>_Toc204080483</vt:lpwstr>
      </vt:variant>
      <vt:variant>
        <vt:i4>2031674</vt:i4>
      </vt:variant>
      <vt:variant>
        <vt:i4>8</vt:i4>
      </vt:variant>
      <vt:variant>
        <vt:i4>0</vt:i4>
      </vt:variant>
      <vt:variant>
        <vt:i4>5</vt:i4>
      </vt:variant>
      <vt:variant>
        <vt:lpwstr/>
      </vt:variant>
      <vt:variant>
        <vt:lpwstr>_Toc204080482</vt:lpwstr>
      </vt:variant>
      <vt:variant>
        <vt:i4>2031674</vt:i4>
      </vt:variant>
      <vt:variant>
        <vt:i4>2</vt:i4>
      </vt:variant>
      <vt:variant>
        <vt:i4>0</vt:i4>
      </vt:variant>
      <vt:variant>
        <vt:i4>5</vt:i4>
      </vt:variant>
      <vt:variant>
        <vt:lpwstr/>
      </vt:variant>
      <vt:variant>
        <vt:lpwstr>_Toc204080481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Netradyne Standard Operating procedure Crowdstrike</dc:title>
  <dc:subject/>
  <dc:creator>Prathamesh Padoskar</dc:creator>
  <cp:keywords>InfoSec; Vulnerability Management ClassificationData:&lt;Classification:Confidential&gt;</cp:keywords>
  <dc:description/>
  <cp:lastModifiedBy>Sudhansu Kumar</cp:lastModifiedBy>
  <cp:revision>34</cp:revision>
  <cp:lastPrinted>2025-08-04T16:20:00Z</cp:lastPrinted>
  <dcterms:created xsi:type="dcterms:W3CDTF">2025-07-28T12:53:00Z</dcterms:created>
  <dcterms:modified xsi:type="dcterms:W3CDTF">2025-08-04T16:22:00Z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0x0101006D9FE6EDE8E8534BBFD6FE6978257E43</vt:lpwstr>
  </property>
  <property fmtid="{D5CDD505-2E9C-101B-9397-08002B2CF9AE}" pid="3" name="MSIP_Label_c82d1495-f368-494b-8696-ae3e76786b05_Enabled">
    <vt:lpwstr>true</vt:lpwstr>
  </property>
  <property fmtid="{D5CDD505-2E9C-101B-9397-08002B2CF9AE}" pid="4" name="MSIP_Label_c82d1495-f368-494b-8696-ae3e76786b05_SetDate">
    <vt:lpwstr>2022-08-30T08:10:23Z</vt:lpwstr>
  </property>
  <property fmtid="{D5CDD505-2E9C-101B-9397-08002B2CF9AE}" pid="5" name="MSIP_Label_c82d1495-f368-494b-8696-ae3e76786b05_Method">
    <vt:lpwstr>Standard</vt:lpwstr>
  </property>
  <property fmtid="{D5CDD505-2E9C-101B-9397-08002B2CF9AE}" pid="6" name="MSIP_Label_c82d1495-f368-494b-8696-ae3e76786b05_Name">
    <vt:lpwstr>defa4170-0d19-0005-0004-bc88714345d2</vt:lpwstr>
  </property>
  <property fmtid="{D5CDD505-2E9C-101B-9397-08002B2CF9AE}" pid="7" name="MSIP_Label_c82d1495-f368-494b-8696-ae3e76786b05_SiteId">
    <vt:lpwstr>b84f219a-0fcd-4dfa-8476-edcc96f3324c</vt:lpwstr>
  </property>
  <property fmtid="{D5CDD505-2E9C-101B-9397-08002B2CF9AE}" pid="8" name="MSIP_Label_c82d1495-f368-494b-8696-ae3e76786b05_ActionId">
    <vt:lpwstr>6dd3d0c2-1509-4905-98fe-82b5a628dfc1</vt:lpwstr>
  </property>
  <property fmtid="{D5CDD505-2E9C-101B-9397-08002B2CF9AE}" pid="9" name="MSIP_Label_c82d1495-f368-494b-8696-ae3e76786b05_ContentBits">
    <vt:lpwstr>0</vt:lpwstr>
  </property>
  <property fmtid="{D5CDD505-2E9C-101B-9397-08002B2CF9AE}" pid="10" name="MediaServiceImageTags">
    <vt:lpwstr/>
  </property>
  <property fmtid="{D5CDD505-2E9C-101B-9397-08002B2CF9AE}" pid="11" name="Classification">
    <vt:lpwstr>Confidential</vt:lpwstr>
  </property>
  <property fmtid="{D5CDD505-2E9C-101B-9397-08002B2CF9AE}" pid="12" name="ClassifiedBy">
    <vt:lpwstr>AzureAD\SudhansuKumar</vt:lpwstr>
  </property>
  <property fmtid="{D5CDD505-2E9C-101B-9397-08002B2CF9AE}" pid="13" name="ClassificationHost">
    <vt:lpwstr>ND-BLR-SKUMAR1</vt:lpwstr>
  </property>
  <property fmtid="{D5CDD505-2E9C-101B-9397-08002B2CF9AE}" pid="14" name="ClassificationDate">
    <vt:lpwstr>8/4/2025 9:50:56 PM</vt:lpwstr>
  </property>
  <property fmtid="{D5CDD505-2E9C-101B-9397-08002B2CF9AE}" pid="15" name="ClassificationGUID">
    <vt:lpwstr>{97dcec53-1368-4178-8615-cc4a1be9e253}</vt:lpwstr>
  </property>
</Properties>
</file>